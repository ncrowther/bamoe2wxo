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watsonx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watsonx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8740829" w14:textId="02BF793A" w:rsidR="003D71F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2868372" w:history="1">
        <w:r w:rsidR="003D71FF" w:rsidRPr="009E2F31">
          <w:rPr>
            <w:rStyle w:val="Hyperlink"/>
            <w:noProof/>
          </w:rPr>
          <w:t>0.</w:t>
        </w:r>
        <w:r w:rsidR="003D71FF">
          <w:rPr>
            <w:rFonts w:eastAsiaTheme="minorEastAsia" w:cstheme="minorBidi"/>
            <w:b w:val="0"/>
            <w:bCs w:val="0"/>
            <w:i w:val="0"/>
            <w:iCs w:val="0"/>
            <w:noProof/>
            <w:kern w:val="2"/>
            <w:sz w:val="22"/>
            <w:szCs w:val="22"/>
            <w14:ligatures w14:val="standardContextual"/>
          </w:rPr>
          <w:tab/>
        </w:r>
        <w:r w:rsidR="003D71FF" w:rsidRPr="009E2F31">
          <w:rPr>
            <w:rStyle w:val="Hyperlink"/>
            <w:noProof/>
          </w:rPr>
          <w:t>Introduction</w:t>
        </w:r>
        <w:r w:rsidR="003D71FF">
          <w:rPr>
            <w:noProof/>
            <w:webHidden/>
          </w:rPr>
          <w:tab/>
        </w:r>
        <w:r w:rsidR="003D71FF">
          <w:rPr>
            <w:noProof/>
            <w:webHidden/>
          </w:rPr>
          <w:fldChar w:fldCharType="begin"/>
        </w:r>
        <w:r w:rsidR="003D71FF">
          <w:rPr>
            <w:noProof/>
            <w:webHidden/>
          </w:rPr>
          <w:instrText xml:space="preserve"> PAGEREF _Toc152868372 \h </w:instrText>
        </w:r>
        <w:r w:rsidR="003D71FF">
          <w:rPr>
            <w:noProof/>
            <w:webHidden/>
          </w:rPr>
        </w:r>
        <w:r w:rsidR="003D71FF">
          <w:rPr>
            <w:noProof/>
            <w:webHidden/>
          </w:rPr>
          <w:fldChar w:fldCharType="separate"/>
        </w:r>
        <w:r w:rsidR="003D71FF">
          <w:rPr>
            <w:noProof/>
            <w:webHidden/>
          </w:rPr>
          <w:t>4</w:t>
        </w:r>
        <w:r w:rsidR="003D71FF">
          <w:rPr>
            <w:noProof/>
            <w:webHidden/>
          </w:rPr>
          <w:fldChar w:fldCharType="end"/>
        </w:r>
      </w:hyperlink>
    </w:p>
    <w:p w14:paraId="3669D4C0" w14:textId="364211C2"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3" w:history="1">
        <w:r w:rsidRPr="009E2F31">
          <w:rPr>
            <w:rStyle w:val="Hyperlink"/>
            <w:noProof/>
          </w:rPr>
          <w:t>0.1 Pre-requisites</w:t>
        </w:r>
        <w:r>
          <w:rPr>
            <w:noProof/>
            <w:webHidden/>
          </w:rPr>
          <w:tab/>
        </w:r>
        <w:r>
          <w:rPr>
            <w:noProof/>
            <w:webHidden/>
          </w:rPr>
          <w:fldChar w:fldCharType="begin"/>
        </w:r>
        <w:r>
          <w:rPr>
            <w:noProof/>
            <w:webHidden/>
          </w:rPr>
          <w:instrText xml:space="preserve"> PAGEREF _Toc152868373 \h </w:instrText>
        </w:r>
        <w:r>
          <w:rPr>
            <w:noProof/>
            <w:webHidden/>
          </w:rPr>
        </w:r>
        <w:r>
          <w:rPr>
            <w:noProof/>
            <w:webHidden/>
          </w:rPr>
          <w:fldChar w:fldCharType="separate"/>
        </w:r>
        <w:r>
          <w:rPr>
            <w:noProof/>
            <w:webHidden/>
          </w:rPr>
          <w:t>4</w:t>
        </w:r>
        <w:r>
          <w:rPr>
            <w:noProof/>
            <w:webHidden/>
          </w:rPr>
          <w:fldChar w:fldCharType="end"/>
        </w:r>
      </w:hyperlink>
    </w:p>
    <w:p w14:paraId="1513AB03" w14:textId="44300ACB"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74" w:history="1">
        <w:r w:rsidRPr="009E2F31">
          <w:rPr>
            <w:rStyle w:val="Hyperlink"/>
            <w:noProof/>
          </w:rPr>
          <w:t>1.</w:t>
        </w:r>
        <w:r>
          <w:rPr>
            <w:rFonts w:eastAsiaTheme="minorEastAsia" w:cstheme="minorBidi"/>
            <w:b w:val="0"/>
            <w:bCs w:val="0"/>
            <w:i w:val="0"/>
            <w:iCs w:val="0"/>
            <w:noProof/>
            <w:kern w:val="2"/>
            <w:sz w:val="22"/>
            <w:szCs w:val="22"/>
            <w14:ligatures w14:val="standardContextual"/>
          </w:rPr>
          <w:tab/>
        </w:r>
        <w:r w:rsidRPr="009E2F31">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_Toc152868374 \h </w:instrText>
        </w:r>
        <w:r>
          <w:rPr>
            <w:noProof/>
            <w:webHidden/>
          </w:rPr>
        </w:r>
        <w:r>
          <w:rPr>
            <w:noProof/>
            <w:webHidden/>
          </w:rPr>
          <w:fldChar w:fldCharType="separate"/>
        </w:r>
        <w:r>
          <w:rPr>
            <w:noProof/>
            <w:webHidden/>
          </w:rPr>
          <w:t>5</w:t>
        </w:r>
        <w:r>
          <w:rPr>
            <w:noProof/>
            <w:webHidden/>
          </w:rPr>
          <w:fldChar w:fldCharType="end"/>
        </w:r>
      </w:hyperlink>
    </w:p>
    <w:p w14:paraId="2E943CBA" w14:textId="3FB4A440"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5" w:history="1">
        <w:r w:rsidRPr="009E2F31">
          <w:rPr>
            <w:rStyle w:val="Hyperlink"/>
            <w:noProof/>
          </w:rPr>
          <w:t>1.1 Before you start</w:t>
        </w:r>
        <w:r>
          <w:rPr>
            <w:noProof/>
            <w:webHidden/>
          </w:rPr>
          <w:tab/>
        </w:r>
        <w:r>
          <w:rPr>
            <w:noProof/>
            <w:webHidden/>
          </w:rPr>
          <w:fldChar w:fldCharType="begin"/>
        </w:r>
        <w:r>
          <w:rPr>
            <w:noProof/>
            <w:webHidden/>
          </w:rPr>
          <w:instrText xml:space="preserve"> PAGEREF _Toc152868375 \h </w:instrText>
        </w:r>
        <w:r>
          <w:rPr>
            <w:noProof/>
            <w:webHidden/>
          </w:rPr>
        </w:r>
        <w:r>
          <w:rPr>
            <w:noProof/>
            <w:webHidden/>
          </w:rPr>
          <w:fldChar w:fldCharType="separate"/>
        </w:r>
        <w:r>
          <w:rPr>
            <w:noProof/>
            <w:webHidden/>
          </w:rPr>
          <w:t>6</w:t>
        </w:r>
        <w:r>
          <w:rPr>
            <w:noProof/>
            <w:webHidden/>
          </w:rPr>
          <w:fldChar w:fldCharType="end"/>
        </w:r>
      </w:hyperlink>
    </w:p>
    <w:p w14:paraId="07EA6C9D" w14:textId="54376D48"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6" w:history="1">
        <w:r w:rsidRPr="009E2F31">
          <w:rPr>
            <w:rStyle w:val="Hyperlink"/>
            <w:noProof/>
          </w:rPr>
          <w:t>1.2 Run the Decision Service</w:t>
        </w:r>
        <w:r>
          <w:rPr>
            <w:noProof/>
            <w:webHidden/>
          </w:rPr>
          <w:tab/>
        </w:r>
        <w:r>
          <w:rPr>
            <w:noProof/>
            <w:webHidden/>
          </w:rPr>
          <w:fldChar w:fldCharType="begin"/>
        </w:r>
        <w:r>
          <w:rPr>
            <w:noProof/>
            <w:webHidden/>
          </w:rPr>
          <w:instrText xml:space="preserve"> PAGEREF _Toc152868376 \h </w:instrText>
        </w:r>
        <w:r>
          <w:rPr>
            <w:noProof/>
            <w:webHidden/>
          </w:rPr>
        </w:r>
        <w:r>
          <w:rPr>
            <w:noProof/>
            <w:webHidden/>
          </w:rPr>
          <w:fldChar w:fldCharType="separate"/>
        </w:r>
        <w:r>
          <w:rPr>
            <w:noProof/>
            <w:webHidden/>
          </w:rPr>
          <w:t>8</w:t>
        </w:r>
        <w:r>
          <w:rPr>
            <w:noProof/>
            <w:webHidden/>
          </w:rPr>
          <w:fldChar w:fldCharType="end"/>
        </w:r>
      </w:hyperlink>
    </w:p>
    <w:p w14:paraId="475569A0" w14:textId="51CD4ED9"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7" w:history="1">
        <w:r w:rsidRPr="009E2F31">
          <w:rPr>
            <w:rStyle w:val="Hyperlink"/>
            <w:noProof/>
          </w:rPr>
          <w:t>1.3 Expose the decision service to the outside world</w:t>
        </w:r>
        <w:r>
          <w:rPr>
            <w:noProof/>
            <w:webHidden/>
          </w:rPr>
          <w:tab/>
        </w:r>
        <w:r>
          <w:rPr>
            <w:noProof/>
            <w:webHidden/>
          </w:rPr>
          <w:fldChar w:fldCharType="begin"/>
        </w:r>
        <w:r>
          <w:rPr>
            <w:noProof/>
            <w:webHidden/>
          </w:rPr>
          <w:instrText xml:space="preserve"> PAGEREF _Toc152868377 \h </w:instrText>
        </w:r>
        <w:r>
          <w:rPr>
            <w:noProof/>
            <w:webHidden/>
          </w:rPr>
        </w:r>
        <w:r>
          <w:rPr>
            <w:noProof/>
            <w:webHidden/>
          </w:rPr>
          <w:fldChar w:fldCharType="separate"/>
        </w:r>
        <w:r>
          <w:rPr>
            <w:noProof/>
            <w:webHidden/>
          </w:rPr>
          <w:t>8</w:t>
        </w:r>
        <w:r>
          <w:rPr>
            <w:noProof/>
            <w:webHidden/>
          </w:rPr>
          <w:fldChar w:fldCharType="end"/>
        </w:r>
      </w:hyperlink>
    </w:p>
    <w:p w14:paraId="32C1E782" w14:textId="444C6C10"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8" w:history="1">
        <w:r w:rsidRPr="009E2F31">
          <w:rPr>
            <w:rStyle w:val="Hyperlink"/>
            <w:noProof/>
          </w:rPr>
          <w:t>1.4 Test the Decision Service</w:t>
        </w:r>
        <w:r>
          <w:rPr>
            <w:noProof/>
            <w:webHidden/>
          </w:rPr>
          <w:tab/>
        </w:r>
        <w:r>
          <w:rPr>
            <w:noProof/>
            <w:webHidden/>
          </w:rPr>
          <w:fldChar w:fldCharType="begin"/>
        </w:r>
        <w:r>
          <w:rPr>
            <w:noProof/>
            <w:webHidden/>
          </w:rPr>
          <w:instrText xml:space="preserve"> PAGEREF _Toc152868378 \h </w:instrText>
        </w:r>
        <w:r>
          <w:rPr>
            <w:noProof/>
            <w:webHidden/>
          </w:rPr>
        </w:r>
        <w:r>
          <w:rPr>
            <w:noProof/>
            <w:webHidden/>
          </w:rPr>
          <w:fldChar w:fldCharType="separate"/>
        </w:r>
        <w:r>
          <w:rPr>
            <w:noProof/>
            <w:webHidden/>
          </w:rPr>
          <w:t>10</w:t>
        </w:r>
        <w:r>
          <w:rPr>
            <w:noProof/>
            <w:webHidden/>
          </w:rPr>
          <w:fldChar w:fldCharType="end"/>
        </w:r>
      </w:hyperlink>
    </w:p>
    <w:p w14:paraId="53DB2B89" w14:textId="7E01F9A5"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79" w:history="1">
        <w:r w:rsidRPr="009E2F31">
          <w:rPr>
            <w:rStyle w:val="Hyperlink"/>
            <w:noProof/>
          </w:rPr>
          <w:t>2.</w:t>
        </w:r>
        <w:r>
          <w:rPr>
            <w:rFonts w:eastAsiaTheme="minorEastAsia" w:cstheme="minorBidi"/>
            <w:b w:val="0"/>
            <w:bCs w:val="0"/>
            <w:i w:val="0"/>
            <w:iCs w:val="0"/>
            <w:noProof/>
            <w:kern w:val="2"/>
            <w:sz w:val="22"/>
            <w:szCs w:val="22"/>
            <w14:ligatures w14:val="standardContextual"/>
          </w:rPr>
          <w:tab/>
        </w:r>
        <w:r w:rsidRPr="009E2F31">
          <w:rPr>
            <w:rStyle w:val="Hyperlink"/>
            <w:noProof/>
          </w:rPr>
          <w:t>Generate an OpenAPI specification</w:t>
        </w:r>
        <w:r>
          <w:rPr>
            <w:noProof/>
            <w:webHidden/>
          </w:rPr>
          <w:tab/>
        </w:r>
        <w:r>
          <w:rPr>
            <w:noProof/>
            <w:webHidden/>
          </w:rPr>
          <w:fldChar w:fldCharType="begin"/>
        </w:r>
        <w:r>
          <w:rPr>
            <w:noProof/>
            <w:webHidden/>
          </w:rPr>
          <w:instrText xml:space="preserve"> PAGEREF _Toc152868379 \h </w:instrText>
        </w:r>
        <w:r>
          <w:rPr>
            <w:noProof/>
            <w:webHidden/>
          </w:rPr>
        </w:r>
        <w:r>
          <w:rPr>
            <w:noProof/>
            <w:webHidden/>
          </w:rPr>
          <w:fldChar w:fldCharType="separate"/>
        </w:r>
        <w:r>
          <w:rPr>
            <w:noProof/>
            <w:webHidden/>
          </w:rPr>
          <w:t>12</w:t>
        </w:r>
        <w:r>
          <w:rPr>
            <w:noProof/>
            <w:webHidden/>
          </w:rPr>
          <w:fldChar w:fldCharType="end"/>
        </w:r>
      </w:hyperlink>
    </w:p>
    <w:p w14:paraId="1A220149" w14:textId="5B0086E6"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0" w:history="1">
        <w:r w:rsidRPr="009E2F31">
          <w:rPr>
            <w:rStyle w:val="Hyperlink"/>
            <w:noProof/>
          </w:rPr>
          <w:t>3.</w:t>
        </w:r>
        <w:r>
          <w:rPr>
            <w:rFonts w:eastAsiaTheme="minorEastAsia" w:cstheme="minorBidi"/>
            <w:b w:val="0"/>
            <w:bCs w:val="0"/>
            <w:i w:val="0"/>
            <w:iCs w:val="0"/>
            <w:noProof/>
            <w:kern w:val="2"/>
            <w:sz w:val="22"/>
            <w:szCs w:val="22"/>
            <w14:ligatures w14:val="standardContextual"/>
          </w:rPr>
          <w:tab/>
        </w:r>
        <w:r w:rsidRPr="009E2F31">
          <w:rPr>
            <w:rStyle w:val="Hyperlink"/>
            <w:noProof/>
          </w:rPr>
          <w:t>Import the OpenAPI into watsonx Orchestrate</w:t>
        </w:r>
        <w:r>
          <w:rPr>
            <w:noProof/>
            <w:webHidden/>
          </w:rPr>
          <w:tab/>
        </w:r>
        <w:r>
          <w:rPr>
            <w:noProof/>
            <w:webHidden/>
          </w:rPr>
          <w:fldChar w:fldCharType="begin"/>
        </w:r>
        <w:r>
          <w:rPr>
            <w:noProof/>
            <w:webHidden/>
          </w:rPr>
          <w:instrText xml:space="preserve"> PAGEREF _Toc152868380 \h </w:instrText>
        </w:r>
        <w:r>
          <w:rPr>
            <w:noProof/>
            <w:webHidden/>
          </w:rPr>
        </w:r>
        <w:r>
          <w:rPr>
            <w:noProof/>
            <w:webHidden/>
          </w:rPr>
          <w:fldChar w:fldCharType="separate"/>
        </w:r>
        <w:r>
          <w:rPr>
            <w:noProof/>
            <w:webHidden/>
          </w:rPr>
          <w:t>14</w:t>
        </w:r>
        <w:r>
          <w:rPr>
            <w:noProof/>
            <w:webHidden/>
          </w:rPr>
          <w:fldChar w:fldCharType="end"/>
        </w:r>
      </w:hyperlink>
    </w:p>
    <w:p w14:paraId="2598112F" w14:textId="6BB14957"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1" w:history="1">
        <w:r w:rsidRPr="009E2F31">
          <w:rPr>
            <w:rStyle w:val="Hyperlink"/>
            <w:noProof/>
          </w:rPr>
          <w:t>4.</w:t>
        </w:r>
        <w:r>
          <w:rPr>
            <w:rFonts w:eastAsiaTheme="minorEastAsia" w:cstheme="minorBidi"/>
            <w:b w:val="0"/>
            <w:bCs w:val="0"/>
            <w:i w:val="0"/>
            <w:iCs w:val="0"/>
            <w:noProof/>
            <w:kern w:val="2"/>
            <w:sz w:val="22"/>
            <w:szCs w:val="22"/>
            <w14:ligatures w14:val="standardContextual"/>
          </w:rPr>
          <w:tab/>
        </w:r>
        <w:r w:rsidRPr="009E2F31">
          <w:rPr>
            <w:rStyle w:val="Hyperlink"/>
            <w:noProof/>
          </w:rPr>
          <w:t>Save the decision to a Cloudant Database</w:t>
        </w:r>
        <w:r>
          <w:rPr>
            <w:noProof/>
            <w:webHidden/>
          </w:rPr>
          <w:tab/>
        </w:r>
        <w:r>
          <w:rPr>
            <w:noProof/>
            <w:webHidden/>
          </w:rPr>
          <w:fldChar w:fldCharType="begin"/>
        </w:r>
        <w:r>
          <w:rPr>
            <w:noProof/>
            <w:webHidden/>
          </w:rPr>
          <w:instrText xml:space="preserve"> PAGEREF _Toc152868381 \h </w:instrText>
        </w:r>
        <w:r>
          <w:rPr>
            <w:noProof/>
            <w:webHidden/>
          </w:rPr>
        </w:r>
        <w:r>
          <w:rPr>
            <w:noProof/>
            <w:webHidden/>
          </w:rPr>
          <w:fldChar w:fldCharType="separate"/>
        </w:r>
        <w:r>
          <w:rPr>
            <w:noProof/>
            <w:webHidden/>
          </w:rPr>
          <w:t>15</w:t>
        </w:r>
        <w:r>
          <w:rPr>
            <w:noProof/>
            <w:webHidden/>
          </w:rPr>
          <w:fldChar w:fldCharType="end"/>
        </w:r>
      </w:hyperlink>
    </w:p>
    <w:p w14:paraId="55D7EC60" w14:textId="6E2F04DD"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2" w:history="1">
        <w:r w:rsidRPr="009E2F31">
          <w:rPr>
            <w:rStyle w:val="Hyperlink"/>
            <w:noProof/>
          </w:rPr>
          <w:t>5.</w:t>
        </w:r>
        <w:r>
          <w:rPr>
            <w:rFonts w:eastAsiaTheme="minorEastAsia" w:cstheme="minorBidi"/>
            <w:b w:val="0"/>
            <w:bCs w:val="0"/>
            <w:i w:val="0"/>
            <w:iCs w:val="0"/>
            <w:noProof/>
            <w:kern w:val="2"/>
            <w:sz w:val="22"/>
            <w:szCs w:val="22"/>
            <w14:ligatures w14:val="standardContextual"/>
          </w:rPr>
          <w:tab/>
        </w:r>
        <w:r w:rsidRPr="009E2F31">
          <w:rPr>
            <w:rStyle w:val="Hyperlink"/>
            <w:noProof/>
          </w:rPr>
          <w:t>Conclusion</w:t>
        </w:r>
        <w:r>
          <w:rPr>
            <w:noProof/>
            <w:webHidden/>
          </w:rPr>
          <w:tab/>
        </w:r>
        <w:r>
          <w:rPr>
            <w:noProof/>
            <w:webHidden/>
          </w:rPr>
          <w:fldChar w:fldCharType="begin"/>
        </w:r>
        <w:r>
          <w:rPr>
            <w:noProof/>
            <w:webHidden/>
          </w:rPr>
          <w:instrText xml:space="preserve"> PAGEREF _Toc152868382 \h </w:instrText>
        </w:r>
        <w:r>
          <w:rPr>
            <w:noProof/>
            <w:webHidden/>
          </w:rPr>
        </w:r>
        <w:r>
          <w:rPr>
            <w:noProof/>
            <w:webHidden/>
          </w:rPr>
          <w:fldChar w:fldCharType="separate"/>
        </w:r>
        <w:r>
          <w:rPr>
            <w:noProof/>
            <w:webHidden/>
          </w:rPr>
          <w:t>16</w:t>
        </w:r>
        <w:r>
          <w:rPr>
            <w:noProof/>
            <w:webHidden/>
          </w:rPr>
          <w:fldChar w:fldCharType="end"/>
        </w:r>
      </w:hyperlink>
    </w:p>
    <w:p w14:paraId="328801D3" w14:textId="5793F07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2868372"/>
      <w:r w:rsidRPr="00525DA7">
        <w:lastRenderedPageBreak/>
        <w:t>Introduction</w:t>
      </w:r>
      <w:bookmarkEnd w:id="0"/>
      <w:bookmarkEnd w:id="1"/>
      <w:bookmarkEnd w:id="2"/>
    </w:p>
    <w:p w14:paraId="0F402949" w14:textId="469E1C3D"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w:t>
      </w:r>
      <w:r w:rsidR="006B2F9F">
        <w:rPr>
          <w:lang w:eastAsia="x-none"/>
        </w:rPr>
        <w:t>will</w:t>
      </w:r>
      <w:r w:rsidR="005B5149">
        <w:rPr>
          <w:lang w:eastAsia="x-none"/>
        </w:rPr>
        <w:t xml:space="preserve"> connect a decision service to watsonX Orchestrate and persist the results to a Cloudant database.</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4AFF1ABE"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decision service </w:t>
      </w:r>
      <w:r>
        <w:rPr>
          <w:lang w:eastAsia="x-none"/>
        </w:rPr>
        <w:t>to</w:t>
      </w:r>
      <w:r w:rsidR="00A8237D" w:rsidRPr="00207CFF">
        <w:rPr>
          <w:lang w:eastAsia="x-none"/>
        </w:rPr>
        <w:t xml:space="preserve"> </w:t>
      </w:r>
      <w:r w:rsidR="006B2F9F">
        <w:rPr>
          <w:lang w:eastAsia="x-none"/>
        </w:rPr>
        <w:t>calculate</w:t>
      </w:r>
      <w:r>
        <w:rPr>
          <w:lang w:eastAsia="x-none"/>
        </w:rPr>
        <w:t xml:space="preserve"> </w:t>
      </w:r>
      <w:r w:rsidR="006B2F9F">
        <w:rPr>
          <w:lang w:eastAsia="x-none"/>
        </w:rPr>
        <w:t xml:space="preserve">speeding </w:t>
      </w:r>
      <w:r w:rsidR="00637F86">
        <w:rPr>
          <w:lang w:eastAsia="x-none"/>
        </w:rPr>
        <w:t>fines.</w:t>
      </w:r>
    </w:p>
    <w:p w14:paraId="75DA10D8" w14:textId="77777777" w:rsidR="00FA17D8" w:rsidRDefault="00FA17D8" w:rsidP="005B5149">
      <w:pPr>
        <w:rPr>
          <w:lang w:eastAsia="x-none"/>
        </w:rPr>
      </w:pPr>
    </w:p>
    <w:p w14:paraId="75807E99" w14:textId="6B59235E"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OpenAPI for </w:t>
      </w:r>
      <w:r>
        <w:rPr>
          <w:lang w:eastAsia="x-none"/>
        </w:rPr>
        <w:t xml:space="preserve">the decision </w:t>
      </w:r>
      <w:r w:rsidR="00637F86">
        <w:rPr>
          <w:lang w:eastAsia="x-none"/>
        </w:rPr>
        <w:t>service.</w:t>
      </w:r>
    </w:p>
    <w:p w14:paraId="0B54A47E" w14:textId="49373C22" w:rsidR="00F063C7" w:rsidRDefault="00F063C7" w:rsidP="005B5149">
      <w:pPr>
        <w:rPr>
          <w:lang w:eastAsia="x-none"/>
        </w:rPr>
      </w:pPr>
    </w:p>
    <w:p w14:paraId="4103F1FE" w14:textId="0C6FD948" w:rsidR="00E32A11" w:rsidRDefault="005B5149" w:rsidP="005B5149">
      <w:pPr>
        <w:pStyle w:val="ListParagraph"/>
        <w:numPr>
          <w:ilvl w:val="0"/>
          <w:numId w:val="45"/>
        </w:numPr>
        <w:rPr>
          <w:lang w:eastAsia="x-none"/>
        </w:rPr>
      </w:pPr>
      <w:r>
        <w:rPr>
          <w:lang w:eastAsia="x-none"/>
        </w:rPr>
        <w:t>I</w:t>
      </w:r>
      <w:r>
        <w:rPr>
          <w:lang w:eastAsia="x-none"/>
        </w:rPr>
        <w:t xml:space="preserve">mport the OpenAPI </w:t>
      </w:r>
      <w:r>
        <w:rPr>
          <w:lang w:eastAsia="x-none"/>
        </w:rPr>
        <w:t xml:space="preserve">into </w:t>
      </w:r>
      <w:r>
        <w:rPr>
          <w:lang w:eastAsia="x-none"/>
        </w:rPr>
        <w:t xml:space="preserve">watsonx </w:t>
      </w:r>
      <w:r w:rsidR="00637F86">
        <w:rPr>
          <w:lang w:eastAsia="x-none"/>
        </w:rPr>
        <w:t>Orchestrate.</w:t>
      </w:r>
      <w:r>
        <w:rPr>
          <w:lang w:eastAsia="x-none"/>
        </w:rPr>
        <w:t xml:space="preserve"> </w:t>
      </w:r>
    </w:p>
    <w:p w14:paraId="2040749F" w14:textId="77777777" w:rsidR="005B5149" w:rsidRDefault="005B5149" w:rsidP="005B5149">
      <w:pPr>
        <w:rPr>
          <w:lang w:eastAsia="x-none"/>
        </w:rPr>
      </w:pPr>
    </w:p>
    <w:p w14:paraId="588A0A7C" w14:textId="3A81B30A" w:rsidR="005B5149" w:rsidRPr="00A8237D" w:rsidRDefault="00E34203" w:rsidP="005B5149">
      <w:pPr>
        <w:pStyle w:val="ListParagraph"/>
        <w:numPr>
          <w:ilvl w:val="0"/>
          <w:numId w:val="45"/>
        </w:numPr>
        <w:rPr>
          <w:lang w:eastAsia="x-none"/>
        </w:rPr>
      </w:pPr>
      <w:r>
        <w:rPr>
          <w:lang w:eastAsia="x-none"/>
        </w:rPr>
        <w:t xml:space="preserve">Save the decision 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2868373"/>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watsonx Orchestrate </w:t>
      </w:r>
      <w:r w:rsidR="00637F86">
        <w:t xml:space="preserve">SaaS </w:t>
      </w:r>
      <w:r w:rsidR="005B5149">
        <w:t>account with Builder role.</w:t>
      </w:r>
    </w:p>
    <w:p w14:paraId="6003EF03" w14:textId="222C10AC" w:rsidR="0090303D" w:rsidRDefault="000024E3" w:rsidP="00C534FE">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VSC BAMOE V9.0</w:t>
      </w:r>
      <w:r w:rsidR="00C6714F">
        <w:t xml:space="preserve"> </w:t>
      </w:r>
      <w:r w:rsidR="00637F86">
        <w:t>installed</w:t>
      </w:r>
      <w:r w:rsidR="00C6714F">
        <w:t xml:space="preserve">. </w:t>
      </w:r>
    </w:p>
    <w:p w14:paraId="01AB36AD" w14:textId="47795E6F" w:rsidR="00F047D1" w:rsidRDefault="00F047D1" w:rsidP="00C534FE">
      <w:pPr>
        <w:pStyle w:val="ListParagraph"/>
        <w:numPr>
          <w:ilvl w:val="0"/>
          <w:numId w:val="8"/>
        </w:numPr>
      </w:pPr>
      <w:r>
        <w:t xml:space="preserve">A local machine with </w:t>
      </w:r>
      <w:r>
        <w:t>Eclipse IDE</w:t>
      </w:r>
      <w:r>
        <w:t xml:space="preserve"> installed.</w:t>
      </w:r>
    </w:p>
    <w:p w14:paraId="05B91BEF" w14:textId="31B8BF39" w:rsidR="006340D3" w:rsidRDefault="006340D3" w:rsidP="00C534FE">
      <w:pPr>
        <w:pStyle w:val="ListParagraph"/>
        <w:numPr>
          <w:ilvl w:val="0"/>
          <w:numId w:val="8"/>
        </w:numPr>
      </w:pPr>
      <w:r>
        <w:t xml:space="preserve">Git Bash Command line installed on your local </w:t>
      </w:r>
      <w:r w:rsidR="008E0EBB">
        <w:t>machine.</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2868374"/>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77777777" w:rsidR="0090303D" w:rsidRPr="003543E1" w:rsidRDefault="0090303D">
      <w:pPr>
        <w:pStyle w:val="ListParagraph"/>
        <w:numPr>
          <w:ilvl w:val="0"/>
          <w:numId w:val="10"/>
        </w:numPr>
        <w:rPr>
          <w:lang w:eastAsia="en-GB"/>
        </w:rPr>
      </w:pPr>
      <w:r w:rsidRPr="003543E1">
        <w:rPr>
          <w:lang w:eastAsia="en-GB"/>
        </w:rPr>
        <w:t>Create a decision service.</w:t>
      </w:r>
    </w:p>
    <w:p w14:paraId="4FCD807D" w14:textId="77777777" w:rsidR="0090303D" w:rsidRPr="003543E1" w:rsidRDefault="0090303D">
      <w:pPr>
        <w:pStyle w:val="ListParagraph"/>
        <w:numPr>
          <w:ilvl w:val="0"/>
          <w:numId w:val="10"/>
        </w:numPr>
        <w:rPr>
          <w:lang w:eastAsia="en-GB"/>
        </w:rPr>
      </w:pPr>
      <w:r w:rsidRPr="003543E1">
        <w:rPr>
          <w:lang w:eastAsia="en-GB"/>
        </w:rPr>
        <w:t>Define the data and logic of the model</w:t>
      </w:r>
      <w:r w:rsidRPr="00FB47BE">
        <w:rPr>
          <w:lang w:eastAsia="en-GB"/>
        </w:rPr>
        <w:t xml:space="preserve"> in Decision Model and Notation</w:t>
      </w:r>
      <w:r>
        <w:rPr>
          <w:lang w:eastAsia="en-GB"/>
        </w:rPr>
        <w:t xml:space="preserve"> (DMN)</w:t>
      </w:r>
      <w:r w:rsidRPr="003543E1">
        <w:rPr>
          <w:lang w:eastAsia="en-GB"/>
        </w:rPr>
        <w:t>.</w:t>
      </w:r>
    </w:p>
    <w:p w14:paraId="19C72A02" w14:textId="746C968F" w:rsidR="0090303D" w:rsidRPr="003543E1" w:rsidRDefault="0090303D">
      <w:pPr>
        <w:pStyle w:val="ListParagraph"/>
        <w:numPr>
          <w:ilvl w:val="0"/>
          <w:numId w:val="10"/>
        </w:numPr>
        <w:rPr>
          <w:lang w:eastAsia="en-GB"/>
        </w:rPr>
      </w:pPr>
      <w:r w:rsidRPr="003543E1">
        <w:rPr>
          <w:lang w:eastAsia="en-GB"/>
        </w:rPr>
        <w:t xml:space="preserve">Run the model </w:t>
      </w:r>
      <w:r w:rsidR="00637F86">
        <w:rPr>
          <w:lang w:eastAsia="en-GB"/>
        </w:rPr>
        <w:t>locally</w:t>
      </w:r>
      <w:r>
        <w:rPr>
          <w:lang w:eastAsia="en-GB"/>
        </w:rPr>
        <w:br/>
      </w:r>
    </w:p>
    <w:p w14:paraId="08A3461A" w14:textId="756C81EE" w:rsidR="0090303D" w:rsidRPr="003543E1" w:rsidRDefault="0090303D" w:rsidP="0090303D">
      <w:r w:rsidRPr="003543E1">
        <w:t xml:space="preserve">When defined, the model takes a </w:t>
      </w:r>
      <w:r w:rsidR="00637F86">
        <w:t>driver and speeding data</w:t>
      </w:r>
      <w:r w:rsidRPr="003543E1">
        <w:t xml:space="preserve"> as </w:t>
      </w:r>
      <w:r w:rsidR="00637F86" w:rsidRPr="003543E1">
        <w:t>input and</w:t>
      </w:r>
      <w:r w:rsidRPr="003543E1">
        <w:t xml:space="preserve"> produces a </w:t>
      </w:r>
      <w:r w:rsidR="00637F86">
        <w:t>penalty.</w:t>
      </w:r>
    </w:p>
    <w:p w14:paraId="5D1B5ACB" w14:textId="77777777" w:rsidR="00EE5717" w:rsidRDefault="00EE5717" w:rsidP="00E14E45">
      <w:pPr>
        <w:rPr>
          <w:lang w:eastAsia="en-US"/>
        </w:rPr>
      </w:pP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2868375"/>
      <w:r>
        <w:lastRenderedPageBreak/>
        <w:t>Before you start</w:t>
      </w:r>
      <w:bookmarkEnd w:id="6"/>
    </w:p>
    <w:p w14:paraId="1B6D85E8" w14:textId="2446F275"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6F1E53">
        <w:t xml:space="preserve"> which is </w:t>
      </w:r>
      <w:r w:rsidR="00FA554B">
        <w:t xml:space="preserve">the </w:t>
      </w:r>
      <w:r w:rsidR="006F1E53">
        <w:t>developer</w:t>
      </w:r>
      <w:r w:rsidR="00D67700">
        <w:t xml:space="preserve"> </w:t>
      </w:r>
      <w:r w:rsidR="006F1E53">
        <w:t>environment.</w:t>
      </w:r>
    </w:p>
    <w:p w14:paraId="1F0A30C4" w14:textId="3E19CE57" w:rsidR="00AE471D" w:rsidRDefault="00AE471D"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2BD725F8" w14:textId="77777777" w:rsidR="0064425C" w:rsidRPr="00637F86" w:rsidRDefault="0064425C" w:rsidP="00637F86">
      <w:pPr>
        <w:rPr>
          <w:szCs w:val="22"/>
        </w:rPr>
      </w:pPr>
    </w:p>
    <w:p w14:paraId="77D857DC" w14:textId="14A240E7"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r w:rsidR="000D65C0">
        <w:rPr>
          <w:szCs w:val="22"/>
        </w:rPr>
        <w:t xml:space="preserve"> or in the</w:t>
      </w:r>
      <w:r w:rsidR="004173C2">
        <w:rPr>
          <w:szCs w:val="22"/>
        </w:rPr>
        <w:t xml:space="preserve"> Windows</w:t>
      </w:r>
      <w:r w:rsidR="000D65C0">
        <w:rPr>
          <w:szCs w:val="22"/>
        </w:rPr>
        <w:t xml:space="preserve"> main screen</w:t>
      </w:r>
      <w:r w:rsidRPr="007B2721">
        <w:rPr>
          <w:szCs w:val="22"/>
        </w:rPr>
        <w:t>.</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2AE13E5B" w14:textId="04246CAB" w:rsidR="00791C76" w:rsidRDefault="00791C76" w:rsidP="000A7D48">
      <w:pPr>
        <w:pStyle w:val="Code"/>
        <w:ind w:left="720"/>
      </w:pPr>
      <w:r>
        <w:t xml:space="preserve">git clone </w:t>
      </w:r>
      <w:hyperlink r:id="rId11" w:history="1">
        <w:r w:rsidR="0039201E" w:rsidRPr="007D0AF2">
          <w:rPr>
            <w:rStyle w:val="Hyperlink"/>
          </w:rPr>
          <w:t>https://github.com/ncrowther/</w:t>
        </w:r>
        <w:r w:rsidR="0039201E" w:rsidRPr="007D0AF2">
          <w:rPr>
            <w:rStyle w:val="Hyperlink"/>
            <w:lang w:val="en-GB"/>
          </w:rPr>
          <w:t>bamoe2wxo</w:t>
        </w:r>
      </w:hyperlink>
    </w:p>
    <w:p w14:paraId="03E470D3" w14:textId="77777777" w:rsidR="000A7D48" w:rsidRDefault="000A7D48" w:rsidP="000A7D48">
      <w:pPr>
        <w:pStyle w:val="Code"/>
        <w:ind w:left="720"/>
      </w:pPr>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0A0E4BFB"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the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code SpeedingDecisionService/</w:t>
      </w:r>
    </w:p>
    <w:p w14:paraId="5EE62840" w14:textId="77777777" w:rsidR="0064425C" w:rsidRDefault="0064425C" w:rsidP="0064425C">
      <w:pPr>
        <w:ind w:firstLine="720"/>
      </w:pPr>
    </w:p>
    <w:p w14:paraId="3EA3194F" w14:textId="538DADE8" w:rsidR="0064425C" w:rsidRPr="007B2721" w:rsidRDefault="00B40AA7">
      <w:pPr>
        <w:pStyle w:val="ListParagraph"/>
        <w:numPr>
          <w:ilvl w:val="0"/>
          <w:numId w:val="15"/>
        </w:numPr>
      </w:pPr>
      <w:r>
        <w:t xml:space="preserve">VSC will open.  See </w:t>
      </w:r>
      <w:r w:rsidR="0064425C" w:rsidRPr="007B2721">
        <w:t>below</w:t>
      </w:r>
      <w:r>
        <w:t>:</w:t>
      </w:r>
    </w:p>
    <w:p w14:paraId="120EC16C" w14:textId="77777777" w:rsidR="0064425C" w:rsidRDefault="0064425C" w:rsidP="0064425C"/>
    <w:p w14:paraId="5B1EF7EB" w14:textId="26F6FE5C" w:rsidR="0064425C" w:rsidRDefault="00CE3F6A" w:rsidP="0064425C">
      <w:pPr>
        <w:ind w:firstLine="720"/>
      </w:pPr>
      <w:r w:rsidRPr="00CE3F6A">
        <w:drawing>
          <wp:inline distT="0" distB="0" distL="0" distR="0" wp14:anchorId="6C88E1C4" wp14:editId="41DD78F6">
            <wp:extent cx="3448050" cy="1445688"/>
            <wp:effectExtent l="228600" t="228600" r="228600" b="23114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3"/>
                    <a:stretch>
                      <a:fillRect/>
                    </a:stretch>
                  </pic:blipFill>
                  <pic:spPr>
                    <a:xfrm>
                      <a:off x="0" y="0"/>
                      <a:ext cx="3449794" cy="1446419"/>
                    </a:xfrm>
                    <a:prstGeom prst="rect">
                      <a:avLst/>
                    </a:prstGeom>
                    <a:effectLst>
                      <a:glow rad="228600">
                        <a:schemeClr val="accent5">
                          <a:satMod val="175000"/>
                          <a:alpha val="40000"/>
                        </a:schemeClr>
                      </a:glow>
                    </a:effectLst>
                  </pic:spPr>
                </pic:pic>
              </a:graphicData>
            </a:graphic>
          </wp:inline>
        </w:drawing>
      </w:r>
    </w:p>
    <w:p w14:paraId="4E19C83D" w14:textId="77777777" w:rsidR="0064425C" w:rsidRDefault="0064425C" w:rsidP="0064425C">
      <w:pPr>
        <w:ind w:firstLine="720"/>
      </w:pPr>
    </w:p>
    <w:p w14:paraId="556261EE" w14:textId="43FA8534" w:rsidR="0064425C" w:rsidRPr="007B2721" w:rsidRDefault="0064425C" w:rsidP="00707E07">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B40AA7" w:rsidRPr="00CE3F6A">
        <w:rPr>
          <w:rFonts w:cs="Arial"/>
          <w:i/>
          <w:iCs/>
          <w:szCs w:val="22"/>
        </w:rPr>
        <w:t>\</w:t>
      </w:r>
      <w:r w:rsidR="00CE3F6A" w:rsidRPr="00CE3F6A">
        <w:rPr>
          <w:rFonts w:cs="Arial"/>
          <w:i/>
          <w:iCs/>
          <w:szCs w:val="22"/>
        </w:rPr>
        <w:t>TrafficViolation</w:t>
      </w:r>
      <w:r w:rsidRPr="00CE3F6A">
        <w:rPr>
          <w:i/>
          <w:iCs/>
        </w:rPr>
        <w:t>.dmn</w:t>
      </w:r>
    </w:p>
    <w:p w14:paraId="17E9C3AC" w14:textId="64583C37" w:rsidR="00305925" w:rsidRPr="00B40AA7" w:rsidRDefault="0064425C" w:rsidP="00696FAF">
      <w:pPr>
        <w:ind w:left="360"/>
      </w:pPr>
      <w:r w:rsidRPr="00C306D7">
        <w:rPr>
          <w:b/>
          <w:bCs/>
        </w:rPr>
        <w:br/>
      </w:r>
      <w:r w:rsidR="00CE3F6A" w:rsidRPr="00CE3F6A">
        <w:rPr>
          <w:b/>
          <w:bCs/>
        </w:rPr>
        <w:drawing>
          <wp:inline distT="0" distB="0" distL="0" distR="0" wp14:anchorId="280AEF83" wp14:editId="1EEBC8DE">
            <wp:extent cx="1619476" cy="1247949"/>
            <wp:effectExtent l="228600" t="228600" r="228600" b="23812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14"/>
                    <a:stretch>
                      <a:fillRect/>
                    </a:stretch>
                  </pic:blipFill>
                  <pic:spPr>
                    <a:xfrm>
                      <a:off x="0" y="0"/>
                      <a:ext cx="1619476" cy="1247949"/>
                    </a:xfrm>
                    <a:prstGeom prst="rect">
                      <a:avLst/>
                    </a:prstGeom>
                    <a:effectLst>
                      <a:glow rad="228600">
                        <a:schemeClr val="accent5">
                          <a:satMod val="175000"/>
                          <a:alpha val="40000"/>
                        </a:schemeClr>
                      </a:glow>
                    </a:effectLst>
                  </pic:spPr>
                </pic:pic>
              </a:graphicData>
            </a:graphic>
          </wp:inline>
        </w:drawing>
      </w:r>
      <w:r w:rsidRPr="00080FE4">
        <w:rPr>
          <w:b/>
          <w:bCs/>
        </w:rPr>
        <w:t xml:space="preserve">    </w:t>
      </w:r>
    </w:p>
    <w:p w14:paraId="35B0D329" w14:textId="77777777" w:rsidR="00305925" w:rsidRDefault="00305925" w:rsidP="0064425C">
      <w:pPr>
        <w:ind w:left="720"/>
        <w:rPr>
          <w:rFonts w:cs="Arial"/>
          <w:sz w:val="24"/>
        </w:rPr>
      </w:pPr>
    </w:p>
    <w:p w14:paraId="7581657D" w14:textId="298D6648" w:rsidR="0064425C" w:rsidRPr="007B2721" w:rsidRDefault="00CE3F6A" w:rsidP="0064425C">
      <w:pPr>
        <w:ind w:left="720"/>
        <w:rPr>
          <w:rFonts w:cs="Arial"/>
          <w:szCs w:val="22"/>
        </w:rPr>
      </w:pPr>
      <w:r>
        <w:rPr>
          <w:rFonts w:cs="Arial"/>
          <w:szCs w:val="22"/>
        </w:rPr>
        <w:t>D</w:t>
      </w:r>
      <w:r w:rsidR="00305925" w:rsidRPr="007B2721">
        <w:rPr>
          <w:rFonts w:cs="Arial"/>
          <w:szCs w:val="22"/>
        </w:rPr>
        <w:t xml:space="preserve">ouble-click the </w:t>
      </w:r>
      <w:r w:rsidR="00971411">
        <w:rPr>
          <w:rFonts w:cs="Arial"/>
          <w:szCs w:val="22"/>
        </w:rPr>
        <w:t>DMN</w:t>
      </w:r>
      <w:r w:rsidR="00305925" w:rsidRPr="007B2721">
        <w:rPr>
          <w:rFonts w:cs="Arial"/>
          <w:szCs w:val="22"/>
        </w:rPr>
        <w:t xml:space="preserve"> file to </w:t>
      </w:r>
      <w:r w:rsidR="00B40AA7">
        <w:rPr>
          <w:rFonts w:cs="Arial"/>
          <w:szCs w:val="22"/>
        </w:rPr>
        <w:t xml:space="preserve">view </w:t>
      </w:r>
      <w:r w:rsidR="00305925" w:rsidRPr="007B2721">
        <w:rPr>
          <w:rFonts w:cs="Arial"/>
          <w:szCs w:val="22"/>
        </w:rPr>
        <w:t xml:space="preserve">it. </w:t>
      </w:r>
      <w:r w:rsidR="0064425C" w:rsidRPr="007B2721">
        <w:rPr>
          <w:rFonts w:cs="Arial"/>
          <w:szCs w:val="22"/>
        </w:rPr>
        <w:t xml:space="preserve">This opens the </w:t>
      </w:r>
      <w:r w:rsidR="00B40AA7">
        <w:rPr>
          <w:rFonts w:cs="Arial"/>
          <w:szCs w:val="22"/>
        </w:rPr>
        <w:t xml:space="preserve">DMN </w:t>
      </w:r>
      <w:r w:rsidR="0064425C" w:rsidRPr="007B2721">
        <w:rPr>
          <w:rFonts w:cs="Arial"/>
          <w:szCs w:val="22"/>
        </w:rPr>
        <w:t>Editor</w:t>
      </w:r>
      <w:r w:rsidR="00B40AA7">
        <w:rPr>
          <w:rFonts w:cs="Arial"/>
          <w:szCs w:val="22"/>
        </w:rPr>
        <w:t>:</w:t>
      </w:r>
    </w:p>
    <w:p w14:paraId="001F5C5B" w14:textId="77777777" w:rsidR="0064425C" w:rsidRDefault="0064425C" w:rsidP="0064425C"/>
    <w:p w14:paraId="4E26D0EC" w14:textId="5C07F8D5" w:rsidR="0064425C" w:rsidRDefault="00CE3F6A" w:rsidP="0064425C">
      <w:pPr>
        <w:ind w:left="720"/>
        <w:rPr>
          <w:rFonts w:asciiTheme="majorHAnsi" w:eastAsiaTheme="majorEastAsia" w:hAnsiTheme="majorHAnsi" w:cstheme="majorBidi"/>
          <w:color w:val="2E74B5" w:themeColor="accent1" w:themeShade="BF"/>
          <w:sz w:val="32"/>
          <w:szCs w:val="32"/>
        </w:rPr>
      </w:pPr>
      <w:r w:rsidRPr="00CE3F6A">
        <w:drawing>
          <wp:inline distT="0" distB="0" distL="0" distR="0" wp14:anchorId="38E1E3D0" wp14:editId="72C98B64">
            <wp:extent cx="4467225" cy="2783651"/>
            <wp:effectExtent l="228600" t="228600" r="219075" b="226695"/>
            <wp:docPr id="57475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1623" name="Picture 1" descr="A screenshot of a computer&#10;&#10;Description automatically generated"/>
                    <pic:cNvPicPr/>
                  </pic:nvPicPr>
                  <pic:blipFill>
                    <a:blip r:embed="rId15"/>
                    <a:stretch>
                      <a:fillRect/>
                    </a:stretch>
                  </pic:blipFill>
                  <pic:spPr>
                    <a:xfrm>
                      <a:off x="0" y="0"/>
                      <a:ext cx="4480431" cy="2791880"/>
                    </a:xfrm>
                    <a:prstGeom prst="rect">
                      <a:avLst/>
                    </a:prstGeom>
                    <a:effectLst>
                      <a:glow rad="228600">
                        <a:schemeClr val="accent5">
                          <a:satMod val="175000"/>
                          <a:alpha val="40000"/>
                        </a:schemeClr>
                      </a:glow>
                    </a:effectLst>
                  </pic:spPr>
                </pic:pic>
              </a:graphicData>
            </a:graphic>
          </wp:inline>
        </w:drawing>
      </w:r>
      <w:r w:rsidR="0064425C">
        <w:br w:type="page"/>
      </w:r>
    </w:p>
    <w:p w14:paraId="55E8E8D5" w14:textId="513D958B" w:rsidR="0064425C" w:rsidRDefault="0064425C" w:rsidP="0064425C">
      <w:pPr>
        <w:pStyle w:val="Heading2"/>
      </w:pPr>
      <w:bookmarkStart w:id="7" w:name="_Toc123212594"/>
      <w:bookmarkStart w:id="8" w:name="_Toc123214819"/>
      <w:bookmarkStart w:id="9" w:name="_Toc152868376"/>
      <w:r>
        <w:lastRenderedPageBreak/>
        <w:t>Run the Decision Service</w:t>
      </w:r>
      <w:bookmarkEnd w:id="7"/>
      <w:bookmarkEnd w:id="8"/>
      <w:bookmarkEnd w:id="9"/>
    </w:p>
    <w:p w14:paraId="3B4E996A" w14:textId="2C9AB11E" w:rsidR="006F1E53" w:rsidRPr="007B2721" w:rsidRDefault="0064425C" w:rsidP="006F1E53">
      <w:pPr>
        <w:pStyle w:val="ListParagraph"/>
        <w:ind w:left="357"/>
        <w:rPr>
          <w:szCs w:val="22"/>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Quarkus. </w:t>
      </w:r>
      <w:r w:rsidRPr="007B2721">
        <w:rPr>
          <w:szCs w:val="22"/>
          <w:lang w:val="en-GB"/>
        </w:rPr>
        <w:t>Quarkus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16" w:history="1">
        <w:r w:rsidR="006F1E53" w:rsidRPr="007B2721">
          <w:rPr>
            <w:rStyle w:val="Hyperlink"/>
            <w:szCs w:val="22"/>
            <w:lang w:val="en-GB"/>
          </w:rPr>
          <w:t>https://quarkus.io/</w:t>
        </w:r>
      </w:hyperlink>
    </w:p>
    <w:p w14:paraId="214F3167" w14:textId="77777777" w:rsidR="0064425C" w:rsidRPr="007B2721" w:rsidRDefault="0064425C" w:rsidP="0064425C">
      <w:pPr>
        <w:rPr>
          <w:sz w:val="20"/>
          <w:szCs w:val="22"/>
          <w:lang w:eastAsia="en-US"/>
        </w:rPr>
      </w:pPr>
    </w:p>
    <w:p w14:paraId="169FC4EF" w14:textId="5CA2452B" w:rsidR="002B52B8" w:rsidRPr="00C65C74" w:rsidRDefault="0064425C" w:rsidP="00382E92">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6E25CD">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071A48FF" w14:textId="77777777" w:rsidR="0064425C" w:rsidRPr="007B2721" w:rsidRDefault="0064425C">
      <w:pPr>
        <w:pStyle w:val="ListParagraph"/>
        <w:numPr>
          <w:ilvl w:val="0"/>
          <w:numId w:val="16"/>
        </w:numPr>
        <w:ind w:left="357" w:hanging="357"/>
        <w:rPr>
          <w:szCs w:val="22"/>
        </w:rPr>
      </w:pPr>
      <w:r w:rsidRPr="007B2721">
        <w:rPr>
          <w:szCs w:val="22"/>
        </w:rPr>
        <w:t>In this new terminal window, paste the following:</w:t>
      </w:r>
    </w:p>
    <w:p w14:paraId="166F0B4C" w14:textId="77777777" w:rsidR="0064425C" w:rsidRDefault="0064425C" w:rsidP="0064425C">
      <w:pPr>
        <w:pStyle w:val="ListParagraph"/>
        <w:ind w:left="357"/>
        <w:rPr>
          <w:sz w:val="24"/>
        </w:rPr>
      </w:pPr>
    </w:p>
    <w:p w14:paraId="5F3A6C04" w14:textId="728E05A6" w:rsidR="00E57E26" w:rsidRPr="00E57E26" w:rsidRDefault="0064425C" w:rsidP="00E57E26">
      <w:pPr>
        <w:pStyle w:val="Code"/>
        <w:ind w:left="357"/>
      </w:pPr>
      <w:r w:rsidRPr="00704D32">
        <w:t xml:space="preserve">mvn quarkus:dev </w:t>
      </w:r>
    </w:p>
    <w:p w14:paraId="23D93D5E" w14:textId="77777777" w:rsidR="0064425C" w:rsidRPr="00C65C74" w:rsidRDefault="0064425C" w:rsidP="00C65C74">
      <w:pPr>
        <w:rPr>
          <w:sz w:val="24"/>
        </w:rPr>
      </w:pPr>
    </w:p>
    <w:p w14:paraId="60140F05" w14:textId="00E5899F" w:rsidR="0064425C" w:rsidRPr="007B2721" w:rsidRDefault="0064425C">
      <w:pPr>
        <w:pStyle w:val="ListParagraph"/>
        <w:numPr>
          <w:ilvl w:val="0"/>
          <w:numId w:val="19"/>
        </w:numPr>
        <w:rPr>
          <w:szCs w:val="22"/>
          <w:lang w:val="en-GB"/>
        </w:rPr>
      </w:pPr>
      <w:r w:rsidRPr="007B2721">
        <w:rPr>
          <w:szCs w:val="22"/>
          <w:lang w:val="en-GB"/>
        </w:rPr>
        <w:t xml:space="preserve">Hit return to start the </w:t>
      </w:r>
      <w:r w:rsidR="00DC12F4">
        <w:rPr>
          <w:szCs w:val="22"/>
          <w:lang w:val="en-GB"/>
        </w:rPr>
        <w:t>Maven</w:t>
      </w:r>
      <w:r w:rsidR="00C65C74">
        <w:rPr>
          <w:szCs w:val="22"/>
          <w:lang w:val="en-GB"/>
        </w:rPr>
        <w:t xml:space="preserve"> </w:t>
      </w:r>
      <w:r w:rsidRPr="007B2721">
        <w:rPr>
          <w:szCs w:val="22"/>
          <w:lang w:val="en-GB"/>
        </w:rPr>
        <w:t>build.  You may see warnings in the console.  Once built, our decision model is automatically deployed to Quarkus and ready to run in development mode.  You should see this:</w:t>
      </w:r>
    </w:p>
    <w:p w14:paraId="7C9124C7" w14:textId="77777777" w:rsidR="0064425C" w:rsidRDefault="0064425C" w:rsidP="0064425C">
      <w:pPr>
        <w:pStyle w:val="ListParagraph"/>
        <w:ind w:left="357"/>
        <w:rPr>
          <w:sz w:val="24"/>
          <w:lang w:val="en-GB"/>
        </w:rPr>
      </w:pPr>
    </w:p>
    <w:p w14:paraId="673CF10F" w14:textId="35341882" w:rsidR="0064425C" w:rsidRDefault="00AE5216" w:rsidP="0064425C">
      <w:pPr>
        <w:pStyle w:val="ListParagraph"/>
        <w:ind w:left="357"/>
        <w:rPr>
          <w:sz w:val="24"/>
          <w:lang w:val="en-GB"/>
        </w:rPr>
      </w:pPr>
      <w:r w:rsidRPr="00AE5216">
        <w:rPr>
          <w:sz w:val="24"/>
          <w:lang w:val="en-GB"/>
        </w:rPr>
        <w:drawing>
          <wp:inline distT="0" distB="0" distL="0" distR="0" wp14:anchorId="2A9D11F0" wp14:editId="2334FCCE">
            <wp:extent cx="6105525" cy="1528574"/>
            <wp:effectExtent l="228600" t="228600" r="219075" b="22415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19"/>
                    <a:stretch>
                      <a:fillRect/>
                    </a:stretch>
                  </pic:blipFill>
                  <pic:spPr>
                    <a:xfrm>
                      <a:off x="0" y="0"/>
                      <a:ext cx="6112120" cy="1530225"/>
                    </a:xfrm>
                    <a:prstGeom prst="rect">
                      <a:avLst/>
                    </a:prstGeom>
                    <a:effectLst>
                      <a:glow rad="228600">
                        <a:schemeClr val="accent5">
                          <a:satMod val="175000"/>
                          <a:alpha val="40000"/>
                        </a:schemeClr>
                      </a:glow>
                    </a:effectLst>
                  </pic:spPr>
                </pic:pic>
              </a:graphicData>
            </a:graphic>
          </wp:inline>
        </w:drawing>
      </w:r>
    </w:p>
    <w:p w14:paraId="07C0346A" w14:textId="32E33DE9" w:rsidR="0064425C" w:rsidRDefault="002023AA" w:rsidP="000600B8">
      <w:pPr>
        <w:pStyle w:val="Heading2"/>
      </w:pPr>
      <w:bookmarkStart w:id="10" w:name="_Toc152868377"/>
      <w:r>
        <w:t xml:space="preserve">Expose the decision service to the outside </w:t>
      </w:r>
      <w:bookmarkEnd w:id="10"/>
      <w:r w:rsidR="00872128">
        <w:t>world</w:t>
      </w:r>
    </w:p>
    <w:p w14:paraId="5D49BB6F" w14:textId="77777777" w:rsidR="002023AA" w:rsidRDefault="002023AA" w:rsidP="002023AA">
      <w:pPr>
        <w:rPr>
          <w:lang w:val="en-US" w:eastAsia="en-US"/>
        </w:rPr>
      </w:pPr>
    </w:p>
    <w:p w14:paraId="6FC1756B" w14:textId="206A98EE" w:rsidR="002023AA" w:rsidRDefault="002023AA" w:rsidP="002023AA">
      <w:pPr>
        <w:pStyle w:val="NoSpacing"/>
        <w:ind w:left="360"/>
      </w:pPr>
      <w:r>
        <w:t>Within the VSC editor, click the</w:t>
      </w:r>
      <w:r w:rsidRPr="002023AA">
        <w:t xml:space="preserve"> </w:t>
      </w:r>
      <w:r>
        <w:t>PORTS</w:t>
      </w:r>
      <w:r w:rsidRPr="002023AA">
        <w:t xml:space="preserve"> tab</w:t>
      </w:r>
      <w:r>
        <w:t>:</w:t>
      </w:r>
    </w:p>
    <w:p w14:paraId="1F7A409F" w14:textId="77777777" w:rsidR="002023AA" w:rsidRDefault="002023AA" w:rsidP="002023AA">
      <w:pPr>
        <w:pStyle w:val="NoSpacing"/>
        <w:ind w:left="360"/>
      </w:pPr>
    </w:p>
    <w:p w14:paraId="4929A815" w14:textId="5C5C03F1" w:rsidR="002023AA" w:rsidRDefault="002023AA" w:rsidP="002023AA">
      <w:pPr>
        <w:pStyle w:val="NoSpacing"/>
        <w:ind w:left="360"/>
      </w:pPr>
      <w:r w:rsidRPr="002023AA">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20"/>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1F50166A" w14:textId="77777777" w:rsidR="002023AA" w:rsidRDefault="002023AA" w:rsidP="002023AA">
      <w:pPr>
        <w:pStyle w:val="NoSpacing"/>
        <w:ind w:left="360"/>
      </w:pPr>
    </w:p>
    <w:p w14:paraId="6F6EBB0E" w14:textId="77777777" w:rsidR="002023AA" w:rsidRDefault="002023AA" w:rsidP="002023AA">
      <w:pPr>
        <w:pStyle w:val="NoSpacing"/>
        <w:ind w:left="360"/>
      </w:pPr>
      <w:r>
        <w:t xml:space="preserve">Select the Forward a Port button and </w:t>
      </w:r>
    </w:p>
    <w:p w14:paraId="6B8FB562" w14:textId="77777777" w:rsidR="002023AA" w:rsidRDefault="002023AA" w:rsidP="002023AA">
      <w:pPr>
        <w:pStyle w:val="NoSpacing"/>
        <w:ind w:left="360"/>
      </w:pPr>
    </w:p>
    <w:p w14:paraId="282BBAB1" w14:textId="77777777" w:rsidR="002023AA" w:rsidRDefault="002023AA" w:rsidP="002023AA">
      <w:pPr>
        <w:pStyle w:val="NoSpacing"/>
        <w:ind w:left="360"/>
      </w:pPr>
    </w:p>
    <w:p w14:paraId="3C4DF240" w14:textId="04CC39F7" w:rsidR="002023AA" w:rsidRDefault="002023AA" w:rsidP="002023AA">
      <w:pPr>
        <w:pStyle w:val="NoSpacing"/>
        <w:ind w:left="360"/>
      </w:pPr>
      <w:r>
        <w:t>Enter</w:t>
      </w:r>
      <w:r w:rsidRPr="002023AA">
        <w:t xml:space="preserve"> the kogito service port (usually 8080)</w:t>
      </w:r>
      <w:r>
        <w:t xml:space="preserve"> as the Port and hit return.  You should now see this:</w:t>
      </w:r>
    </w:p>
    <w:p w14:paraId="2DAFE4B2" w14:textId="77777777" w:rsidR="002023AA" w:rsidRDefault="002023AA" w:rsidP="002023AA">
      <w:pPr>
        <w:pStyle w:val="NoSpacing"/>
        <w:ind w:left="360"/>
      </w:pPr>
    </w:p>
    <w:p w14:paraId="6D351083" w14:textId="4983C911" w:rsidR="002023AA" w:rsidRDefault="002023AA" w:rsidP="00696FAF">
      <w:pPr>
        <w:pStyle w:val="NoSpacing"/>
        <w:ind w:left="360"/>
      </w:pPr>
      <w:r w:rsidRPr="002023AA">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21"/>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38AF607A" w14:textId="77777777" w:rsidR="002023AA" w:rsidRDefault="002023AA" w:rsidP="002023AA">
      <w:pPr>
        <w:pStyle w:val="NoSpacing"/>
      </w:pPr>
    </w:p>
    <w:p w14:paraId="77528434" w14:textId="6AD93FF5" w:rsidR="002023AA" w:rsidRDefault="002023AA" w:rsidP="002023AA">
      <w:pPr>
        <w:pStyle w:val="NoSpacing"/>
        <w:ind w:left="360"/>
      </w:pPr>
      <w:r>
        <w:t>In the</w:t>
      </w:r>
      <w:r w:rsidRPr="002023AA">
        <w:t xml:space="preserve"> Visibility </w:t>
      </w:r>
      <w:r>
        <w:t xml:space="preserve">column, </w:t>
      </w:r>
      <w:r w:rsidR="007B4471">
        <w:t xml:space="preserve">click the value </w:t>
      </w:r>
      <w:r w:rsidRPr="002023AA">
        <w:rPr>
          <w:i/>
          <w:iCs/>
        </w:rPr>
        <w:t>Private</w:t>
      </w:r>
      <w:r>
        <w:t xml:space="preserve"> </w:t>
      </w:r>
      <w:r w:rsidR="007B4471">
        <w:t xml:space="preserve">and change its port visibility </w:t>
      </w:r>
      <w:r>
        <w:t>to</w:t>
      </w:r>
      <w:r w:rsidRPr="002023AA">
        <w:t xml:space="preserve"> </w:t>
      </w:r>
      <w:r w:rsidRPr="002023AA">
        <w:rPr>
          <w:i/>
          <w:iCs/>
        </w:rPr>
        <w:t>Public</w:t>
      </w:r>
      <w:r w:rsidR="007B4471">
        <w:t>:</w:t>
      </w:r>
    </w:p>
    <w:p w14:paraId="78F6DCAD" w14:textId="77777777" w:rsidR="007B4471" w:rsidRDefault="007B4471" w:rsidP="002023AA">
      <w:pPr>
        <w:pStyle w:val="NoSpacing"/>
        <w:ind w:left="360"/>
      </w:pPr>
    </w:p>
    <w:p w14:paraId="1B947102" w14:textId="698F3AD1" w:rsidR="007B4471" w:rsidRPr="007B4471" w:rsidRDefault="007B4471" w:rsidP="002023AA">
      <w:pPr>
        <w:pStyle w:val="NoSpacing"/>
        <w:ind w:left="360"/>
      </w:pPr>
      <w:r>
        <w:rPr>
          <w:noProof/>
        </w:rPr>
        <w:drawing>
          <wp:inline distT="0" distB="0" distL="0" distR="0" wp14:anchorId="07CE0553" wp14:editId="360E6E73">
            <wp:extent cx="4362450" cy="2552700"/>
            <wp:effectExtent l="228600" t="228600" r="228600" b="22860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noFill/>
                    <a:ln>
                      <a:noFill/>
                    </a:ln>
                    <a:effectLst>
                      <a:glow rad="228600">
                        <a:schemeClr val="accent5">
                          <a:satMod val="175000"/>
                          <a:alpha val="40000"/>
                        </a:schemeClr>
                      </a:glow>
                    </a:effectLst>
                  </pic:spPr>
                </pic:pic>
              </a:graphicData>
            </a:graphic>
          </wp:inline>
        </w:drawing>
      </w:r>
    </w:p>
    <w:p w14:paraId="07944266" w14:textId="77777777" w:rsidR="002023AA" w:rsidRDefault="002023AA" w:rsidP="002023AA">
      <w:pPr>
        <w:rPr>
          <w:lang w:val="en-US" w:eastAsia="en-US"/>
        </w:rPr>
      </w:pPr>
    </w:p>
    <w:p w14:paraId="2286E17E" w14:textId="2774A752" w:rsidR="007B4471" w:rsidRDefault="007B4471" w:rsidP="002023AA">
      <w:pPr>
        <w:rPr>
          <w:lang w:val="en-US" w:eastAsia="en-US"/>
        </w:rPr>
      </w:pPr>
      <w:r>
        <w:rPr>
          <w:lang w:val="en-US" w:eastAsia="en-US"/>
        </w:rPr>
        <w:t xml:space="preserve">Accept the warning message by pressing </w:t>
      </w:r>
      <w:r w:rsidRPr="007B4471">
        <w:rPr>
          <w:i/>
          <w:iCs/>
          <w:lang w:val="en-US" w:eastAsia="en-US"/>
        </w:rPr>
        <w:t>Continue</w:t>
      </w:r>
      <w:r>
        <w:rPr>
          <w:lang w:val="en-US" w:eastAsia="en-US"/>
        </w:rPr>
        <w:t>:</w:t>
      </w:r>
    </w:p>
    <w:p w14:paraId="4110E454" w14:textId="77777777" w:rsidR="007B4471" w:rsidRDefault="007B4471" w:rsidP="002023AA">
      <w:pPr>
        <w:rPr>
          <w:lang w:val="en-US" w:eastAsia="en-US"/>
        </w:rPr>
      </w:pPr>
    </w:p>
    <w:p w14:paraId="61FFC637" w14:textId="0E994120" w:rsidR="007B4471" w:rsidRDefault="007B4471" w:rsidP="002023AA">
      <w:pPr>
        <w:rPr>
          <w:lang w:val="en-US" w:eastAsia="en-US"/>
        </w:rPr>
      </w:pPr>
      <w:r w:rsidRPr="007B4471">
        <w:rPr>
          <w:lang w:val="en-US" w:eastAsia="en-US"/>
        </w:rPr>
        <w:drawing>
          <wp:inline distT="0" distB="0" distL="0" distR="0" wp14:anchorId="28641E80" wp14:editId="12161197">
            <wp:extent cx="4867275" cy="1318041"/>
            <wp:effectExtent l="228600" t="228600" r="219075" b="225425"/>
            <wp:docPr id="120940441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4414" name="Picture 1" descr="A screenshot of a computer error message&#10;&#10;Description automatically generated"/>
                    <pic:cNvPicPr/>
                  </pic:nvPicPr>
                  <pic:blipFill>
                    <a:blip r:embed="rId23"/>
                    <a:stretch>
                      <a:fillRect/>
                    </a:stretch>
                  </pic:blipFill>
                  <pic:spPr>
                    <a:xfrm>
                      <a:off x="0" y="0"/>
                      <a:ext cx="4872221" cy="1319380"/>
                    </a:xfrm>
                    <a:prstGeom prst="rect">
                      <a:avLst/>
                    </a:prstGeom>
                    <a:effectLst>
                      <a:glow rad="228600">
                        <a:schemeClr val="accent2">
                          <a:satMod val="175000"/>
                          <a:alpha val="40000"/>
                        </a:schemeClr>
                      </a:glow>
                    </a:effectLst>
                  </pic:spPr>
                </pic:pic>
              </a:graphicData>
            </a:graphic>
          </wp:inline>
        </w:drawing>
      </w:r>
    </w:p>
    <w:p w14:paraId="210E1E99" w14:textId="77777777" w:rsidR="007B4471" w:rsidRDefault="007B4471" w:rsidP="002023AA">
      <w:pPr>
        <w:rPr>
          <w:lang w:val="en-US" w:eastAsia="en-US"/>
        </w:rPr>
      </w:pPr>
    </w:p>
    <w:p w14:paraId="07216E16" w14:textId="6DB89F41" w:rsidR="007B4471" w:rsidRDefault="007B4471" w:rsidP="002023AA">
      <w:pPr>
        <w:rPr>
          <w:lang w:val="en-US" w:eastAsia="en-US"/>
        </w:rPr>
      </w:pPr>
      <w:r>
        <w:rPr>
          <w:lang w:val="en-US" w:eastAsia="en-US"/>
        </w:rPr>
        <w:t>You should now see this:</w:t>
      </w:r>
    </w:p>
    <w:p w14:paraId="543612F1" w14:textId="77777777" w:rsidR="007B4471" w:rsidRDefault="007B4471" w:rsidP="002023AA">
      <w:pPr>
        <w:rPr>
          <w:lang w:val="en-US" w:eastAsia="en-US"/>
        </w:rPr>
      </w:pPr>
    </w:p>
    <w:p w14:paraId="3A7B51E9" w14:textId="33E3D652" w:rsidR="007B4471" w:rsidRDefault="007B4471" w:rsidP="002023AA">
      <w:pPr>
        <w:rPr>
          <w:lang w:val="en-US" w:eastAsia="en-US"/>
        </w:rPr>
      </w:pPr>
      <w:r w:rsidRPr="007B4471">
        <w:rPr>
          <w:lang w:val="en-US" w:eastAsia="en-US"/>
        </w:rPr>
        <w:lastRenderedPageBreak/>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24"/>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p>
    <w:p w14:paraId="6575F373" w14:textId="77777777" w:rsidR="007B4471" w:rsidRDefault="007B4471" w:rsidP="002023AA">
      <w:pPr>
        <w:rPr>
          <w:lang w:val="en-US" w:eastAsia="en-US"/>
        </w:rPr>
      </w:pPr>
    </w:p>
    <w:p w14:paraId="3A22108D" w14:textId="77777777" w:rsidR="002023AA" w:rsidRDefault="002023AA" w:rsidP="002023AA">
      <w:pPr>
        <w:pStyle w:val="Heading2"/>
      </w:pPr>
      <w:bookmarkStart w:id="11" w:name="_Toc152868378"/>
      <w:r>
        <w:t>Test the Decision Service</w:t>
      </w:r>
      <w:bookmarkEnd w:id="11"/>
    </w:p>
    <w:p w14:paraId="4680113C" w14:textId="77777777" w:rsidR="002023AA" w:rsidRPr="002023AA" w:rsidRDefault="002023AA" w:rsidP="002023AA">
      <w:pPr>
        <w:rPr>
          <w:lang w:val="en-US" w:eastAsia="en-US"/>
        </w:rPr>
      </w:pPr>
    </w:p>
    <w:p w14:paraId="73A77662" w14:textId="0163CBE9" w:rsidR="0064425C" w:rsidRPr="007B2721" w:rsidRDefault="007B4471" w:rsidP="0064425C">
      <w:pPr>
        <w:ind w:left="360"/>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5A4BFE17" w:rsidR="0064425C" w:rsidRDefault="00CE3F6A">
      <w:pPr>
        <w:pStyle w:val="ListParagraph"/>
        <w:numPr>
          <w:ilvl w:val="0"/>
          <w:numId w:val="17"/>
        </w:numPr>
        <w:rPr>
          <w:sz w:val="24"/>
        </w:rPr>
      </w:pPr>
      <w:r>
        <w:rPr>
          <w:szCs w:val="22"/>
        </w:rPr>
        <w:t>Open</w:t>
      </w:r>
      <w:r w:rsidR="0064425C" w:rsidRPr="007B2721">
        <w:rPr>
          <w:szCs w:val="22"/>
        </w:rPr>
        <w:t xml:space="preserve"> Chrome</w:t>
      </w:r>
    </w:p>
    <w:p w14:paraId="2C2A339B" w14:textId="77777777" w:rsidR="0064425C" w:rsidRPr="000275B8" w:rsidRDefault="0064425C" w:rsidP="0064425C"/>
    <w:p w14:paraId="6A0A9B5F" w14:textId="122D3B36" w:rsidR="0064425C" w:rsidRPr="007B2721" w:rsidRDefault="0064425C">
      <w:pPr>
        <w:pStyle w:val="ListParagraph"/>
        <w:numPr>
          <w:ilvl w:val="0"/>
          <w:numId w:val="17"/>
        </w:numPr>
        <w:rPr>
          <w:szCs w:val="22"/>
        </w:rPr>
      </w:pPr>
      <w:r w:rsidRPr="007B2721">
        <w:rPr>
          <w:szCs w:val="22"/>
        </w:rPr>
        <w:t xml:space="preserve">Click the new tab button </w:t>
      </w:r>
      <w:r w:rsidR="00F40CB4">
        <w:rPr>
          <w:szCs w:val="22"/>
        </w:rPr>
        <w:t>(+)</w:t>
      </w:r>
      <w:r w:rsidR="00CE3F6A">
        <w:t xml:space="preserve"> </w:t>
      </w:r>
      <w:r w:rsidRPr="007B2721">
        <w:rPr>
          <w:szCs w:val="22"/>
        </w:rPr>
        <w:t xml:space="preserve">and paste the </w:t>
      </w:r>
      <w:r w:rsidR="00556E6B" w:rsidRPr="007B2721">
        <w:rPr>
          <w:szCs w:val="22"/>
        </w:rPr>
        <w:t xml:space="preserve">following </w:t>
      </w:r>
      <w:r w:rsidRPr="007B2721">
        <w:rPr>
          <w:szCs w:val="22"/>
        </w:rPr>
        <w:t xml:space="preserve">URL into the </w:t>
      </w:r>
      <w:r w:rsidR="00556E6B" w:rsidRPr="007B2721">
        <w:rPr>
          <w:szCs w:val="22"/>
        </w:rPr>
        <w:t xml:space="preserve">browser </w:t>
      </w:r>
      <w:r w:rsidRPr="007B2721">
        <w:rPr>
          <w:szCs w:val="22"/>
        </w:rPr>
        <w:t xml:space="preserve">address field and press </w:t>
      </w:r>
      <w:r w:rsidRPr="007B2721">
        <w:rPr>
          <w:b/>
          <w:bCs/>
          <w:szCs w:val="22"/>
        </w:rPr>
        <w:t>Enter</w:t>
      </w:r>
      <w:r w:rsidRPr="007B2721">
        <w:rPr>
          <w:szCs w:val="22"/>
        </w:rPr>
        <w:t>.</w:t>
      </w:r>
    </w:p>
    <w:p w14:paraId="33F77217" w14:textId="77777777" w:rsidR="0064425C" w:rsidRDefault="0064425C" w:rsidP="0064425C">
      <w:pPr>
        <w:pStyle w:val="ListParagraph"/>
        <w:ind w:left="360"/>
        <w:rPr>
          <w:sz w:val="24"/>
        </w:rPr>
      </w:pPr>
    </w:p>
    <w:p w14:paraId="0D4C924E" w14:textId="172E1A10" w:rsidR="008C0D66" w:rsidRPr="00704D32" w:rsidRDefault="00000000" w:rsidP="008C0D66">
      <w:pPr>
        <w:pStyle w:val="Code"/>
        <w:ind w:left="360"/>
      </w:pPr>
      <w:hyperlink r:id="rId25" w:history="1">
        <w:r w:rsidR="008C0D66" w:rsidRPr="00704D32">
          <w:rPr>
            <w:rStyle w:val="Hyperlink"/>
            <w:color w:val="auto"/>
            <w:u w:val="none"/>
          </w:rPr>
          <w:t>localhost:</w:t>
        </w:r>
        <w:r w:rsidR="00AE5216">
          <w:rPr>
            <w:rStyle w:val="Hyperlink"/>
            <w:color w:val="auto"/>
            <w:u w:val="none"/>
            <w:lang w:val="en-GB"/>
          </w:rPr>
          <w:t>8080</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462447E7" w14:textId="120DCBBF" w:rsidR="0064425C" w:rsidRPr="00AE5216" w:rsidRDefault="0064425C" w:rsidP="00AE5216">
      <w:pPr>
        <w:pStyle w:val="ListParagraph"/>
        <w:ind w:left="360"/>
        <w:rPr>
          <w:szCs w:val="22"/>
        </w:rPr>
      </w:pPr>
      <w:r w:rsidRPr="007B2721">
        <w:rPr>
          <w:b/>
          <w:bCs/>
          <w:szCs w:val="22"/>
        </w:rPr>
        <w:t>Note:</w:t>
      </w:r>
      <w:r w:rsidRPr="007B2721">
        <w:rPr>
          <w:szCs w:val="22"/>
        </w:rPr>
        <w:t xml:space="preserve"> port </w:t>
      </w:r>
      <w:r w:rsidR="00B40AA7">
        <w:rPr>
          <w:i/>
          <w:iCs/>
          <w:szCs w:val="22"/>
        </w:rPr>
        <w:t>8080</w:t>
      </w:r>
      <w:r w:rsidRPr="007B2721">
        <w:rPr>
          <w:szCs w:val="22"/>
        </w:rPr>
        <w:t xml:space="preserve"> is </w:t>
      </w:r>
      <w:r w:rsidR="00B40AA7">
        <w:rPr>
          <w:szCs w:val="22"/>
        </w:rPr>
        <w:t xml:space="preserve">the default port, your port may be different.  You can find the port in the </w:t>
      </w:r>
      <w:r w:rsidR="00AE5216">
        <w:rPr>
          <w:szCs w:val="22"/>
        </w:rPr>
        <w:t xml:space="preserve">Quarkus </w:t>
      </w:r>
      <w:r w:rsidR="00B40AA7">
        <w:rPr>
          <w:szCs w:val="22"/>
        </w:rPr>
        <w:t>terminal output</w:t>
      </w:r>
      <w:r w:rsidR="00AE5216">
        <w:rPr>
          <w:szCs w:val="22"/>
        </w:rPr>
        <w:t xml:space="preserve"> above</w:t>
      </w:r>
      <w:r w:rsidR="00B40AA7">
        <w:rPr>
          <w:szCs w:val="22"/>
        </w:rPr>
        <w:t xml:space="preserve">. </w:t>
      </w:r>
      <w:r w:rsidRPr="00B40AA7">
        <w:rPr>
          <w:szCs w:val="22"/>
        </w:rPr>
        <w:t>You should see the following:</w:t>
      </w:r>
      <w:r w:rsidRPr="009C4377">
        <w:br/>
      </w:r>
      <w:r w:rsidR="00AE5216" w:rsidRPr="00AE5216">
        <w:drawing>
          <wp:inline distT="0" distB="0" distL="0" distR="0" wp14:anchorId="585B38EE" wp14:editId="52B88B76">
            <wp:extent cx="4875142" cy="3004820"/>
            <wp:effectExtent l="228600" t="228600" r="230505" b="23368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26"/>
                    <a:stretch>
                      <a:fillRect/>
                    </a:stretch>
                  </pic:blipFill>
                  <pic:spPr>
                    <a:xfrm>
                      <a:off x="0" y="0"/>
                      <a:ext cx="4876321" cy="3005547"/>
                    </a:xfrm>
                    <a:prstGeom prst="rect">
                      <a:avLst/>
                    </a:prstGeom>
                    <a:effectLst>
                      <a:glow rad="228600">
                        <a:schemeClr val="accent5">
                          <a:satMod val="175000"/>
                          <a:alpha val="40000"/>
                        </a:schemeClr>
                      </a:glow>
                    </a:effectLst>
                  </pic:spPr>
                </pic:pic>
              </a:graphicData>
            </a:graphic>
          </wp:inline>
        </w:drawing>
      </w:r>
    </w:p>
    <w:p w14:paraId="78E74F6B" w14:textId="77777777" w:rsidR="0064425C" w:rsidRDefault="0064425C" w:rsidP="0064425C"/>
    <w:p w14:paraId="5CDEA84A" w14:textId="024AA6C8" w:rsidR="0064425C" w:rsidRPr="007B2721" w:rsidRDefault="0064425C" w:rsidP="0064425C">
      <w:pPr>
        <w:ind w:left="360"/>
        <w:rPr>
          <w:rFonts w:cs="Arial"/>
          <w:szCs w:val="22"/>
        </w:rPr>
      </w:pPr>
      <w:r w:rsidRPr="007B2721">
        <w:rPr>
          <w:rFonts w:cs="Arial"/>
          <w:szCs w:val="22"/>
        </w:rPr>
        <w:t xml:space="preserve">We can see </w:t>
      </w:r>
      <w:r w:rsidR="007B4471">
        <w:rPr>
          <w:rFonts w:cs="Arial"/>
          <w:szCs w:val="22"/>
        </w:rPr>
        <w:t xml:space="preserve">the server URL we created in the previous section, and </w:t>
      </w:r>
      <w:r w:rsidRPr="007B2721">
        <w:rPr>
          <w:rFonts w:cs="Arial"/>
          <w:szCs w:val="22"/>
        </w:rPr>
        <w:t>three endpoints</w:t>
      </w:r>
      <w:r w:rsidR="007B4471">
        <w:rPr>
          <w:rFonts w:cs="Arial"/>
          <w:szCs w:val="22"/>
        </w:rPr>
        <w:t>. I</w:t>
      </w:r>
      <w:r w:rsidRPr="007B2721">
        <w:rPr>
          <w:rFonts w:cs="Arial"/>
          <w:szCs w:val="22"/>
        </w:rPr>
        <w:t>t’s the two POST endpoints that we are interested in as they execute the model; the only difference between them is that the second one includes additional trace information about intermediate decisions.</w:t>
      </w:r>
    </w:p>
    <w:p w14:paraId="64EB18CA" w14:textId="77777777" w:rsidR="0064425C" w:rsidRPr="007B2721" w:rsidRDefault="0064425C" w:rsidP="0064425C">
      <w:pPr>
        <w:rPr>
          <w:szCs w:val="22"/>
        </w:rPr>
      </w:pPr>
    </w:p>
    <w:p w14:paraId="2A22EB87" w14:textId="08483281" w:rsidR="0064425C" w:rsidRPr="007B2721" w:rsidRDefault="0064425C">
      <w:pPr>
        <w:pStyle w:val="ListParagraph"/>
        <w:keepNext/>
        <w:keepLines/>
        <w:numPr>
          <w:ilvl w:val="0"/>
          <w:numId w:val="17"/>
        </w:numPr>
        <w:rPr>
          <w:szCs w:val="22"/>
        </w:rPr>
      </w:pPr>
      <w:r w:rsidRPr="007B2721">
        <w:rPr>
          <w:szCs w:val="22"/>
        </w:rPr>
        <w:lastRenderedPageBreak/>
        <w:t xml:space="preserve">Click on the </w:t>
      </w:r>
      <w:r w:rsidRPr="007B2721">
        <w:rPr>
          <w:b/>
          <w:bCs/>
          <w:szCs w:val="22"/>
        </w:rPr>
        <w:t>POST /</w:t>
      </w:r>
      <w:r w:rsidR="00AE5216">
        <w:rPr>
          <w:b/>
          <w:bCs/>
          <w:szCs w:val="22"/>
        </w:rPr>
        <w:t>TrafficViolation</w:t>
      </w:r>
      <w:r w:rsidRPr="007B2721">
        <w:rPr>
          <w:szCs w:val="22"/>
        </w:rPr>
        <w:t xml:space="preserve"> endpoint to expand it, then click the </w:t>
      </w:r>
      <w:r w:rsidRPr="007B2721">
        <w:rPr>
          <w:b/>
          <w:bCs/>
          <w:szCs w:val="22"/>
        </w:rPr>
        <w:t>Try it out</w:t>
      </w:r>
      <w:r w:rsidRPr="007B2721">
        <w:rPr>
          <w:szCs w:val="22"/>
        </w:rPr>
        <w:t xml:space="preserve"> button on the right-side.</w:t>
      </w:r>
    </w:p>
    <w:p w14:paraId="6EC3DEA9" w14:textId="2AD677FE" w:rsidR="0064425C" w:rsidRPr="00BD75E7" w:rsidRDefault="0064425C" w:rsidP="00BD75E7">
      <w:pPr>
        <w:pStyle w:val="ListParagraph"/>
        <w:keepNext/>
        <w:keepLines/>
        <w:ind w:left="360"/>
        <w:rPr>
          <w:sz w:val="24"/>
        </w:rPr>
      </w:pPr>
      <w:r>
        <w:rPr>
          <w:sz w:val="24"/>
        </w:rPr>
        <w:br/>
      </w:r>
      <w:r w:rsidR="00BD75E7" w:rsidRPr="00BD75E7">
        <w:rPr>
          <w:sz w:val="24"/>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2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r w:rsidRPr="007B2721">
        <w:rPr>
          <w:rFonts w:cs="Arial"/>
          <w:sz w:val="20"/>
          <w:szCs w:val="22"/>
        </w:rPr>
        <w:br/>
      </w:r>
    </w:p>
    <w:p w14:paraId="7E580B3E" w14:textId="67C07C65" w:rsidR="00556E6B" w:rsidRDefault="00BD75E7" w:rsidP="00274187">
      <w:pPr>
        <w:pStyle w:val="ListParagraph"/>
        <w:keepNext/>
        <w:keepLines/>
        <w:numPr>
          <w:ilvl w:val="0"/>
          <w:numId w:val="17"/>
        </w:numPr>
        <w:rPr>
          <w:szCs w:val="22"/>
        </w:rPr>
      </w:pPr>
      <w:r>
        <w:rPr>
          <w:szCs w:val="22"/>
        </w:rPr>
        <w:t xml:space="preserve">Press </w:t>
      </w:r>
      <w:r w:rsidRPr="00BD75E7">
        <w:rPr>
          <w:i/>
          <w:iCs/>
          <w:szCs w:val="22"/>
        </w:rPr>
        <w:t>Execute</w:t>
      </w:r>
      <w:r>
        <w:rPr>
          <w:szCs w:val="22"/>
        </w:rPr>
        <w:t xml:space="preserve"> and then p</w:t>
      </w:r>
      <w:r w:rsidR="00C65C74">
        <w:rPr>
          <w:szCs w:val="22"/>
        </w:rPr>
        <w:t>aste</w:t>
      </w:r>
      <w:r w:rsidR="0064425C" w:rsidRPr="007B2721">
        <w:rPr>
          <w:szCs w:val="22"/>
        </w:rPr>
        <w:t xml:space="preserve"> the </w:t>
      </w:r>
      <w:r w:rsidR="00274187">
        <w:rPr>
          <w:szCs w:val="22"/>
        </w:rPr>
        <w:t xml:space="preserve">generated curl command </w:t>
      </w:r>
      <w:r w:rsidR="00585F1E">
        <w:rPr>
          <w:szCs w:val="22"/>
        </w:rPr>
        <w:t xml:space="preserve">into </w:t>
      </w:r>
      <w:r>
        <w:rPr>
          <w:szCs w:val="22"/>
        </w:rPr>
        <w:t>a</w:t>
      </w:r>
      <w:r w:rsidR="008155E7">
        <w:rPr>
          <w:szCs w:val="22"/>
        </w:rPr>
        <w:t xml:space="preserve"> </w:t>
      </w:r>
      <w:r>
        <w:rPr>
          <w:szCs w:val="22"/>
        </w:rPr>
        <w:t xml:space="preserve">bash </w:t>
      </w:r>
      <w:r w:rsidR="00DF41C6">
        <w:rPr>
          <w:szCs w:val="22"/>
        </w:rPr>
        <w:t>command</w:t>
      </w:r>
      <w:r w:rsidR="00274187">
        <w:rPr>
          <w:szCs w:val="22"/>
        </w:rPr>
        <w:t xml:space="preserve"> window</w:t>
      </w:r>
      <w:r w:rsidR="008155E7">
        <w:rPr>
          <w:szCs w:val="22"/>
        </w:rPr>
        <w:t xml:space="preserve"> (you can use the Git Bash command line you used earlier)</w:t>
      </w:r>
      <w:r w:rsidR="00274187">
        <w:rPr>
          <w:szCs w:val="22"/>
        </w:rPr>
        <w:t>:</w:t>
      </w:r>
    </w:p>
    <w:p w14:paraId="4C62E3B4" w14:textId="77777777" w:rsidR="00274187" w:rsidRPr="00274187" w:rsidRDefault="00274187" w:rsidP="00BD75E7">
      <w:pPr>
        <w:pStyle w:val="ListParagraph"/>
        <w:keepNext/>
        <w:keepLines/>
        <w:ind w:left="360"/>
        <w:rPr>
          <w:szCs w:val="22"/>
        </w:rPr>
      </w:pPr>
    </w:p>
    <w:p w14:paraId="3970D852" w14:textId="77777777" w:rsidR="00274187" w:rsidRDefault="00274187" w:rsidP="00274187">
      <w:pPr>
        <w:pStyle w:val="Code"/>
      </w:pPr>
      <w:r>
        <w:t>curl -X 'POST' \</w:t>
      </w:r>
    </w:p>
    <w:p w14:paraId="3927A06D" w14:textId="77777777" w:rsidR="00274187" w:rsidRDefault="00274187" w:rsidP="00274187">
      <w:pPr>
        <w:pStyle w:val="Code"/>
      </w:pPr>
      <w:r>
        <w:t xml:space="preserve">  'https://p05122wf-8080.uks1.devtunnels.ms/TrafficViolation' \</w:t>
      </w:r>
    </w:p>
    <w:p w14:paraId="404238E2" w14:textId="77777777" w:rsidR="00274187" w:rsidRDefault="00274187" w:rsidP="00274187">
      <w:pPr>
        <w:pStyle w:val="Code"/>
      </w:pPr>
      <w:r>
        <w:t xml:space="preserve">  -H 'accept: application/json' \</w:t>
      </w:r>
    </w:p>
    <w:p w14:paraId="478D1449" w14:textId="77777777" w:rsidR="00274187" w:rsidRDefault="00274187" w:rsidP="00274187">
      <w:pPr>
        <w:pStyle w:val="Code"/>
      </w:pPr>
      <w:r>
        <w:t xml:space="preserve">  -H 'Content-Type: application/json' \</w:t>
      </w:r>
    </w:p>
    <w:p w14:paraId="0A501ABA" w14:textId="77777777" w:rsidR="00274187" w:rsidRDefault="00274187" w:rsidP="00274187">
      <w:pPr>
        <w:pStyle w:val="Code"/>
      </w:pPr>
      <w:r>
        <w:t xml:space="preserve">  -d '{</w:t>
      </w:r>
    </w:p>
    <w:p w14:paraId="3E1DFBC1" w14:textId="77777777" w:rsidR="00274187" w:rsidRDefault="00274187" w:rsidP="00274187">
      <w:pPr>
        <w:pStyle w:val="Code"/>
      </w:pPr>
      <w:r>
        <w:t xml:space="preserve">  "Violation": {</w:t>
      </w:r>
    </w:p>
    <w:p w14:paraId="1F4FFF12" w14:textId="77777777" w:rsidR="00274187" w:rsidRDefault="00274187" w:rsidP="00274187">
      <w:pPr>
        <w:pStyle w:val="Code"/>
      </w:pPr>
      <w:r>
        <w:t xml:space="preserve">    "Code": "1",</w:t>
      </w:r>
    </w:p>
    <w:p w14:paraId="5AF914DA" w14:textId="77777777" w:rsidR="00274187" w:rsidRDefault="00274187" w:rsidP="00274187">
      <w:pPr>
        <w:pStyle w:val="Code"/>
      </w:pPr>
      <w:r>
        <w:t xml:space="preserve">    "Date": "2023-12-07",</w:t>
      </w:r>
    </w:p>
    <w:p w14:paraId="20A1DBB2" w14:textId="77777777" w:rsidR="00274187" w:rsidRDefault="00274187" w:rsidP="00274187">
      <w:pPr>
        <w:pStyle w:val="Code"/>
      </w:pPr>
      <w:r>
        <w:t xml:space="preserve">    "Type": "speed",</w:t>
      </w:r>
    </w:p>
    <w:p w14:paraId="7C75EFBC" w14:textId="775EABB0" w:rsidR="00274187" w:rsidRDefault="00274187" w:rsidP="00274187">
      <w:pPr>
        <w:pStyle w:val="Code"/>
      </w:pPr>
      <w:r>
        <w:t xml:space="preserve">    "SpeedLimit": 50,</w:t>
      </w:r>
    </w:p>
    <w:p w14:paraId="537B08B7" w14:textId="05ED7FAB" w:rsidR="00274187" w:rsidRDefault="00274187" w:rsidP="00274187">
      <w:pPr>
        <w:pStyle w:val="Code"/>
      </w:pPr>
      <w:r>
        <w:t xml:space="preserve">    "ActualSpeed": 90</w:t>
      </w:r>
    </w:p>
    <w:p w14:paraId="320A336A" w14:textId="77777777" w:rsidR="00274187" w:rsidRDefault="00274187" w:rsidP="00274187">
      <w:pPr>
        <w:pStyle w:val="Code"/>
      </w:pPr>
      <w:r>
        <w:t xml:space="preserve">  },</w:t>
      </w:r>
    </w:p>
    <w:p w14:paraId="4C6348AB" w14:textId="77777777" w:rsidR="00274187" w:rsidRDefault="00274187" w:rsidP="00274187">
      <w:pPr>
        <w:pStyle w:val="Code"/>
      </w:pPr>
      <w:r>
        <w:t xml:space="preserve">  "Driver": {</w:t>
      </w:r>
    </w:p>
    <w:p w14:paraId="17E795D3" w14:textId="77777777" w:rsidR="00274187" w:rsidRDefault="00274187" w:rsidP="00274187">
      <w:pPr>
        <w:pStyle w:val="Code"/>
      </w:pPr>
      <w:r>
        <w:t xml:space="preserve">    "Name": "Jim Flanders",</w:t>
      </w:r>
    </w:p>
    <w:p w14:paraId="2A6B80FE" w14:textId="77777777" w:rsidR="00274187" w:rsidRDefault="00274187" w:rsidP="00274187">
      <w:pPr>
        <w:pStyle w:val="Code"/>
      </w:pPr>
      <w:r>
        <w:t xml:space="preserve">    "Age": 40,</w:t>
      </w:r>
    </w:p>
    <w:p w14:paraId="794052BB" w14:textId="77777777" w:rsidR="00274187" w:rsidRDefault="00274187" w:rsidP="00274187">
      <w:pPr>
        <w:pStyle w:val="Code"/>
      </w:pPr>
      <w:r>
        <w:t xml:space="preserve">    "State": "NY",</w:t>
      </w:r>
    </w:p>
    <w:p w14:paraId="33B2D48F" w14:textId="77777777" w:rsidR="00274187" w:rsidRDefault="00274187" w:rsidP="00274187">
      <w:pPr>
        <w:pStyle w:val="Code"/>
      </w:pPr>
      <w:r>
        <w:t xml:space="preserve">    "City": "New York",</w:t>
      </w:r>
    </w:p>
    <w:p w14:paraId="6E9138E7" w14:textId="77777777" w:rsidR="00274187" w:rsidRDefault="00274187" w:rsidP="00274187">
      <w:pPr>
        <w:pStyle w:val="Code"/>
      </w:pPr>
      <w:r>
        <w:t xml:space="preserve">    "Points": 0</w:t>
      </w:r>
    </w:p>
    <w:p w14:paraId="5440F6A5" w14:textId="77777777" w:rsidR="00274187" w:rsidRDefault="00274187" w:rsidP="00274187">
      <w:pPr>
        <w:pStyle w:val="Code"/>
      </w:pPr>
      <w:r>
        <w:t xml:space="preserve">  }</w:t>
      </w:r>
    </w:p>
    <w:p w14:paraId="22BEB288" w14:textId="620B9F9B" w:rsidR="00585F1E" w:rsidRDefault="00274187" w:rsidP="00274187">
      <w:pPr>
        <w:pStyle w:val="Code"/>
        <w:rPr>
          <w:sz w:val="24"/>
        </w:rPr>
      </w:pPr>
      <w:r>
        <w:t>}'</w:t>
      </w:r>
    </w:p>
    <w:p w14:paraId="42E660E1" w14:textId="77777777" w:rsidR="00585F1E" w:rsidRDefault="00585F1E" w:rsidP="0064425C">
      <w:pPr>
        <w:pStyle w:val="ListParagraph"/>
        <w:keepNext/>
        <w:keepLines/>
        <w:ind w:left="360"/>
        <w:rPr>
          <w:sz w:val="24"/>
        </w:rPr>
      </w:pPr>
    </w:p>
    <w:p w14:paraId="4878EE92" w14:textId="4B9506D1" w:rsidR="0064425C" w:rsidRPr="00BD75E7" w:rsidRDefault="00BD75E7" w:rsidP="00BD75E7">
      <w:pPr>
        <w:autoSpaceDE w:val="0"/>
        <w:autoSpaceDN w:val="0"/>
        <w:adjustRightInd w:val="0"/>
        <w:rPr>
          <w:rFonts w:ascii="Lucida Console" w:eastAsia="Batang" w:hAnsi="Lucida Console" w:cs="Lucida Console"/>
          <w:sz w:val="18"/>
          <w:szCs w:val="18"/>
        </w:rPr>
      </w:pPr>
      <w:r>
        <w:rPr>
          <w:sz w:val="24"/>
        </w:rPr>
        <w:t>Using the above command, y</w:t>
      </w:r>
      <w:r w:rsidR="00274187">
        <w:rPr>
          <w:sz w:val="24"/>
        </w:rPr>
        <w:t>ou</w:t>
      </w:r>
      <w:r w:rsidR="0064425C">
        <w:rPr>
          <w:sz w:val="24"/>
        </w:rPr>
        <w:t xml:space="preserve"> should see</w:t>
      </w:r>
      <w:r>
        <w:rPr>
          <w:sz w:val="24"/>
        </w:rPr>
        <w:t xml:space="preserve"> the result of</w:t>
      </w:r>
      <w:r w:rsidR="0064425C">
        <w:rPr>
          <w:sz w:val="24"/>
        </w:rPr>
        <w:t>:</w:t>
      </w:r>
      <w:r w:rsidR="0064425C">
        <w:rPr>
          <w:sz w:val="24"/>
        </w:rPr>
        <w:br/>
      </w:r>
      <w:r w:rsidR="0064425C">
        <w:rPr>
          <w:rFonts w:ascii="Courier" w:hAnsi="Courier"/>
          <w:sz w:val="24"/>
        </w:rPr>
        <w:br/>
      </w:r>
      <w:r>
        <w:rPr>
          <w:rFonts w:ascii="Lucida Console" w:eastAsia="Batang" w:hAnsi="Lucida Console" w:cs="Lucida Console"/>
          <w:sz w:val="18"/>
          <w:szCs w:val="18"/>
        </w:rPr>
        <w:t>Suspend":"No","Fine":{"Points":7,"Amount":1000}}</w:t>
      </w:r>
    </w:p>
    <w:p w14:paraId="62653B4B" w14:textId="77777777" w:rsidR="0064425C" w:rsidRDefault="0064425C" w:rsidP="0064425C"/>
    <w:p w14:paraId="60A0876F" w14:textId="48EEA60A" w:rsidR="0064425C" w:rsidRPr="007B2721" w:rsidRDefault="0064425C" w:rsidP="0064425C">
      <w:pPr>
        <w:rPr>
          <w:rFonts w:cs="Arial"/>
        </w:rPr>
      </w:pPr>
      <w:r w:rsidRPr="007B2721">
        <w:rPr>
          <w:rFonts w:cs="Arial"/>
        </w:rPr>
        <w:t>Congratulations, you have built</w:t>
      </w:r>
      <w:r w:rsidR="00F148A5" w:rsidRPr="007B2721">
        <w:rPr>
          <w:rFonts w:cs="Arial"/>
        </w:rPr>
        <w:t xml:space="preserve"> </w:t>
      </w:r>
      <w:r w:rsidRPr="007B2721">
        <w:rPr>
          <w:rFonts w:cs="Arial"/>
        </w:rPr>
        <w:t xml:space="preserve">and deployed your decision service </w:t>
      </w:r>
      <w:r w:rsidR="00B40AA7">
        <w:rPr>
          <w:rFonts w:cs="Arial"/>
        </w:rPr>
        <w:t>on your local machine</w:t>
      </w:r>
      <w:r w:rsidR="00DF41C6">
        <w:rPr>
          <w:rFonts w:cs="Arial"/>
        </w:rPr>
        <w:t xml:space="preserve"> and exposed it to the outside world!</w:t>
      </w:r>
    </w:p>
    <w:p w14:paraId="261EDD1E" w14:textId="1466C4C0" w:rsidR="002B0F19" w:rsidRDefault="002B0F19">
      <w:pPr>
        <w:rPr>
          <w:rFonts w:ascii="Arial" w:hAnsi="Arial" w:cs="Arial"/>
        </w:rPr>
      </w:pPr>
      <w:r>
        <w:rPr>
          <w:rFonts w:ascii="Arial" w:hAnsi="Arial" w:cs="Arial"/>
        </w:rPr>
        <w:br w:type="page"/>
      </w:r>
    </w:p>
    <w:p w14:paraId="2F2D9820" w14:textId="77777777" w:rsidR="0065131B" w:rsidRDefault="00E34203" w:rsidP="00BB1916">
      <w:pPr>
        <w:pStyle w:val="Heading1"/>
        <w:ind w:left="431" w:hanging="431"/>
      </w:pPr>
      <w:bookmarkStart w:id="12" w:name="_Toc152868379"/>
      <w:r>
        <w:lastRenderedPageBreak/>
        <w:t>Generate an OpenAPI specification</w:t>
      </w:r>
      <w:bookmarkEnd w:id="12"/>
    </w:p>
    <w:p w14:paraId="4D54B856" w14:textId="77777777" w:rsidR="0065131B" w:rsidRDefault="0065131B" w:rsidP="0065131B">
      <w:pPr>
        <w:rPr>
          <w:lang w:val="x-none" w:eastAsia="x-none"/>
        </w:rPr>
      </w:pPr>
    </w:p>
    <w:p w14:paraId="3477E27E" w14:textId="59EBBD11" w:rsidR="0065131B" w:rsidRDefault="0065131B" w:rsidP="0065131B">
      <w:r w:rsidRPr="0065131B">
        <w:t xml:space="preserve">Open the project in this directory with </w:t>
      </w:r>
      <w:r w:rsidR="007367C2">
        <w:t>the E</w:t>
      </w:r>
      <w:r w:rsidRPr="0065131B">
        <w:t>clipse IDE.</w:t>
      </w:r>
    </w:p>
    <w:p w14:paraId="6EDBDEBD" w14:textId="77777777" w:rsidR="007367C2" w:rsidRDefault="007367C2" w:rsidP="0065131B"/>
    <w:p w14:paraId="6C0608F2" w14:textId="674BC16C" w:rsidR="007367C2" w:rsidRDefault="007367C2" w:rsidP="0065131B">
      <w:r w:rsidRPr="007367C2">
        <w:drawing>
          <wp:inline distT="0" distB="0" distL="0" distR="0" wp14:anchorId="60484D56" wp14:editId="1B31FC39">
            <wp:extent cx="3143689" cy="3639058"/>
            <wp:effectExtent l="228600" t="228600" r="228600" b="228600"/>
            <wp:docPr id="1675043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3905" name="Picture 1" descr="A screenshot of a computer program&#10;&#10;Description automatically generated"/>
                    <pic:cNvPicPr/>
                  </pic:nvPicPr>
                  <pic:blipFill>
                    <a:blip r:embed="rId28"/>
                    <a:stretch>
                      <a:fillRect/>
                    </a:stretch>
                  </pic:blipFill>
                  <pic:spPr>
                    <a:xfrm>
                      <a:off x="0" y="0"/>
                      <a:ext cx="3143689" cy="3639058"/>
                    </a:xfrm>
                    <a:prstGeom prst="rect">
                      <a:avLst/>
                    </a:prstGeom>
                    <a:effectLst>
                      <a:glow rad="228600">
                        <a:schemeClr val="accent5">
                          <a:satMod val="175000"/>
                          <a:alpha val="40000"/>
                        </a:schemeClr>
                      </a:glow>
                    </a:effectLst>
                  </pic:spPr>
                </pic:pic>
              </a:graphicData>
            </a:graphic>
          </wp:inline>
        </w:drawing>
      </w:r>
    </w:p>
    <w:p w14:paraId="4ED00FDA" w14:textId="77777777" w:rsidR="007367C2" w:rsidRPr="0065131B" w:rsidRDefault="007367C2" w:rsidP="0065131B"/>
    <w:p w14:paraId="2CF6136D" w14:textId="0C5C47DF" w:rsidR="007367C2" w:rsidRDefault="0065131B" w:rsidP="0065131B">
      <w:r w:rsidRPr="0065131B">
        <w:t xml:space="preserve">Edit </w:t>
      </w:r>
      <w:r w:rsidRPr="007367C2">
        <w:rPr>
          <w:i/>
          <w:iCs/>
        </w:rPr>
        <w:t>./data/config.json</w:t>
      </w:r>
    </w:p>
    <w:p w14:paraId="6E556AB9" w14:textId="77777777" w:rsidR="007367C2" w:rsidRDefault="007367C2" w:rsidP="0065131B"/>
    <w:p w14:paraId="4D2E01D0" w14:textId="245FF215" w:rsidR="007367C2" w:rsidRDefault="0065131B" w:rsidP="0065131B">
      <w:r w:rsidRPr="0065131B">
        <w:t xml:space="preserve">set the decisionId to the name of </w:t>
      </w:r>
      <w:r w:rsidR="007367C2">
        <w:t>the traffic violation</w:t>
      </w:r>
      <w:r w:rsidRPr="0065131B">
        <w:t xml:space="preserve"> decision service (not </w:t>
      </w:r>
      <w:r w:rsidR="007367C2">
        <w:t xml:space="preserve">the </w:t>
      </w:r>
      <w:r w:rsidRPr="0065131B">
        <w:t>filename).  Also set both internal and external URLs to the URL of your running Kogito service</w:t>
      </w:r>
      <w:r w:rsidR="007367C2">
        <w:t xml:space="preserve"> defined in the section above</w:t>
      </w:r>
      <w:r w:rsidRPr="0065131B">
        <w:t>.</w:t>
      </w:r>
    </w:p>
    <w:p w14:paraId="6315FF58" w14:textId="2032DED0" w:rsidR="007367C2" w:rsidRDefault="007367C2" w:rsidP="0065131B">
      <w:r w:rsidRPr="007367C2">
        <w:drawing>
          <wp:inline distT="0" distB="0" distL="0" distR="0" wp14:anchorId="5A9A8E54" wp14:editId="2A558ECB">
            <wp:extent cx="6041205" cy="2314575"/>
            <wp:effectExtent l="228600" t="228600" r="226695" b="219075"/>
            <wp:docPr id="103951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6710" name="Picture 1" descr="A screenshot of a computer&#10;&#10;Description automatically generated"/>
                    <pic:cNvPicPr/>
                  </pic:nvPicPr>
                  <pic:blipFill>
                    <a:blip r:embed="rId29"/>
                    <a:stretch>
                      <a:fillRect/>
                    </a:stretch>
                  </pic:blipFill>
                  <pic:spPr>
                    <a:xfrm>
                      <a:off x="0" y="0"/>
                      <a:ext cx="6053580" cy="2319316"/>
                    </a:xfrm>
                    <a:prstGeom prst="rect">
                      <a:avLst/>
                    </a:prstGeom>
                    <a:effectLst>
                      <a:glow rad="228600">
                        <a:schemeClr val="accent5">
                          <a:satMod val="175000"/>
                          <a:alpha val="40000"/>
                        </a:schemeClr>
                      </a:glow>
                    </a:effectLst>
                  </pic:spPr>
                </pic:pic>
              </a:graphicData>
            </a:graphic>
          </wp:inline>
        </w:drawing>
      </w:r>
    </w:p>
    <w:p w14:paraId="5043EBA5" w14:textId="77777777" w:rsidR="007367C2" w:rsidRDefault="007367C2" w:rsidP="0065131B"/>
    <w:p w14:paraId="08FA4567" w14:textId="77777777" w:rsidR="007367C2" w:rsidRPr="0065131B" w:rsidRDefault="007367C2" w:rsidP="0065131B"/>
    <w:p w14:paraId="7CE37FA7" w14:textId="77777777" w:rsidR="0065131B" w:rsidRDefault="0065131B" w:rsidP="0065131B">
      <w:r w:rsidRPr="0065131B">
        <w:rPr>
          <w:color w:val="6796E6"/>
        </w:rPr>
        <w:t>-</w:t>
      </w:r>
      <w:r w:rsidRPr="0065131B">
        <w:t xml:space="preserve"> Save the config.json file</w:t>
      </w:r>
    </w:p>
    <w:p w14:paraId="564B5416" w14:textId="77777777" w:rsidR="007367C2" w:rsidRDefault="007367C2" w:rsidP="0065131B"/>
    <w:p w14:paraId="63F570E8" w14:textId="77777777" w:rsidR="007367C2" w:rsidRPr="0065131B" w:rsidRDefault="007367C2" w:rsidP="0065131B"/>
    <w:p w14:paraId="3EA5272C" w14:textId="226350A8" w:rsidR="0065131B" w:rsidRDefault="0065131B" w:rsidP="0065131B">
      <w:r w:rsidRPr="0065131B">
        <w:rPr>
          <w:color w:val="6796E6"/>
        </w:rPr>
        <w:t>-</w:t>
      </w:r>
      <w:r w:rsidRPr="0065131B">
        <w:t xml:space="preserve"> Generate the OpenAPI file by running the </w:t>
      </w:r>
      <w:r w:rsidR="007367C2">
        <w:t xml:space="preserve">default </w:t>
      </w:r>
      <w:r w:rsidRPr="0065131B">
        <w:t>target in ./build.xml.  </w:t>
      </w:r>
    </w:p>
    <w:p w14:paraId="1DBB8865" w14:textId="77777777" w:rsidR="007367C2" w:rsidRPr="0065131B" w:rsidRDefault="007367C2" w:rsidP="0065131B"/>
    <w:p w14:paraId="60DCA66A" w14:textId="1CEAA6E4" w:rsidR="0065131B" w:rsidRDefault="0065131B" w:rsidP="0065131B">
      <w:r w:rsidRPr="0065131B">
        <w:rPr>
          <w:color w:val="6796E6"/>
        </w:rPr>
        <w:t>-</w:t>
      </w:r>
      <w:r w:rsidRPr="0065131B">
        <w:t xml:space="preserve"> Once finished, </w:t>
      </w:r>
      <w:r w:rsidR="009D438A">
        <w:t xml:space="preserve">hit </w:t>
      </w:r>
      <w:r w:rsidR="009D438A" w:rsidRPr="009D438A">
        <w:rPr>
          <w:i/>
          <w:iCs/>
        </w:rPr>
        <w:t>f5</w:t>
      </w:r>
      <w:r w:rsidR="009D438A">
        <w:t xml:space="preserve"> on the generated folder to refresh it. Y</w:t>
      </w:r>
      <w:r w:rsidRPr="0065131B">
        <w:t xml:space="preserve">ou should see the generated </w:t>
      </w:r>
      <w:r w:rsidR="009D438A">
        <w:t>file</w:t>
      </w:r>
      <w:r w:rsidRPr="0065131B">
        <w:t xml:space="preserve"> </w:t>
      </w:r>
      <w:r w:rsidR="009D438A" w:rsidRPr="009D438A">
        <w:rPr>
          <w:i/>
          <w:iCs/>
        </w:rPr>
        <w:t>TrafficViolation.json:</w:t>
      </w:r>
    </w:p>
    <w:p w14:paraId="56CFB0CF" w14:textId="77777777" w:rsidR="009D438A" w:rsidRDefault="009D438A" w:rsidP="0065131B"/>
    <w:p w14:paraId="4DC2C5A7" w14:textId="2EF28CDC" w:rsidR="009D438A" w:rsidRPr="0065131B" w:rsidRDefault="009D438A" w:rsidP="0065131B">
      <w:r w:rsidRPr="009D438A">
        <w:drawing>
          <wp:inline distT="0" distB="0" distL="0" distR="0" wp14:anchorId="2A12ACB7" wp14:editId="3F5B4A47">
            <wp:extent cx="6188710" cy="2081530"/>
            <wp:effectExtent l="228600" t="228600" r="231140" b="223520"/>
            <wp:docPr id="179065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4965" name="Picture 1" descr="A screenshot of a computer&#10;&#10;Description automatically generated"/>
                    <pic:cNvPicPr/>
                  </pic:nvPicPr>
                  <pic:blipFill>
                    <a:blip r:embed="rId30"/>
                    <a:stretch>
                      <a:fillRect/>
                    </a:stretch>
                  </pic:blipFill>
                  <pic:spPr>
                    <a:xfrm>
                      <a:off x="0" y="0"/>
                      <a:ext cx="6188710" cy="2081530"/>
                    </a:xfrm>
                    <a:prstGeom prst="rect">
                      <a:avLst/>
                    </a:prstGeom>
                    <a:effectLst>
                      <a:glow rad="228600">
                        <a:schemeClr val="accent5">
                          <a:satMod val="175000"/>
                          <a:alpha val="40000"/>
                        </a:schemeClr>
                      </a:glow>
                    </a:effectLst>
                  </pic:spPr>
                </pic:pic>
              </a:graphicData>
            </a:graphic>
          </wp:inline>
        </w:drawing>
      </w:r>
    </w:p>
    <w:p w14:paraId="3BD8F33E" w14:textId="77777777" w:rsidR="0065131B" w:rsidRPr="0065131B" w:rsidRDefault="0065131B" w:rsidP="0065131B">
      <w:pPr>
        <w:rPr>
          <w:lang w:val="x-none" w:eastAsia="x-none"/>
        </w:rPr>
      </w:pPr>
    </w:p>
    <w:p w14:paraId="2A231CBE" w14:textId="02C03370" w:rsidR="00E34203" w:rsidRDefault="00E34203" w:rsidP="00E34203">
      <w:pPr>
        <w:pStyle w:val="Heading1"/>
      </w:pPr>
      <w:bookmarkStart w:id="13" w:name="_Toc152868380"/>
      <w:r>
        <w:lastRenderedPageBreak/>
        <w:t>Import the OpenAPI into watsonx Orchestrate</w:t>
      </w:r>
      <w:bookmarkEnd w:id="13"/>
      <w:r>
        <w:t xml:space="preserve"> </w:t>
      </w:r>
    </w:p>
    <w:p w14:paraId="38379976" w14:textId="77777777" w:rsidR="0065131B" w:rsidRPr="0065131B" w:rsidRDefault="0065131B" w:rsidP="0065131B">
      <w:pPr>
        <w:rPr>
          <w:lang w:val="x-none" w:eastAsia="x-none"/>
        </w:rPr>
      </w:pPr>
    </w:p>
    <w:p w14:paraId="523BF0F7" w14:textId="4F4E810D" w:rsidR="0065131B" w:rsidRPr="0065131B" w:rsidRDefault="0065131B" w:rsidP="0065131B">
      <w:r w:rsidRPr="0065131B">
        <w:rPr>
          <w:color w:val="6796E6"/>
        </w:rPr>
        <w:t>-</w:t>
      </w:r>
      <w:r w:rsidRPr="0065131B">
        <w:t xml:space="preserve"> Login to </w:t>
      </w:r>
      <w:r w:rsidR="009E2E9D">
        <w:t>IBM w</w:t>
      </w:r>
      <w:r w:rsidRPr="0065131B">
        <w:t>atson</w:t>
      </w:r>
      <w:r w:rsidR="009E2E9D">
        <w:t xml:space="preserve">x </w:t>
      </w:r>
      <w:r w:rsidRPr="0065131B">
        <w:t>Orchestrate</w:t>
      </w:r>
    </w:p>
    <w:p w14:paraId="4A989EFA" w14:textId="2FCD9CF6" w:rsidR="009E2E9D" w:rsidRDefault="0065131B" w:rsidP="0065131B">
      <w:r w:rsidRPr="0065131B">
        <w:rPr>
          <w:color w:val="6796E6"/>
        </w:rPr>
        <w:t>-</w:t>
      </w:r>
      <w:r w:rsidRPr="0065131B">
        <w:t xml:space="preserve"> Under skills, select add skills from Files then </w:t>
      </w:r>
      <w:r w:rsidR="009D438A">
        <w:t>drag and drop</w:t>
      </w:r>
      <w:r w:rsidRPr="0065131B">
        <w:t xml:space="preserve"> the generated open API spec</w:t>
      </w:r>
      <w:r w:rsidR="009E2E9D">
        <w:t>:</w:t>
      </w:r>
    </w:p>
    <w:p w14:paraId="1A2F308C" w14:textId="69EBA998" w:rsidR="009E2E9D" w:rsidRDefault="009E2E9D" w:rsidP="0065131B">
      <w:r w:rsidRPr="009E2E9D">
        <w:drawing>
          <wp:inline distT="0" distB="0" distL="0" distR="0" wp14:anchorId="10D60AA2" wp14:editId="2B77D907">
            <wp:extent cx="4779010" cy="3327556"/>
            <wp:effectExtent l="228600" t="228600" r="231140" b="23495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31"/>
                    <a:stretch>
                      <a:fillRect/>
                    </a:stretch>
                  </pic:blipFill>
                  <pic:spPr>
                    <a:xfrm>
                      <a:off x="0" y="0"/>
                      <a:ext cx="4781723" cy="3329445"/>
                    </a:xfrm>
                    <a:prstGeom prst="rect">
                      <a:avLst/>
                    </a:prstGeom>
                    <a:effectLst>
                      <a:glow rad="228600">
                        <a:schemeClr val="accent5">
                          <a:satMod val="175000"/>
                          <a:alpha val="40000"/>
                        </a:schemeClr>
                      </a:glow>
                    </a:effectLst>
                  </pic:spPr>
                </pic:pic>
              </a:graphicData>
            </a:graphic>
          </wp:inline>
        </w:drawing>
      </w:r>
    </w:p>
    <w:p w14:paraId="15C0FAFE" w14:textId="2DD6F338" w:rsidR="009E2E9D" w:rsidRDefault="009E2E9D" w:rsidP="0065131B">
      <w:r>
        <w:t xml:space="preserve">Click Next.  Select the </w:t>
      </w:r>
      <w:r w:rsidRPr="009E2E9D">
        <w:rPr>
          <w:i/>
          <w:iCs/>
        </w:rPr>
        <w:t>TrafficViolation</w:t>
      </w:r>
      <w:r>
        <w:t xml:space="preserve"> skill and press Add.</w:t>
      </w:r>
    </w:p>
    <w:p w14:paraId="7AAFA7BB" w14:textId="77777777" w:rsidR="009E2E9D" w:rsidRDefault="009E2E9D" w:rsidP="0065131B"/>
    <w:p w14:paraId="2794659C" w14:textId="2079C915" w:rsidR="009E2E9D" w:rsidRPr="0065131B" w:rsidRDefault="009E2E9D" w:rsidP="0065131B">
      <w:r w:rsidRPr="009E2E9D">
        <w:drawing>
          <wp:inline distT="0" distB="0" distL="0" distR="0" wp14:anchorId="7B23E25F" wp14:editId="6120309F">
            <wp:extent cx="5660473" cy="1939290"/>
            <wp:effectExtent l="228600" t="228600" r="226060" b="23241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32"/>
                    <a:stretch>
                      <a:fillRect/>
                    </a:stretch>
                  </pic:blipFill>
                  <pic:spPr>
                    <a:xfrm>
                      <a:off x="0" y="0"/>
                      <a:ext cx="5661110" cy="1939508"/>
                    </a:xfrm>
                    <a:prstGeom prst="rect">
                      <a:avLst/>
                    </a:prstGeom>
                    <a:effectLst>
                      <a:glow rad="228600">
                        <a:schemeClr val="accent5">
                          <a:satMod val="175000"/>
                          <a:alpha val="40000"/>
                        </a:schemeClr>
                      </a:glow>
                    </a:effectLst>
                  </pic:spPr>
                </pic:pic>
              </a:graphicData>
            </a:graphic>
          </wp:inline>
        </w:drawing>
      </w:r>
    </w:p>
    <w:p w14:paraId="347E883B" w14:textId="77777777" w:rsidR="00412E7A" w:rsidRDefault="0065131B" w:rsidP="0065131B">
      <w:r w:rsidRPr="0065131B">
        <w:rPr>
          <w:color w:val="6796E6"/>
        </w:rPr>
        <w:t>-</w:t>
      </w:r>
      <w:r w:rsidRPr="0065131B">
        <w:t xml:space="preserve"> </w:t>
      </w:r>
      <w:r w:rsidR="009E2E9D">
        <w:t xml:space="preserve">Find the </w:t>
      </w:r>
      <w:r w:rsidR="00412E7A" w:rsidRPr="00412E7A">
        <w:rPr>
          <w:i/>
          <w:iCs/>
        </w:rPr>
        <w:t>TrafficViolation</w:t>
      </w:r>
      <w:r w:rsidR="00412E7A">
        <w:t xml:space="preserve"> </w:t>
      </w:r>
      <w:r w:rsidR="009E2E9D">
        <w:t>skill</w:t>
      </w:r>
      <w:r w:rsidR="00412E7A">
        <w:t>.</w:t>
      </w:r>
      <w:r w:rsidR="009E2E9D">
        <w:t xml:space="preserve"> </w:t>
      </w:r>
    </w:p>
    <w:p w14:paraId="3A8782E0" w14:textId="40EBC789" w:rsidR="009E2E9D" w:rsidRPr="009E2E9D" w:rsidRDefault="00412E7A" w:rsidP="0065131B">
      <w:r>
        <w:t>- R</w:t>
      </w:r>
      <w:r w:rsidR="009E2E9D">
        <w:t xml:space="preserve">ight click the  </w:t>
      </w:r>
      <w:r w:rsidR="009E2E9D" w:rsidRPr="009E2E9D">
        <w:drawing>
          <wp:inline distT="0" distB="0" distL="0" distR="0" wp14:anchorId="496D8AE8" wp14:editId="0A76C2AC">
            <wp:extent cx="104790" cy="142895"/>
            <wp:effectExtent l="0" t="0" r="9525" b="9525"/>
            <wp:docPr id="18627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6303" name=""/>
                    <pic:cNvPicPr/>
                  </pic:nvPicPr>
                  <pic:blipFill>
                    <a:blip r:embed="rId33"/>
                    <a:stretch>
                      <a:fillRect/>
                    </a:stretch>
                  </pic:blipFill>
                  <pic:spPr>
                    <a:xfrm>
                      <a:off x="0" y="0"/>
                      <a:ext cx="104790" cy="142895"/>
                    </a:xfrm>
                    <a:prstGeom prst="rect">
                      <a:avLst/>
                    </a:prstGeom>
                  </pic:spPr>
                </pic:pic>
              </a:graphicData>
            </a:graphic>
          </wp:inline>
        </w:drawing>
      </w:r>
      <w:r w:rsidR="009E2E9D">
        <w:t xml:space="preserve">button and select </w:t>
      </w:r>
      <w:r w:rsidR="009E2E9D" w:rsidRPr="009E2E9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65131B">
      <w:r w:rsidRPr="0065131B">
        <w:t>Publish the skill</w:t>
      </w:r>
      <w:r w:rsidR="00412E7A">
        <w:t>:</w:t>
      </w:r>
    </w:p>
    <w:p w14:paraId="3B9C2685" w14:textId="77777777" w:rsidR="00412E7A" w:rsidRDefault="00412E7A" w:rsidP="0065131B"/>
    <w:p w14:paraId="433F2F1C" w14:textId="7E7E6B59" w:rsidR="00412E7A" w:rsidRDefault="00412E7A" w:rsidP="0065131B">
      <w:r w:rsidRPr="00412E7A">
        <w:drawing>
          <wp:inline distT="0" distB="0" distL="0" distR="0" wp14:anchorId="52E9231A" wp14:editId="54F47A54">
            <wp:extent cx="4248743" cy="581106"/>
            <wp:effectExtent l="0" t="0" r="0" b="952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35"/>
                    <a:stretch>
                      <a:fillRect/>
                    </a:stretch>
                  </pic:blipFill>
                  <pic:spPr>
                    <a:xfrm>
                      <a:off x="0" y="0"/>
                      <a:ext cx="4248743" cy="581106"/>
                    </a:xfrm>
                    <a:prstGeom prst="rect">
                      <a:avLst/>
                    </a:prstGeom>
                  </pic:spPr>
                </pic:pic>
              </a:graphicData>
            </a:graphic>
          </wp:inline>
        </w:drawing>
      </w:r>
    </w:p>
    <w:p w14:paraId="46EB4FB4" w14:textId="77777777" w:rsidR="00412E7A" w:rsidRPr="0065131B" w:rsidRDefault="00412E7A" w:rsidP="0065131B"/>
    <w:p w14:paraId="39488EF7" w14:textId="77777777" w:rsidR="00412E7A" w:rsidRDefault="0065131B" w:rsidP="0065131B">
      <w:r w:rsidRPr="0065131B">
        <w:rPr>
          <w:color w:val="6796E6"/>
        </w:rPr>
        <w:t>-</w:t>
      </w:r>
      <w:r w:rsidRPr="0065131B">
        <w:t xml:space="preserve"> </w:t>
      </w:r>
      <w:r w:rsidR="00412E7A">
        <w:t xml:space="preserve">Click on Home: </w:t>
      </w:r>
    </w:p>
    <w:p w14:paraId="0883FFFB" w14:textId="2AD144C9" w:rsidR="00412E7A" w:rsidRDefault="00412E7A" w:rsidP="0065131B">
      <w:r w:rsidRPr="00412E7A">
        <w:drawing>
          <wp:inline distT="0" distB="0" distL="0" distR="0" wp14:anchorId="3C279F49" wp14:editId="467C54E2">
            <wp:extent cx="485775" cy="188650"/>
            <wp:effectExtent l="0" t="0" r="0" b="1905"/>
            <wp:docPr id="138329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364" name=""/>
                    <pic:cNvPicPr/>
                  </pic:nvPicPr>
                  <pic:blipFill>
                    <a:blip r:embed="rId36"/>
                    <a:stretch>
                      <a:fillRect/>
                    </a:stretch>
                  </pic:blipFill>
                  <pic:spPr>
                    <a:xfrm>
                      <a:off x="0" y="0"/>
                      <a:ext cx="498262" cy="193499"/>
                    </a:xfrm>
                    <a:prstGeom prst="rect">
                      <a:avLst/>
                    </a:prstGeom>
                  </pic:spPr>
                </pic:pic>
              </a:graphicData>
            </a:graphic>
          </wp:inline>
        </w:drawing>
      </w:r>
    </w:p>
    <w:p w14:paraId="5BE7A73B" w14:textId="500668D0" w:rsidR="00412E7A" w:rsidRDefault="00412E7A" w:rsidP="0065131B">
      <w:pPr>
        <w:rPr>
          <w:i/>
          <w:iCs/>
        </w:rPr>
      </w:pPr>
      <w:r>
        <w:t xml:space="preserve">Click </w:t>
      </w:r>
      <w:r w:rsidRPr="00412E7A">
        <w:rPr>
          <w:i/>
          <w:iCs/>
        </w:rPr>
        <w:t>Add skills from the catalog</w:t>
      </w:r>
    </w:p>
    <w:p w14:paraId="4D72F03A" w14:textId="5972F8C9" w:rsidR="00412E7A" w:rsidRDefault="00412E7A" w:rsidP="0065131B">
      <w:pPr>
        <w:rPr>
          <w:i/>
          <w:iCs/>
        </w:rPr>
      </w:pPr>
      <w:r>
        <w:rPr>
          <w:i/>
          <w:iCs/>
        </w:rPr>
        <w:t>Find the TrafficViolation skill and select Add skill</w:t>
      </w:r>
    </w:p>
    <w:p w14:paraId="5D6EFF84" w14:textId="76A3B536" w:rsidR="00412E7A" w:rsidRDefault="00412E7A" w:rsidP="0065131B">
      <w:r w:rsidRPr="00412E7A">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37"/>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3C351264" w14:textId="75639625" w:rsidR="00412E7A" w:rsidRDefault="0065131B" w:rsidP="0065131B">
      <w:r w:rsidRPr="0065131B">
        <w:t xml:space="preserve">Import the skill into your home skills </w:t>
      </w:r>
    </w:p>
    <w:p w14:paraId="3813242F" w14:textId="77777777" w:rsidR="00412E7A" w:rsidRDefault="00412E7A" w:rsidP="0065131B"/>
    <w:p w14:paraId="753FE1F1" w14:textId="1FC2821A" w:rsidR="00412E7A" w:rsidRDefault="00412E7A" w:rsidP="0065131B">
      <w:r>
        <w:t xml:space="preserve">Click on Connect app </w:t>
      </w:r>
      <w:r w:rsidRPr="00412E7A">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38"/>
                    <a:stretch>
                      <a:fillRect/>
                    </a:stretch>
                  </pic:blipFill>
                  <pic:spPr>
                    <a:xfrm>
                      <a:off x="0" y="0"/>
                      <a:ext cx="1075951" cy="219582"/>
                    </a:xfrm>
                    <a:prstGeom prst="rect">
                      <a:avLst/>
                    </a:prstGeom>
                  </pic:spPr>
                </pic:pic>
              </a:graphicData>
            </a:graphic>
          </wp:inline>
        </w:drawing>
      </w:r>
      <w:r>
        <w:t xml:space="preserve"> and enter any username and password (these credentials are not used).</w:t>
      </w:r>
    </w:p>
    <w:p w14:paraId="4A931AF4" w14:textId="77777777" w:rsidR="00412E7A" w:rsidRDefault="00412E7A" w:rsidP="0065131B"/>
    <w:p w14:paraId="22EF3ED1" w14:textId="77777777" w:rsidR="00412E7A" w:rsidRDefault="00412E7A" w:rsidP="0065131B">
      <w:r>
        <w:t xml:space="preserve">Go back to Home and run the skill by typing </w:t>
      </w:r>
      <w:r w:rsidRPr="00412E7A">
        <w:rPr>
          <w:i/>
          <w:iCs/>
        </w:rPr>
        <w:t>trafficviolation</w:t>
      </w:r>
    </w:p>
    <w:p w14:paraId="17A07DFA" w14:textId="77777777" w:rsidR="00412E7A" w:rsidRDefault="00412E7A" w:rsidP="0065131B"/>
    <w:p w14:paraId="50789BDD" w14:textId="7BFFC58E" w:rsidR="00EA0A12" w:rsidRDefault="00EA0A12" w:rsidP="0065131B">
      <w:r>
        <w:t xml:space="preserve">Enter the following data: </w:t>
      </w:r>
    </w:p>
    <w:p w14:paraId="1D8602FD" w14:textId="77777777" w:rsidR="00EA0A12" w:rsidRDefault="00EA0A12" w:rsidP="0065131B"/>
    <w:p w14:paraId="7CD1FABC" w14:textId="77777777" w:rsidR="00EA0A12" w:rsidRDefault="00EA0A12" w:rsidP="00EA0A12">
      <w:pPr>
        <w:pStyle w:val="Code"/>
      </w:pPr>
      <w:r>
        <w:t xml:space="preserve">  "Violation": {</w:t>
      </w:r>
    </w:p>
    <w:p w14:paraId="1E8CF117" w14:textId="77777777" w:rsidR="00EA0A12" w:rsidRDefault="00EA0A12" w:rsidP="00EA0A12">
      <w:pPr>
        <w:pStyle w:val="Code"/>
      </w:pPr>
      <w:r>
        <w:t xml:space="preserve">    "Code": "1",</w:t>
      </w:r>
    </w:p>
    <w:p w14:paraId="2009BD53" w14:textId="77777777" w:rsidR="00EA0A12" w:rsidRDefault="00EA0A12" w:rsidP="00EA0A12">
      <w:pPr>
        <w:pStyle w:val="Code"/>
      </w:pPr>
      <w:r>
        <w:t xml:space="preserve">    "Date": "2023-12-07",</w:t>
      </w:r>
    </w:p>
    <w:p w14:paraId="30B0D4F2" w14:textId="77777777" w:rsidR="00EA0A12" w:rsidRDefault="00EA0A12" w:rsidP="00EA0A12">
      <w:pPr>
        <w:pStyle w:val="Code"/>
      </w:pPr>
      <w:r>
        <w:t xml:space="preserve">    "Type": "speed",</w:t>
      </w:r>
    </w:p>
    <w:p w14:paraId="0AE61FCF" w14:textId="77777777" w:rsidR="00EA0A12" w:rsidRDefault="00EA0A12" w:rsidP="00EA0A12">
      <w:pPr>
        <w:pStyle w:val="Code"/>
      </w:pPr>
      <w:r>
        <w:t xml:space="preserve">    "SpeedLimit": 50,</w:t>
      </w:r>
    </w:p>
    <w:p w14:paraId="395EFE26" w14:textId="77777777" w:rsidR="00EA0A12" w:rsidRDefault="00EA0A12" w:rsidP="00EA0A12">
      <w:pPr>
        <w:pStyle w:val="Code"/>
      </w:pPr>
      <w:r>
        <w:t xml:space="preserve">    "ActualSpeed": 90</w:t>
      </w:r>
    </w:p>
    <w:p w14:paraId="0C48C941" w14:textId="77777777" w:rsidR="00EA0A12" w:rsidRDefault="00EA0A12" w:rsidP="00EA0A12">
      <w:pPr>
        <w:pStyle w:val="Code"/>
      </w:pPr>
      <w:r>
        <w:t xml:space="preserve">  },</w:t>
      </w:r>
    </w:p>
    <w:p w14:paraId="5F5D8719" w14:textId="77777777" w:rsidR="00EA0A12" w:rsidRDefault="00EA0A12" w:rsidP="00EA0A12">
      <w:pPr>
        <w:pStyle w:val="Code"/>
      </w:pPr>
      <w:r>
        <w:t xml:space="preserve">  "Driver": {</w:t>
      </w:r>
    </w:p>
    <w:p w14:paraId="2214A4AC" w14:textId="77777777" w:rsidR="00EA0A12" w:rsidRDefault="00EA0A12" w:rsidP="00EA0A12">
      <w:pPr>
        <w:pStyle w:val="Code"/>
      </w:pPr>
      <w:r>
        <w:t xml:space="preserve">    "Name": "Jim Flanders",</w:t>
      </w:r>
    </w:p>
    <w:p w14:paraId="0CFE251E" w14:textId="77777777" w:rsidR="00EA0A12" w:rsidRDefault="00EA0A12" w:rsidP="00EA0A12">
      <w:pPr>
        <w:pStyle w:val="Code"/>
      </w:pPr>
      <w:r>
        <w:t xml:space="preserve">    "Age": 40,</w:t>
      </w:r>
    </w:p>
    <w:p w14:paraId="0CE2A015" w14:textId="77777777" w:rsidR="00EA0A12" w:rsidRDefault="00EA0A12" w:rsidP="00EA0A12">
      <w:pPr>
        <w:pStyle w:val="Code"/>
      </w:pPr>
      <w:r>
        <w:lastRenderedPageBreak/>
        <w:t xml:space="preserve">    "State": "NY",</w:t>
      </w:r>
    </w:p>
    <w:p w14:paraId="6D23F13C" w14:textId="77777777" w:rsidR="00EA0A12" w:rsidRDefault="00EA0A12" w:rsidP="00EA0A12">
      <w:pPr>
        <w:pStyle w:val="Code"/>
      </w:pPr>
      <w:r>
        <w:t xml:space="preserve">    "City": "New York",</w:t>
      </w:r>
    </w:p>
    <w:p w14:paraId="16EA8010" w14:textId="77777777" w:rsidR="00EA0A12" w:rsidRDefault="00EA0A12" w:rsidP="00EA0A12">
      <w:pPr>
        <w:pStyle w:val="Code"/>
      </w:pPr>
      <w:r>
        <w:t xml:space="preserve">    "Points": 0</w:t>
      </w:r>
    </w:p>
    <w:p w14:paraId="3D3FA3A1" w14:textId="77777777" w:rsidR="00EA0A12" w:rsidRDefault="00EA0A12" w:rsidP="00EA0A12">
      <w:pPr>
        <w:pStyle w:val="Code"/>
      </w:pPr>
      <w:r>
        <w:t xml:space="preserve">  }</w:t>
      </w:r>
    </w:p>
    <w:p w14:paraId="1DBD28C6" w14:textId="77777777" w:rsidR="00EA0A12" w:rsidRDefault="00EA0A12" w:rsidP="0065131B"/>
    <w:p w14:paraId="231A9EE4" w14:textId="2C52EB14" w:rsidR="00EA0A12" w:rsidRDefault="00EA0A12" w:rsidP="0065131B">
      <w:r>
        <w:t>The response should be:</w:t>
      </w:r>
    </w:p>
    <w:p w14:paraId="53A332A8" w14:textId="77777777" w:rsidR="00EA0A12" w:rsidRDefault="00EA0A12" w:rsidP="0065131B"/>
    <w:p w14:paraId="11D7ADB9" w14:textId="73D7DE22" w:rsidR="00EA0A12" w:rsidRPr="00EA0A12" w:rsidRDefault="00EA0A12" w:rsidP="0065131B">
      <w:pPr>
        <w:rPr>
          <w:b/>
          <w:bCs/>
        </w:rPr>
      </w:pPr>
      <w:r w:rsidRPr="00EA0A12">
        <w:rPr>
          <w:b/>
          <w:bCs/>
        </w:rPr>
        <w:t>Points: 7</w:t>
      </w:r>
    </w:p>
    <w:p w14:paraId="12DF3F69" w14:textId="07E30C13" w:rsidR="00EA0A12" w:rsidRPr="00EA0A12" w:rsidRDefault="00EA0A12" w:rsidP="0065131B">
      <w:pPr>
        <w:rPr>
          <w:b/>
          <w:bCs/>
        </w:rPr>
      </w:pPr>
      <w:r w:rsidRPr="00EA0A12">
        <w:rPr>
          <w:b/>
          <w:bCs/>
        </w:rPr>
        <w:t>Fine Amount: 1000</w:t>
      </w:r>
    </w:p>
    <w:p w14:paraId="20972A3E" w14:textId="77777777" w:rsidR="00412E7A" w:rsidRDefault="00412E7A" w:rsidP="0065131B"/>
    <w:p w14:paraId="201262B1" w14:textId="77777777" w:rsidR="00E34203" w:rsidRDefault="00E34203" w:rsidP="00E34203">
      <w:pPr>
        <w:rPr>
          <w:lang w:eastAsia="x-none"/>
        </w:rPr>
      </w:pPr>
    </w:p>
    <w:p w14:paraId="76B3124E" w14:textId="087F3482" w:rsidR="00E34203" w:rsidRDefault="00E34203" w:rsidP="00E34203">
      <w:pPr>
        <w:rPr>
          <w:lang w:eastAsia="x-none"/>
        </w:rPr>
      </w:pPr>
      <w:r>
        <w:rPr>
          <w:lang w:eastAsia="x-none"/>
        </w:rPr>
        <w:br w:type="page"/>
      </w:r>
    </w:p>
    <w:p w14:paraId="7C60E695" w14:textId="76FBF20C" w:rsidR="00E34203" w:rsidRPr="00A8237D" w:rsidRDefault="00E34203" w:rsidP="00E34203">
      <w:pPr>
        <w:pStyle w:val="Heading1"/>
      </w:pPr>
      <w:bookmarkStart w:id="14" w:name="_Toc152868381"/>
      <w:r>
        <w:rPr>
          <w:lang w:val="en-GB"/>
        </w:rPr>
        <w:lastRenderedPageBreak/>
        <w:t>S</w:t>
      </w:r>
      <w:r>
        <w:t>ave the decisio</w:t>
      </w:r>
      <w:r>
        <w:rPr>
          <w:lang w:val="en-GB"/>
        </w:rPr>
        <w:t>n to a Cloudant Database</w:t>
      </w:r>
      <w:bookmarkEnd w:id="14"/>
    </w:p>
    <w:p w14:paraId="2D5828D4" w14:textId="77777777" w:rsidR="00E34203" w:rsidRPr="00E34203" w:rsidRDefault="00E34203" w:rsidP="00E34203">
      <w:pPr>
        <w:rPr>
          <w:lang w:val="x-none" w:eastAsia="x-none"/>
        </w:rPr>
      </w:pPr>
    </w:p>
    <w:p w14:paraId="03905002" w14:textId="77777777" w:rsidR="00E34203" w:rsidRPr="00E34203" w:rsidRDefault="00E34203" w:rsidP="00E34203">
      <w:pPr>
        <w:rPr>
          <w:lang w:val="en-US" w:eastAsia="x-none"/>
        </w:rPr>
      </w:pPr>
    </w:p>
    <w:p w14:paraId="4C128137" w14:textId="18C67D42" w:rsidR="00DF3711" w:rsidRDefault="00A71E23" w:rsidP="00DF3711">
      <w:pPr>
        <w:rPr>
          <w:lang w:eastAsia="x-none"/>
        </w:rPr>
      </w:pPr>
      <w:r>
        <w:rPr>
          <w:lang w:eastAsia="x-none"/>
        </w:rPr>
        <w:t>TBS</w:t>
      </w:r>
    </w:p>
    <w:p w14:paraId="62869204" w14:textId="77777777" w:rsidR="00BB58DC" w:rsidRDefault="00BB58DC" w:rsidP="00DF3711">
      <w:pPr>
        <w:rPr>
          <w:lang w:eastAsia="x-none"/>
        </w:rPr>
      </w:pPr>
    </w:p>
    <w:p w14:paraId="2C767FB6" w14:textId="7A20EA94" w:rsidR="00DE1284" w:rsidRPr="00A8237D" w:rsidRDefault="00DE1284" w:rsidP="00DE1284">
      <w:pPr>
        <w:pStyle w:val="Heading1"/>
      </w:pPr>
      <w:bookmarkStart w:id="15" w:name="_Toc152868382"/>
      <w:r>
        <w:rPr>
          <w:lang w:val="en-GB"/>
        </w:rPr>
        <w:lastRenderedPageBreak/>
        <w:t>Conclusion</w:t>
      </w:r>
      <w:bookmarkEnd w:id="15"/>
    </w:p>
    <w:p w14:paraId="4747E705" w14:textId="77777777" w:rsidR="00DE1284" w:rsidRDefault="00DE1284" w:rsidP="00DF3711">
      <w:pPr>
        <w:rPr>
          <w:lang w:eastAsia="x-none"/>
        </w:rPr>
      </w:pPr>
    </w:p>
    <w:p w14:paraId="532AF722" w14:textId="77777777" w:rsidR="00DE1284" w:rsidRDefault="00DE1284" w:rsidP="00DF3711">
      <w:pPr>
        <w:rPr>
          <w:lang w:eastAsia="x-none"/>
        </w:rPr>
      </w:pPr>
      <w:r>
        <w:rPr>
          <w:lang w:eastAsia="x-none"/>
        </w:rPr>
        <w:t>In this lab were crated a decision service and then invoked it from wastonx Orchestrate.  We then created a composite flow to store the results of the decision into a Cloudant database.</w:t>
      </w:r>
    </w:p>
    <w:p w14:paraId="68D2A003" w14:textId="77777777" w:rsidR="00DE1284" w:rsidRDefault="00DE1284" w:rsidP="00DF3711">
      <w:pPr>
        <w:rPr>
          <w:lang w:eastAsia="x-none"/>
        </w:rPr>
      </w:pPr>
    </w:p>
    <w:p w14:paraId="644BEF72" w14:textId="36696385" w:rsidR="00BB58DC" w:rsidRPr="00A71E23" w:rsidRDefault="00BB58DC" w:rsidP="00DF3711">
      <w:pPr>
        <w:rPr>
          <w:lang w:eastAsia="x-none"/>
        </w:rPr>
      </w:pPr>
      <w:r w:rsidRPr="00BB58DC">
        <w:rPr>
          <w:lang w:eastAsia="x-none"/>
        </w:rPr>
        <w:t>Thank you for taking this la</w:t>
      </w:r>
      <w:r w:rsidR="003D71FF">
        <w:rPr>
          <w:lang w:eastAsia="x-none"/>
        </w:rPr>
        <w:t>b</w:t>
      </w:r>
      <w:r w:rsidRPr="00BB58DC">
        <w:rPr>
          <w:lang w:eastAsia="x-none"/>
        </w:rPr>
        <w:t xml:space="preserve"> and I hope you </w:t>
      </w:r>
      <w:r>
        <w:rPr>
          <w:lang w:eastAsia="x-none"/>
        </w:rPr>
        <w:t>creat</w:t>
      </w:r>
      <w:r w:rsidR="003D71FF">
        <w:rPr>
          <w:lang w:eastAsia="x-none"/>
        </w:rPr>
        <w:t>e</w:t>
      </w:r>
      <w:r>
        <w:rPr>
          <w:lang w:eastAsia="x-none"/>
        </w:rPr>
        <w:t xml:space="preserve"> new </w:t>
      </w:r>
      <w:r w:rsidRPr="00BB58DC">
        <w:rPr>
          <w:lang w:eastAsia="x-none"/>
        </w:rPr>
        <w:t>applications</w:t>
      </w:r>
      <w:r>
        <w:rPr>
          <w:lang w:eastAsia="x-none"/>
        </w:rPr>
        <w:t xml:space="preserve"> using the technology featured in this lab.</w:t>
      </w:r>
    </w:p>
    <w:sectPr w:rsidR="00BB58DC" w:rsidRPr="00A71E23" w:rsidSect="00472111">
      <w:headerReference w:type="default" r:id="rId39"/>
      <w:footerReference w:type="even" r:id="rId40"/>
      <w:footerReference w:type="default" r:id="rId41"/>
      <w:headerReference w:type="first" r:id="rId42"/>
      <w:footerReference w:type="first" r:id="rId4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AF79" w14:textId="77777777" w:rsidR="00641D25" w:rsidRDefault="00641D25">
      <w:r>
        <w:separator/>
      </w:r>
    </w:p>
    <w:p w14:paraId="1BCC9072" w14:textId="77777777" w:rsidR="00641D25" w:rsidRDefault="00641D25"/>
  </w:endnote>
  <w:endnote w:type="continuationSeparator" w:id="0">
    <w:p w14:paraId="2F1E60A4" w14:textId="77777777" w:rsidR="00641D25" w:rsidRDefault="00641D25">
      <w:r>
        <w:continuationSeparator/>
      </w:r>
    </w:p>
    <w:p w14:paraId="3B6E4A0C" w14:textId="77777777" w:rsidR="00641D25" w:rsidRDefault="00641D25"/>
  </w:endnote>
  <w:endnote w:type="continuationNotice" w:id="1">
    <w:p w14:paraId="660BB7CE" w14:textId="77777777" w:rsidR="00641D25" w:rsidRDefault="00641D2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B26D8DEA-9FB8-443E-8986-493CADB21E1A}"/>
    <w:embedBold r:id="rId2" w:fontKey="{608826F4-362A-4D14-BE8E-6DCABF416A6D}"/>
    <w:embedItalic r:id="rId3" w:fontKey="{C90C3308-551A-411A-9E26-DC39EC24FD1A}"/>
    <w:embedBoldItalic r:id="rId4" w:fontKey="{7F08A1E5-BFAB-4119-96F9-114F657DB5F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2FB6330-A72E-4046-9843-2758C73B3DB7}"/>
    <w:embedBold r:id="rId6" w:fontKey="{0FCBCFC4-4D5B-4A5F-BCCA-A472BE855260}"/>
    <w:embedBoldItalic r:id="rId7" w:fontKey="{A4B7EA12-0DCF-4940-9CCA-95FFF1633219}"/>
  </w:font>
  <w:font w:name="Tahoma">
    <w:panose1 w:val="020B0604030504040204"/>
    <w:charset w:val="00"/>
    <w:family w:val="swiss"/>
    <w:pitch w:val="variable"/>
    <w:sig w:usb0="E1002EFF" w:usb1="C000605B" w:usb2="00000029" w:usb3="00000000" w:csb0="000101FF" w:csb1="00000000"/>
    <w:embedRegular r:id="rId8" w:fontKey="{C1B78E33-B261-4567-98D3-2443671C6127}"/>
  </w:font>
  <w:font w:name="Cambria">
    <w:panose1 w:val="02040503050406030204"/>
    <w:charset w:val="00"/>
    <w:family w:val="roman"/>
    <w:pitch w:val="variable"/>
    <w:sig w:usb0="E00006FF" w:usb1="420024FF" w:usb2="02000000" w:usb3="00000000" w:csb0="0000019F" w:csb1="00000000"/>
    <w:embedBold r:id="rId9" w:fontKey="{0DD5FFD5-4314-423F-BC41-9BF5BBF86D5F}"/>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5B9E770D-731E-47F6-9B25-F30FDED2FD5B}"/>
    <w:embedBold r:id="rId11" w:fontKey="{FC531B8B-04D1-4547-A0DD-58B840B9A600}"/>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A8564BBC-E704-4061-8F5C-840B54A87156}"/>
  </w:font>
  <w:font w:name="IBM Plex Sans SemiBold">
    <w:panose1 w:val="020B0703050203000203"/>
    <w:charset w:val="00"/>
    <w:family w:val="swiss"/>
    <w:pitch w:val="variable"/>
    <w:sig w:usb0="A00002EF" w:usb1="5000207B" w:usb2="00000000" w:usb3="00000000" w:csb0="0000019F" w:csb1="00000000"/>
    <w:embedBold r:id="rId13" w:fontKey="{5EA64E73-95E1-4243-8A21-D82989A96EFA}"/>
  </w:font>
  <w:font w:name="IBM Plex Sans Light">
    <w:panose1 w:val="020B0403050203000203"/>
    <w:charset w:val="00"/>
    <w:family w:val="swiss"/>
    <w:pitch w:val="variable"/>
    <w:sig w:usb0="A00002EF" w:usb1="5000207B" w:usb2="00000000" w:usb3="00000000" w:csb0="0000019F" w:csb1="00000000"/>
    <w:embedRegular r:id="rId14" w:fontKey="{43B445DB-943F-4534-83B3-28DA32A6FC5B}"/>
  </w:font>
  <w:font w:name="Yu Mincho">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B37B92FE-3DEB-44C6-8DD4-5B5ADD49E578}"/>
  </w:font>
  <w:font w:name="Courier">
    <w:panose1 w:val="02070409020205020404"/>
    <w:charset w:val="00"/>
    <w:family w:val="auto"/>
    <w:pitch w:val="variable"/>
    <w:sig w:usb0="00000003" w:usb1="00000000" w:usb2="00000000" w:usb3="00000000" w:csb0="00000003" w:csb1="00000000"/>
    <w:embedRegular r:id="rId16" w:fontKey="{BD429E75-9FD2-4D35-BB3F-66CC4B82C7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16" w:author="Reinhold Engelbrecht, IBM" w:date="2023-02-02T15:09:00Z"/>
  <w:sdt>
    <w:sdtPr>
      <w:rPr>
        <w:rStyle w:val="PageNumber"/>
      </w:rPr>
      <w:id w:val="-1905529302"/>
      <w:docPartObj>
        <w:docPartGallery w:val="Page Numbers (Bottom of Page)"/>
        <w:docPartUnique/>
      </w:docPartObj>
    </w:sdtPr>
    <w:sdtContent>
      <w:customXmlDelRangeEnd w:id="1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17" w:author="Reinhold Engelbrecht, IBM" w:date="2023-02-02T15:09:00Z"/>
    </w:sdtContent>
  </w:sdt>
  <w:customXmlDelRangeEnd w:id="1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0F96A" w14:textId="77777777" w:rsidR="00641D25" w:rsidRDefault="00641D25">
      <w:r>
        <w:separator/>
      </w:r>
    </w:p>
    <w:p w14:paraId="064D28CF" w14:textId="77777777" w:rsidR="00641D25" w:rsidRDefault="00641D25"/>
  </w:footnote>
  <w:footnote w:type="continuationSeparator" w:id="0">
    <w:p w14:paraId="38EAD938" w14:textId="77777777" w:rsidR="00641D25" w:rsidRDefault="00641D25">
      <w:r>
        <w:continuationSeparator/>
      </w:r>
    </w:p>
    <w:p w14:paraId="249C033A" w14:textId="77777777" w:rsidR="00641D25" w:rsidRDefault="00641D25"/>
  </w:footnote>
  <w:footnote w:type="continuationNotice" w:id="1">
    <w:p w14:paraId="49043511" w14:textId="77777777" w:rsidR="00641D25" w:rsidRDefault="00641D2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C6D885A">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359F1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9"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48531E"/>
    <w:multiLevelType w:val="hybridMultilevel"/>
    <w:tmpl w:val="FEA6EA7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38"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4"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1321423663">
    <w:abstractNumId w:val="44"/>
  </w:num>
  <w:num w:numId="2" w16cid:durableId="171115478">
    <w:abstractNumId w:val="40"/>
  </w:num>
  <w:num w:numId="3" w16cid:durableId="956368792">
    <w:abstractNumId w:val="21"/>
  </w:num>
  <w:num w:numId="4" w16cid:durableId="79183276">
    <w:abstractNumId w:val="1"/>
  </w:num>
  <w:num w:numId="5" w16cid:durableId="981496620">
    <w:abstractNumId w:val="33"/>
  </w:num>
  <w:num w:numId="6" w16cid:durableId="2138444939">
    <w:abstractNumId w:val="41"/>
  </w:num>
  <w:num w:numId="7" w16cid:durableId="579876020">
    <w:abstractNumId w:val="6"/>
  </w:num>
  <w:num w:numId="8" w16cid:durableId="642079183">
    <w:abstractNumId w:val="39"/>
  </w:num>
  <w:num w:numId="9" w16cid:durableId="1924608827">
    <w:abstractNumId w:val="2"/>
  </w:num>
  <w:num w:numId="10" w16cid:durableId="2027828858">
    <w:abstractNumId w:val="25"/>
  </w:num>
  <w:num w:numId="11" w16cid:durableId="626009540">
    <w:abstractNumId w:val="29"/>
  </w:num>
  <w:num w:numId="12" w16cid:durableId="1800339870">
    <w:abstractNumId w:val="18"/>
  </w:num>
  <w:num w:numId="13" w16cid:durableId="839659514">
    <w:abstractNumId w:val="15"/>
  </w:num>
  <w:num w:numId="14" w16cid:durableId="260383139">
    <w:abstractNumId w:val="31"/>
  </w:num>
  <w:num w:numId="15" w16cid:durableId="790435293">
    <w:abstractNumId w:val="14"/>
  </w:num>
  <w:num w:numId="16" w16cid:durableId="1195384386">
    <w:abstractNumId w:val="10"/>
  </w:num>
  <w:num w:numId="17" w16cid:durableId="1111700873">
    <w:abstractNumId w:val="36"/>
  </w:num>
  <w:num w:numId="18" w16cid:durableId="2049211043">
    <w:abstractNumId w:val="30"/>
  </w:num>
  <w:num w:numId="19" w16cid:durableId="1299149355">
    <w:abstractNumId w:val="19"/>
  </w:num>
  <w:num w:numId="20" w16cid:durableId="395057311">
    <w:abstractNumId w:val="32"/>
  </w:num>
  <w:num w:numId="21" w16cid:durableId="1160119605">
    <w:abstractNumId w:val="12"/>
  </w:num>
  <w:num w:numId="22" w16cid:durableId="1087577301">
    <w:abstractNumId w:val="44"/>
  </w:num>
  <w:num w:numId="23" w16cid:durableId="1896578779">
    <w:abstractNumId w:val="35"/>
  </w:num>
  <w:num w:numId="24" w16cid:durableId="1193031522">
    <w:abstractNumId w:val="4"/>
  </w:num>
  <w:num w:numId="25" w16cid:durableId="2095856829">
    <w:abstractNumId w:val="16"/>
  </w:num>
  <w:num w:numId="26" w16cid:durableId="1970746880">
    <w:abstractNumId w:val="9"/>
  </w:num>
  <w:num w:numId="27" w16cid:durableId="2138529606">
    <w:abstractNumId w:val="7"/>
  </w:num>
  <w:num w:numId="28" w16cid:durableId="1649557175">
    <w:abstractNumId w:val="5"/>
  </w:num>
  <w:num w:numId="29" w16cid:durableId="1843275662">
    <w:abstractNumId w:val="13"/>
  </w:num>
  <w:num w:numId="30" w16cid:durableId="1837107792">
    <w:abstractNumId w:val="17"/>
  </w:num>
  <w:num w:numId="31" w16cid:durableId="1067145897">
    <w:abstractNumId w:val="42"/>
  </w:num>
  <w:num w:numId="32" w16cid:durableId="1879196253">
    <w:abstractNumId w:val="26"/>
  </w:num>
  <w:num w:numId="33" w16cid:durableId="1496922791">
    <w:abstractNumId w:val="38"/>
  </w:num>
  <w:num w:numId="34" w16cid:durableId="1867937698">
    <w:abstractNumId w:val="23"/>
  </w:num>
  <w:num w:numId="35" w16cid:durableId="1484658736">
    <w:abstractNumId w:val="20"/>
  </w:num>
  <w:num w:numId="36" w16cid:durableId="302005918">
    <w:abstractNumId w:val="11"/>
  </w:num>
  <w:num w:numId="37" w16cid:durableId="1017082161">
    <w:abstractNumId w:val="34"/>
  </w:num>
  <w:num w:numId="38" w16cid:durableId="500201746">
    <w:abstractNumId w:val="3"/>
  </w:num>
  <w:num w:numId="39" w16cid:durableId="925309542">
    <w:abstractNumId w:val="27"/>
  </w:num>
  <w:num w:numId="40" w16cid:durableId="1106657816">
    <w:abstractNumId w:val="22"/>
  </w:num>
  <w:num w:numId="41" w16cid:durableId="190336771">
    <w:abstractNumId w:val="37"/>
  </w:num>
  <w:num w:numId="42" w16cid:durableId="1350910372">
    <w:abstractNumId w:val="8"/>
  </w:num>
  <w:num w:numId="43" w16cid:durableId="294870028">
    <w:abstractNumId w:val="43"/>
  </w:num>
  <w:num w:numId="44" w16cid:durableId="1543253566">
    <w:abstractNumId w:val="24"/>
  </w:num>
  <w:num w:numId="45" w16cid:durableId="283853039">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789"/>
    <w:rsid w:val="006418BC"/>
    <w:rsid w:val="00641D25"/>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197A"/>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1971279817">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658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quarkus.io/"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ncrowther/bamoe2wx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localhost:8123/q/swagger-ui" TargetMode="External"/><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10.png"/><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1045</TotalTime>
  <Pages>18</Pages>
  <Words>1907</Words>
  <Characters>10870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23</cp:revision>
  <cp:lastPrinted>2018-02-12T14:05:00Z</cp:lastPrinted>
  <dcterms:created xsi:type="dcterms:W3CDTF">2023-12-07T16:28:00Z</dcterms:created>
  <dcterms:modified xsi:type="dcterms:W3CDTF">2023-12-08T09:54:00Z</dcterms:modified>
</cp:coreProperties>
</file>