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8E386F"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268D1CE0"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r w:rsidR="00AE6EB7" w:rsidRPr="00AE6EB7">
                    <w:rPr>
                      <w:rFonts w:ascii="IBM Plex Sans Light" w:hAnsi="IBM Plex Sans Light"/>
                      <w:color w:val="FFFFFF" w:themeColor="background1"/>
                      <w:sz w:val="72"/>
                      <w:szCs w:val="72"/>
                      <w:lang w:val="en-US"/>
                    </w:rPr>
                    <w:t xml:space="preserve">Watsonx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7C356676" w14:textId="148AABEF" w:rsidR="0031710A"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782135" w:history="1">
        <w:r w:rsidR="0031710A" w:rsidRPr="001C7248">
          <w:rPr>
            <w:rStyle w:val="Hyperlink"/>
            <w:noProof/>
          </w:rPr>
          <w:t>0.</w:t>
        </w:r>
        <w:r w:rsidR="0031710A">
          <w:rPr>
            <w:rFonts w:eastAsiaTheme="minorEastAsia" w:cstheme="minorBidi"/>
            <w:b w:val="0"/>
            <w:bCs w:val="0"/>
            <w:i w:val="0"/>
            <w:iCs w:val="0"/>
            <w:noProof/>
            <w:kern w:val="2"/>
            <w:sz w:val="22"/>
            <w:szCs w:val="22"/>
            <w14:ligatures w14:val="standardContextual"/>
          </w:rPr>
          <w:tab/>
        </w:r>
        <w:r w:rsidR="0031710A" w:rsidRPr="001C7248">
          <w:rPr>
            <w:rStyle w:val="Hyperlink"/>
            <w:noProof/>
          </w:rPr>
          <w:t>Introduction</w:t>
        </w:r>
        <w:r w:rsidR="0031710A">
          <w:rPr>
            <w:noProof/>
            <w:webHidden/>
          </w:rPr>
          <w:tab/>
        </w:r>
        <w:r w:rsidR="0031710A">
          <w:rPr>
            <w:noProof/>
            <w:webHidden/>
          </w:rPr>
          <w:fldChar w:fldCharType="begin"/>
        </w:r>
        <w:r w:rsidR="0031710A">
          <w:rPr>
            <w:noProof/>
            <w:webHidden/>
          </w:rPr>
          <w:instrText xml:space="preserve"> PAGEREF _Toc155782135 \h </w:instrText>
        </w:r>
        <w:r w:rsidR="0031710A">
          <w:rPr>
            <w:noProof/>
            <w:webHidden/>
          </w:rPr>
        </w:r>
        <w:r w:rsidR="0031710A">
          <w:rPr>
            <w:noProof/>
            <w:webHidden/>
          </w:rPr>
          <w:fldChar w:fldCharType="separate"/>
        </w:r>
        <w:r w:rsidR="0031710A">
          <w:rPr>
            <w:noProof/>
            <w:webHidden/>
          </w:rPr>
          <w:t>4</w:t>
        </w:r>
        <w:r w:rsidR="0031710A">
          <w:rPr>
            <w:noProof/>
            <w:webHidden/>
          </w:rPr>
          <w:fldChar w:fldCharType="end"/>
        </w:r>
      </w:hyperlink>
    </w:p>
    <w:p w14:paraId="27A8ACE3" w14:textId="77BBDD4A"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36" w:history="1">
        <w:r w:rsidRPr="001C7248">
          <w:rPr>
            <w:rStyle w:val="Hyperlink"/>
            <w:noProof/>
          </w:rPr>
          <w:t>0.1 Pre-requisites</w:t>
        </w:r>
        <w:r>
          <w:rPr>
            <w:noProof/>
            <w:webHidden/>
          </w:rPr>
          <w:tab/>
        </w:r>
        <w:r>
          <w:rPr>
            <w:noProof/>
            <w:webHidden/>
          </w:rPr>
          <w:fldChar w:fldCharType="begin"/>
        </w:r>
        <w:r>
          <w:rPr>
            <w:noProof/>
            <w:webHidden/>
          </w:rPr>
          <w:instrText xml:space="preserve"> PAGEREF _Toc155782136 \h </w:instrText>
        </w:r>
        <w:r>
          <w:rPr>
            <w:noProof/>
            <w:webHidden/>
          </w:rPr>
        </w:r>
        <w:r>
          <w:rPr>
            <w:noProof/>
            <w:webHidden/>
          </w:rPr>
          <w:fldChar w:fldCharType="separate"/>
        </w:r>
        <w:r>
          <w:rPr>
            <w:noProof/>
            <w:webHidden/>
          </w:rPr>
          <w:t>4</w:t>
        </w:r>
        <w:r>
          <w:rPr>
            <w:noProof/>
            <w:webHidden/>
          </w:rPr>
          <w:fldChar w:fldCharType="end"/>
        </w:r>
      </w:hyperlink>
    </w:p>
    <w:p w14:paraId="0CFD4939" w14:textId="512BAECC" w:rsidR="0031710A" w:rsidRDefault="0031710A">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37" w:history="1">
        <w:r w:rsidRPr="001C7248">
          <w:rPr>
            <w:rStyle w:val="Hyperlink"/>
            <w:noProof/>
          </w:rPr>
          <w:t>1.</w:t>
        </w:r>
        <w:r>
          <w:rPr>
            <w:rFonts w:eastAsiaTheme="minorEastAsia" w:cstheme="minorBidi"/>
            <w:b w:val="0"/>
            <w:bCs w:val="0"/>
            <w:i w:val="0"/>
            <w:iCs w:val="0"/>
            <w:noProof/>
            <w:kern w:val="2"/>
            <w:sz w:val="22"/>
            <w:szCs w:val="22"/>
            <w14:ligatures w14:val="standardContextual"/>
          </w:rPr>
          <w:tab/>
        </w:r>
        <w:r w:rsidRPr="001C7248">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_Toc155782137 \h </w:instrText>
        </w:r>
        <w:r>
          <w:rPr>
            <w:noProof/>
            <w:webHidden/>
          </w:rPr>
        </w:r>
        <w:r>
          <w:rPr>
            <w:noProof/>
            <w:webHidden/>
          </w:rPr>
          <w:fldChar w:fldCharType="separate"/>
        </w:r>
        <w:r>
          <w:rPr>
            <w:noProof/>
            <w:webHidden/>
          </w:rPr>
          <w:t>5</w:t>
        </w:r>
        <w:r>
          <w:rPr>
            <w:noProof/>
            <w:webHidden/>
          </w:rPr>
          <w:fldChar w:fldCharType="end"/>
        </w:r>
      </w:hyperlink>
    </w:p>
    <w:p w14:paraId="6BEED17E" w14:textId="7CFEB40F"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38" w:history="1">
        <w:r w:rsidRPr="001C7248">
          <w:rPr>
            <w:rStyle w:val="Hyperlink"/>
            <w:noProof/>
          </w:rPr>
          <w:t>1.1 Before you start</w:t>
        </w:r>
        <w:r>
          <w:rPr>
            <w:noProof/>
            <w:webHidden/>
          </w:rPr>
          <w:tab/>
        </w:r>
        <w:r>
          <w:rPr>
            <w:noProof/>
            <w:webHidden/>
          </w:rPr>
          <w:fldChar w:fldCharType="begin"/>
        </w:r>
        <w:r>
          <w:rPr>
            <w:noProof/>
            <w:webHidden/>
          </w:rPr>
          <w:instrText xml:space="preserve"> PAGEREF _Toc155782138 \h </w:instrText>
        </w:r>
        <w:r>
          <w:rPr>
            <w:noProof/>
            <w:webHidden/>
          </w:rPr>
        </w:r>
        <w:r>
          <w:rPr>
            <w:noProof/>
            <w:webHidden/>
          </w:rPr>
          <w:fldChar w:fldCharType="separate"/>
        </w:r>
        <w:r>
          <w:rPr>
            <w:noProof/>
            <w:webHidden/>
          </w:rPr>
          <w:t>6</w:t>
        </w:r>
        <w:r>
          <w:rPr>
            <w:noProof/>
            <w:webHidden/>
          </w:rPr>
          <w:fldChar w:fldCharType="end"/>
        </w:r>
      </w:hyperlink>
    </w:p>
    <w:p w14:paraId="43E7BB0B" w14:textId="52F64AC7"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39" w:history="1">
        <w:r w:rsidRPr="001C7248">
          <w:rPr>
            <w:rStyle w:val="Hyperlink"/>
            <w:noProof/>
          </w:rPr>
          <w:t>1.2 Run the Decision Service</w:t>
        </w:r>
        <w:r>
          <w:rPr>
            <w:noProof/>
            <w:webHidden/>
          </w:rPr>
          <w:tab/>
        </w:r>
        <w:r>
          <w:rPr>
            <w:noProof/>
            <w:webHidden/>
          </w:rPr>
          <w:fldChar w:fldCharType="begin"/>
        </w:r>
        <w:r>
          <w:rPr>
            <w:noProof/>
            <w:webHidden/>
          </w:rPr>
          <w:instrText xml:space="preserve"> PAGEREF _Toc155782139 \h </w:instrText>
        </w:r>
        <w:r>
          <w:rPr>
            <w:noProof/>
            <w:webHidden/>
          </w:rPr>
        </w:r>
        <w:r>
          <w:rPr>
            <w:noProof/>
            <w:webHidden/>
          </w:rPr>
          <w:fldChar w:fldCharType="separate"/>
        </w:r>
        <w:r>
          <w:rPr>
            <w:noProof/>
            <w:webHidden/>
          </w:rPr>
          <w:t>10</w:t>
        </w:r>
        <w:r>
          <w:rPr>
            <w:noProof/>
            <w:webHidden/>
          </w:rPr>
          <w:fldChar w:fldCharType="end"/>
        </w:r>
      </w:hyperlink>
    </w:p>
    <w:p w14:paraId="2BFF80F8" w14:textId="009B0312"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40" w:history="1">
        <w:r w:rsidRPr="001C7248">
          <w:rPr>
            <w:rStyle w:val="Hyperlink"/>
            <w:noProof/>
          </w:rPr>
          <w:t>1.3 Expose the decision service</w:t>
        </w:r>
        <w:r>
          <w:rPr>
            <w:noProof/>
            <w:webHidden/>
          </w:rPr>
          <w:tab/>
        </w:r>
        <w:r>
          <w:rPr>
            <w:noProof/>
            <w:webHidden/>
          </w:rPr>
          <w:fldChar w:fldCharType="begin"/>
        </w:r>
        <w:r>
          <w:rPr>
            <w:noProof/>
            <w:webHidden/>
          </w:rPr>
          <w:instrText xml:space="preserve"> PAGEREF _Toc155782140 \h </w:instrText>
        </w:r>
        <w:r>
          <w:rPr>
            <w:noProof/>
            <w:webHidden/>
          </w:rPr>
        </w:r>
        <w:r>
          <w:rPr>
            <w:noProof/>
            <w:webHidden/>
          </w:rPr>
          <w:fldChar w:fldCharType="separate"/>
        </w:r>
        <w:r>
          <w:rPr>
            <w:noProof/>
            <w:webHidden/>
          </w:rPr>
          <w:t>11</w:t>
        </w:r>
        <w:r>
          <w:rPr>
            <w:noProof/>
            <w:webHidden/>
          </w:rPr>
          <w:fldChar w:fldCharType="end"/>
        </w:r>
      </w:hyperlink>
    </w:p>
    <w:p w14:paraId="04037A1F" w14:textId="050D9AD5"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41" w:history="1">
        <w:r w:rsidRPr="001C7248">
          <w:rPr>
            <w:rStyle w:val="Hyperlink"/>
            <w:noProof/>
          </w:rPr>
          <w:t>1.4 Test the Decision Service</w:t>
        </w:r>
        <w:r>
          <w:rPr>
            <w:noProof/>
            <w:webHidden/>
          </w:rPr>
          <w:tab/>
        </w:r>
        <w:r>
          <w:rPr>
            <w:noProof/>
            <w:webHidden/>
          </w:rPr>
          <w:fldChar w:fldCharType="begin"/>
        </w:r>
        <w:r>
          <w:rPr>
            <w:noProof/>
            <w:webHidden/>
          </w:rPr>
          <w:instrText xml:space="preserve"> PAGEREF _Toc155782141 \h </w:instrText>
        </w:r>
        <w:r>
          <w:rPr>
            <w:noProof/>
            <w:webHidden/>
          </w:rPr>
        </w:r>
        <w:r>
          <w:rPr>
            <w:noProof/>
            <w:webHidden/>
          </w:rPr>
          <w:fldChar w:fldCharType="separate"/>
        </w:r>
        <w:r>
          <w:rPr>
            <w:noProof/>
            <w:webHidden/>
          </w:rPr>
          <w:t>12</w:t>
        </w:r>
        <w:r>
          <w:rPr>
            <w:noProof/>
            <w:webHidden/>
          </w:rPr>
          <w:fldChar w:fldCharType="end"/>
        </w:r>
      </w:hyperlink>
    </w:p>
    <w:p w14:paraId="1470AA71" w14:textId="1C87505C" w:rsidR="0031710A" w:rsidRDefault="0031710A">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2" w:history="1">
        <w:r w:rsidRPr="001C7248">
          <w:rPr>
            <w:rStyle w:val="Hyperlink"/>
            <w:noProof/>
          </w:rPr>
          <w:t>2.</w:t>
        </w:r>
        <w:r>
          <w:rPr>
            <w:rFonts w:eastAsiaTheme="minorEastAsia" w:cstheme="minorBidi"/>
            <w:b w:val="0"/>
            <w:bCs w:val="0"/>
            <w:i w:val="0"/>
            <w:iCs w:val="0"/>
            <w:noProof/>
            <w:kern w:val="2"/>
            <w:sz w:val="22"/>
            <w:szCs w:val="22"/>
            <w14:ligatures w14:val="standardContextual"/>
          </w:rPr>
          <w:tab/>
        </w:r>
        <w:r w:rsidRPr="001C7248">
          <w:rPr>
            <w:rStyle w:val="Hyperlink"/>
            <w:noProof/>
          </w:rPr>
          <w:t>Generate an OpenAPI specification</w:t>
        </w:r>
        <w:r>
          <w:rPr>
            <w:noProof/>
            <w:webHidden/>
          </w:rPr>
          <w:tab/>
        </w:r>
        <w:r>
          <w:rPr>
            <w:noProof/>
            <w:webHidden/>
          </w:rPr>
          <w:fldChar w:fldCharType="begin"/>
        </w:r>
        <w:r>
          <w:rPr>
            <w:noProof/>
            <w:webHidden/>
          </w:rPr>
          <w:instrText xml:space="preserve"> PAGEREF _Toc155782142 \h </w:instrText>
        </w:r>
        <w:r>
          <w:rPr>
            <w:noProof/>
            <w:webHidden/>
          </w:rPr>
        </w:r>
        <w:r>
          <w:rPr>
            <w:noProof/>
            <w:webHidden/>
          </w:rPr>
          <w:fldChar w:fldCharType="separate"/>
        </w:r>
        <w:r>
          <w:rPr>
            <w:noProof/>
            <w:webHidden/>
          </w:rPr>
          <w:t>14</w:t>
        </w:r>
        <w:r>
          <w:rPr>
            <w:noProof/>
            <w:webHidden/>
          </w:rPr>
          <w:fldChar w:fldCharType="end"/>
        </w:r>
      </w:hyperlink>
    </w:p>
    <w:p w14:paraId="414766D9" w14:textId="0882F7F3" w:rsidR="0031710A" w:rsidRDefault="0031710A">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3" w:history="1">
        <w:r w:rsidRPr="001C7248">
          <w:rPr>
            <w:rStyle w:val="Hyperlink"/>
            <w:noProof/>
          </w:rPr>
          <w:t>3.</w:t>
        </w:r>
        <w:r>
          <w:rPr>
            <w:rFonts w:eastAsiaTheme="minorEastAsia" w:cstheme="minorBidi"/>
            <w:b w:val="0"/>
            <w:bCs w:val="0"/>
            <w:i w:val="0"/>
            <w:iCs w:val="0"/>
            <w:noProof/>
            <w:kern w:val="2"/>
            <w:sz w:val="22"/>
            <w:szCs w:val="22"/>
            <w14:ligatures w14:val="standardContextual"/>
          </w:rPr>
          <w:tab/>
        </w:r>
        <w:r w:rsidRPr="001C7248">
          <w:rPr>
            <w:rStyle w:val="Hyperlink"/>
            <w:noProof/>
          </w:rPr>
          <w:t>Import the OpenAPI into watsonx Orchestrate</w:t>
        </w:r>
        <w:r>
          <w:rPr>
            <w:noProof/>
            <w:webHidden/>
          </w:rPr>
          <w:tab/>
        </w:r>
        <w:r>
          <w:rPr>
            <w:noProof/>
            <w:webHidden/>
          </w:rPr>
          <w:fldChar w:fldCharType="begin"/>
        </w:r>
        <w:r>
          <w:rPr>
            <w:noProof/>
            <w:webHidden/>
          </w:rPr>
          <w:instrText xml:space="preserve"> PAGEREF _Toc155782143 \h </w:instrText>
        </w:r>
        <w:r>
          <w:rPr>
            <w:noProof/>
            <w:webHidden/>
          </w:rPr>
        </w:r>
        <w:r>
          <w:rPr>
            <w:noProof/>
            <w:webHidden/>
          </w:rPr>
          <w:fldChar w:fldCharType="separate"/>
        </w:r>
        <w:r>
          <w:rPr>
            <w:noProof/>
            <w:webHidden/>
          </w:rPr>
          <w:t>18</w:t>
        </w:r>
        <w:r>
          <w:rPr>
            <w:noProof/>
            <w:webHidden/>
          </w:rPr>
          <w:fldChar w:fldCharType="end"/>
        </w:r>
      </w:hyperlink>
    </w:p>
    <w:p w14:paraId="6B417CB4" w14:textId="17E60ACC" w:rsidR="0031710A" w:rsidRDefault="0031710A">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4" w:history="1">
        <w:r w:rsidRPr="001C7248">
          <w:rPr>
            <w:rStyle w:val="Hyperlink"/>
            <w:noProof/>
          </w:rPr>
          <w:t>4.</w:t>
        </w:r>
        <w:r>
          <w:rPr>
            <w:rFonts w:eastAsiaTheme="minorEastAsia" w:cstheme="minorBidi"/>
            <w:b w:val="0"/>
            <w:bCs w:val="0"/>
            <w:i w:val="0"/>
            <w:iCs w:val="0"/>
            <w:noProof/>
            <w:kern w:val="2"/>
            <w:sz w:val="22"/>
            <w:szCs w:val="22"/>
            <w14:ligatures w14:val="standardContextual"/>
          </w:rPr>
          <w:tab/>
        </w:r>
        <w:r w:rsidRPr="001C7248">
          <w:rPr>
            <w:rStyle w:val="Hyperlink"/>
            <w:noProof/>
          </w:rPr>
          <w:t>Persist Decisions</w:t>
        </w:r>
        <w:r>
          <w:rPr>
            <w:noProof/>
            <w:webHidden/>
          </w:rPr>
          <w:tab/>
        </w:r>
        <w:r>
          <w:rPr>
            <w:noProof/>
            <w:webHidden/>
          </w:rPr>
          <w:fldChar w:fldCharType="begin"/>
        </w:r>
        <w:r>
          <w:rPr>
            <w:noProof/>
            <w:webHidden/>
          </w:rPr>
          <w:instrText xml:space="preserve"> PAGEREF _Toc155782144 \h </w:instrText>
        </w:r>
        <w:r>
          <w:rPr>
            <w:noProof/>
            <w:webHidden/>
          </w:rPr>
        </w:r>
        <w:r>
          <w:rPr>
            <w:noProof/>
            <w:webHidden/>
          </w:rPr>
          <w:fldChar w:fldCharType="separate"/>
        </w:r>
        <w:r>
          <w:rPr>
            <w:noProof/>
            <w:webHidden/>
          </w:rPr>
          <w:t>21</w:t>
        </w:r>
        <w:r>
          <w:rPr>
            <w:noProof/>
            <w:webHidden/>
          </w:rPr>
          <w:fldChar w:fldCharType="end"/>
        </w:r>
      </w:hyperlink>
    </w:p>
    <w:p w14:paraId="4A59F87B" w14:textId="0475F361" w:rsidR="0031710A" w:rsidRDefault="0031710A">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5" w:history="1">
        <w:r w:rsidRPr="001C7248">
          <w:rPr>
            <w:rStyle w:val="Hyperlink"/>
            <w:noProof/>
          </w:rPr>
          <w:t>5.</w:t>
        </w:r>
        <w:r>
          <w:rPr>
            <w:rFonts w:eastAsiaTheme="minorEastAsia" w:cstheme="minorBidi"/>
            <w:b w:val="0"/>
            <w:bCs w:val="0"/>
            <w:i w:val="0"/>
            <w:iCs w:val="0"/>
            <w:noProof/>
            <w:kern w:val="2"/>
            <w:sz w:val="22"/>
            <w:szCs w:val="22"/>
            <w14:ligatures w14:val="standardContextual"/>
          </w:rPr>
          <w:tab/>
        </w:r>
        <w:r w:rsidRPr="001C7248">
          <w:rPr>
            <w:rStyle w:val="Hyperlink"/>
            <w:noProof/>
          </w:rPr>
          <w:t>Create a Composite Flow using Decisions, Cloudant and React</w:t>
        </w:r>
        <w:r>
          <w:rPr>
            <w:noProof/>
            <w:webHidden/>
          </w:rPr>
          <w:tab/>
        </w:r>
        <w:r>
          <w:rPr>
            <w:noProof/>
            <w:webHidden/>
          </w:rPr>
          <w:fldChar w:fldCharType="begin"/>
        </w:r>
        <w:r>
          <w:rPr>
            <w:noProof/>
            <w:webHidden/>
          </w:rPr>
          <w:instrText xml:space="preserve"> PAGEREF _Toc155782145 \h </w:instrText>
        </w:r>
        <w:r>
          <w:rPr>
            <w:noProof/>
            <w:webHidden/>
          </w:rPr>
        </w:r>
        <w:r>
          <w:rPr>
            <w:noProof/>
            <w:webHidden/>
          </w:rPr>
          <w:fldChar w:fldCharType="separate"/>
        </w:r>
        <w:r>
          <w:rPr>
            <w:noProof/>
            <w:webHidden/>
          </w:rPr>
          <w:t>25</w:t>
        </w:r>
        <w:r>
          <w:rPr>
            <w:noProof/>
            <w:webHidden/>
          </w:rPr>
          <w:fldChar w:fldCharType="end"/>
        </w:r>
      </w:hyperlink>
    </w:p>
    <w:p w14:paraId="789E6085" w14:textId="5404F1FE" w:rsidR="0031710A" w:rsidRDefault="0031710A">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6" w:history="1">
        <w:r w:rsidRPr="001C7248">
          <w:rPr>
            <w:rStyle w:val="Hyperlink"/>
            <w:noProof/>
          </w:rPr>
          <w:t>6.</w:t>
        </w:r>
        <w:r>
          <w:rPr>
            <w:rFonts w:eastAsiaTheme="minorEastAsia" w:cstheme="minorBidi"/>
            <w:b w:val="0"/>
            <w:bCs w:val="0"/>
            <w:i w:val="0"/>
            <w:iCs w:val="0"/>
            <w:noProof/>
            <w:kern w:val="2"/>
            <w:sz w:val="22"/>
            <w:szCs w:val="22"/>
            <w14:ligatures w14:val="standardContextual"/>
          </w:rPr>
          <w:tab/>
        </w:r>
        <w:r w:rsidRPr="001C7248">
          <w:rPr>
            <w:rStyle w:val="Hyperlink"/>
            <w:noProof/>
          </w:rPr>
          <w:t>Conclusion</w:t>
        </w:r>
        <w:r>
          <w:rPr>
            <w:noProof/>
            <w:webHidden/>
          </w:rPr>
          <w:tab/>
        </w:r>
        <w:r>
          <w:rPr>
            <w:noProof/>
            <w:webHidden/>
          </w:rPr>
          <w:fldChar w:fldCharType="begin"/>
        </w:r>
        <w:r>
          <w:rPr>
            <w:noProof/>
            <w:webHidden/>
          </w:rPr>
          <w:instrText xml:space="preserve"> PAGEREF _Toc155782146 \h </w:instrText>
        </w:r>
        <w:r>
          <w:rPr>
            <w:noProof/>
            <w:webHidden/>
          </w:rPr>
        </w:r>
        <w:r>
          <w:rPr>
            <w:noProof/>
            <w:webHidden/>
          </w:rPr>
          <w:fldChar w:fldCharType="separate"/>
        </w:r>
        <w:r>
          <w:rPr>
            <w:noProof/>
            <w:webHidden/>
          </w:rPr>
          <w:t>33</w:t>
        </w:r>
        <w:r>
          <w:rPr>
            <w:noProof/>
            <w:webHidden/>
          </w:rPr>
          <w:fldChar w:fldCharType="end"/>
        </w:r>
      </w:hyperlink>
    </w:p>
    <w:p w14:paraId="6EE9C659" w14:textId="7A5683C8" w:rsidR="0031710A" w:rsidRDefault="0031710A">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7" w:history="1">
        <w:r w:rsidRPr="001C7248">
          <w:rPr>
            <w:rStyle w:val="Hyperlink"/>
            <w:noProof/>
          </w:rPr>
          <w:t>7.</w:t>
        </w:r>
        <w:r>
          <w:rPr>
            <w:rFonts w:eastAsiaTheme="minorEastAsia" w:cstheme="minorBidi"/>
            <w:b w:val="0"/>
            <w:bCs w:val="0"/>
            <w:i w:val="0"/>
            <w:iCs w:val="0"/>
            <w:noProof/>
            <w:kern w:val="2"/>
            <w:sz w:val="22"/>
            <w:szCs w:val="22"/>
            <w14:ligatures w14:val="standardContextual"/>
          </w:rPr>
          <w:tab/>
        </w:r>
        <w:r w:rsidRPr="001C7248">
          <w:rPr>
            <w:rStyle w:val="Hyperlink"/>
            <w:noProof/>
          </w:rPr>
          <w:t>Advanced Labs</w:t>
        </w:r>
        <w:r>
          <w:rPr>
            <w:noProof/>
            <w:webHidden/>
          </w:rPr>
          <w:tab/>
        </w:r>
        <w:r>
          <w:rPr>
            <w:noProof/>
            <w:webHidden/>
          </w:rPr>
          <w:fldChar w:fldCharType="begin"/>
        </w:r>
        <w:r>
          <w:rPr>
            <w:noProof/>
            <w:webHidden/>
          </w:rPr>
          <w:instrText xml:space="preserve"> PAGEREF _Toc155782147 \h </w:instrText>
        </w:r>
        <w:r>
          <w:rPr>
            <w:noProof/>
            <w:webHidden/>
          </w:rPr>
        </w:r>
        <w:r>
          <w:rPr>
            <w:noProof/>
            <w:webHidden/>
          </w:rPr>
          <w:fldChar w:fldCharType="separate"/>
        </w:r>
        <w:r>
          <w:rPr>
            <w:noProof/>
            <w:webHidden/>
          </w:rPr>
          <w:t>34</w:t>
        </w:r>
        <w:r>
          <w:rPr>
            <w:noProof/>
            <w:webHidden/>
          </w:rPr>
          <w:fldChar w:fldCharType="end"/>
        </w:r>
      </w:hyperlink>
    </w:p>
    <w:p w14:paraId="196B443D" w14:textId="04C7ABEB" w:rsidR="0031710A" w:rsidRDefault="0031710A">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8" w:history="1">
        <w:r w:rsidRPr="001C7248">
          <w:rPr>
            <w:rStyle w:val="Hyperlink"/>
            <w:noProof/>
          </w:rPr>
          <w:t>8.</w:t>
        </w:r>
        <w:r>
          <w:rPr>
            <w:rFonts w:eastAsiaTheme="minorEastAsia" w:cstheme="minorBidi"/>
            <w:b w:val="0"/>
            <w:bCs w:val="0"/>
            <w:i w:val="0"/>
            <w:iCs w:val="0"/>
            <w:noProof/>
            <w:kern w:val="2"/>
            <w:sz w:val="22"/>
            <w:szCs w:val="22"/>
            <w14:ligatures w14:val="standardContextual"/>
          </w:rPr>
          <w:tab/>
        </w:r>
        <w:r w:rsidRPr="001C7248">
          <w:rPr>
            <w:rStyle w:val="Hyperlink"/>
            <w:noProof/>
          </w:rPr>
          <w:t>Advanced Lab 1</w:t>
        </w:r>
        <w:r>
          <w:rPr>
            <w:noProof/>
            <w:webHidden/>
          </w:rPr>
          <w:tab/>
        </w:r>
        <w:r>
          <w:rPr>
            <w:noProof/>
            <w:webHidden/>
          </w:rPr>
          <w:fldChar w:fldCharType="begin"/>
        </w:r>
        <w:r>
          <w:rPr>
            <w:noProof/>
            <w:webHidden/>
          </w:rPr>
          <w:instrText xml:space="preserve"> PAGEREF _Toc155782148 \h </w:instrText>
        </w:r>
        <w:r>
          <w:rPr>
            <w:noProof/>
            <w:webHidden/>
          </w:rPr>
        </w:r>
        <w:r>
          <w:rPr>
            <w:noProof/>
            <w:webHidden/>
          </w:rPr>
          <w:fldChar w:fldCharType="separate"/>
        </w:r>
        <w:r>
          <w:rPr>
            <w:noProof/>
            <w:webHidden/>
          </w:rPr>
          <w:t>35</w:t>
        </w:r>
        <w:r>
          <w:rPr>
            <w:noProof/>
            <w:webHidden/>
          </w:rPr>
          <w:fldChar w:fldCharType="end"/>
        </w:r>
      </w:hyperlink>
    </w:p>
    <w:p w14:paraId="43258E09" w14:textId="2BC7C569" w:rsidR="0031710A" w:rsidRDefault="0031710A">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782149" w:history="1">
        <w:r w:rsidRPr="001C7248">
          <w:rPr>
            <w:rStyle w:val="Hyperlink"/>
            <w:noProof/>
          </w:rPr>
          <w:t>9.</w:t>
        </w:r>
        <w:r>
          <w:rPr>
            <w:rFonts w:eastAsiaTheme="minorEastAsia" w:cstheme="minorBidi"/>
            <w:b w:val="0"/>
            <w:bCs w:val="0"/>
            <w:i w:val="0"/>
            <w:iCs w:val="0"/>
            <w:noProof/>
            <w:kern w:val="2"/>
            <w:sz w:val="22"/>
            <w:szCs w:val="22"/>
            <w14:ligatures w14:val="standardContextual"/>
          </w:rPr>
          <w:tab/>
        </w:r>
        <w:r w:rsidRPr="001C7248">
          <w:rPr>
            <w:rStyle w:val="Hyperlink"/>
            <w:noProof/>
          </w:rPr>
          <w:t>Advanced Lab  2 – Create a Cloudant Speeding Ticket Service</w:t>
        </w:r>
        <w:r>
          <w:rPr>
            <w:noProof/>
            <w:webHidden/>
          </w:rPr>
          <w:tab/>
        </w:r>
        <w:r>
          <w:rPr>
            <w:noProof/>
            <w:webHidden/>
          </w:rPr>
          <w:fldChar w:fldCharType="begin"/>
        </w:r>
        <w:r>
          <w:rPr>
            <w:noProof/>
            <w:webHidden/>
          </w:rPr>
          <w:instrText xml:space="preserve"> PAGEREF _Toc155782149 \h </w:instrText>
        </w:r>
        <w:r>
          <w:rPr>
            <w:noProof/>
            <w:webHidden/>
          </w:rPr>
        </w:r>
        <w:r>
          <w:rPr>
            <w:noProof/>
            <w:webHidden/>
          </w:rPr>
          <w:fldChar w:fldCharType="separate"/>
        </w:r>
        <w:r>
          <w:rPr>
            <w:noProof/>
            <w:webHidden/>
          </w:rPr>
          <w:t>37</w:t>
        </w:r>
        <w:r>
          <w:rPr>
            <w:noProof/>
            <w:webHidden/>
          </w:rPr>
          <w:fldChar w:fldCharType="end"/>
        </w:r>
      </w:hyperlink>
    </w:p>
    <w:p w14:paraId="12C6B9C0" w14:textId="3BEF8074"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50" w:history="1">
        <w:r w:rsidRPr="001C7248">
          <w:rPr>
            <w:rStyle w:val="Hyperlink"/>
            <w:noProof/>
          </w:rPr>
          <w:t>9.1 Local host Prerequisites</w:t>
        </w:r>
        <w:r>
          <w:rPr>
            <w:noProof/>
            <w:webHidden/>
          </w:rPr>
          <w:tab/>
        </w:r>
        <w:r>
          <w:rPr>
            <w:noProof/>
            <w:webHidden/>
          </w:rPr>
          <w:fldChar w:fldCharType="begin"/>
        </w:r>
        <w:r>
          <w:rPr>
            <w:noProof/>
            <w:webHidden/>
          </w:rPr>
          <w:instrText xml:space="preserve"> PAGEREF _Toc155782150 \h </w:instrText>
        </w:r>
        <w:r>
          <w:rPr>
            <w:noProof/>
            <w:webHidden/>
          </w:rPr>
        </w:r>
        <w:r>
          <w:rPr>
            <w:noProof/>
            <w:webHidden/>
          </w:rPr>
          <w:fldChar w:fldCharType="separate"/>
        </w:r>
        <w:r>
          <w:rPr>
            <w:noProof/>
            <w:webHidden/>
          </w:rPr>
          <w:t>37</w:t>
        </w:r>
        <w:r>
          <w:rPr>
            <w:noProof/>
            <w:webHidden/>
          </w:rPr>
          <w:fldChar w:fldCharType="end"/>
        </w:r>
      </w:hyperlink>
    </w:p>
    <w:p w14:paraId="6CD0C35A" w14:textId="4001F1BB"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51" w:history="1">
        <w:r w:rsidRPr="001C7248">
          <w:rPr>
            <w:rStyle w:val="Hyperlink"/>
            <w:noProof/>
          </w:rPr>
          <w:t>9.2 Run on local host</w:t>
        </w:r>
        <w:r>
          <w:rPr>
            <w:noProof/>
            <w:webHidden/>
          </w:rPr>
          <w:tab/>
        </w:r>
        <w:r>
          <w:rPr>
            <w:noProof/>
            <w:webHidden/>
          </w:rPr>
          <w:fldChar w:fldCharType="begin"/>
        </w:r>
        <w:r>
          <w:rPr>
            <w:noProof/>
            <w:webHidden/>
          </w:rPr>
          <w:instrText xml:space="preserve"> PAGEREF _Toc155782151 \h </w:instrText>
        </w:r>
        <w:r>
          <w:rPr>
            <w:noProof/>
            <w:webHidden/>
          </w:rPr>
        </w:r>
        <w:r>
          <w:rPr>
            <w:noProof/>
            <w:webHidden/>
          </w:rPr>
          <w:fldChar w:fldCharType="separate"/>
        </w:r>
        <w:r>
          <w:rPr>
            <w:noProof/>
            <w:webHidden/>
          </w:rPr>
          <w:t>37</w:t>
        </w:r>
        <w:r>
          <w:rPr>
            <w:noProof/>
            <w:webHidden/>
          </w:rPr>
          <w:fldChar w:fldCharType="end"/>
        </w:r>
      </w:hyperlink>
    </w:p>
    <w:p w14:paraId="1FE35446" w14:textId="2817D911"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52" w:history="1">
        <w:r w:rsidRPr="001C7248">
          <w:rPr>
            <w:rStyle w:val="Hyperlink"/>
            <w:noProof/>
          </w:rPr>
          <w:t>9.3 Code Engine Hosting Prerequisites</w:t>
        </w:r>
        <w:r>
          <w:rPr>
            <w:noProof/>
            <w:webHidden/>
          </w:rPr>
          <w:tab/>
        </w:r>
        <w:r>
          <w:rPr>
            <w:noProof/>
            <w:webHidden/>
          </w:rPr>
          <w:fldChar w:fldCharType="begin"/>
        </w:r>
        <w:r>
          <w:rPr>
            <w:noProof/>
            <w:webHidden/>
          </w:rPr>
          <w:instrText xml:space="preserve"> PAGEREF _Toc155782152 \h </w:instrText>
        </w:r>
        <w:r>
          <w:rPr>
            <w:noProof/>
            <w:webHidden/>
          </w:rPr>
        </w:r>
        <w:r>
          <w:rPr>
            <w:noProof/>
            <w:webHidden/>
          </w:rPr>
          <w:fldChar w:fldCharType="separate"/>
        </w:r>
        <w:r>
          <w:rPr>
            <w:noProof/>
            <w:webHidden/>
          </w:rPr>
          <w:t>39</w:t>
        </w:r>
        <w:r>
          <w:rPr>
            <w:noProof/>
            <w:webHidden/>
          </w:rPr>
          <w:fldChar w:fldCharType="end"/>
        </w:r>
      </w:hyperlink>
    </w:p>
    <w:p w14:paraId="6F24CF94" w14:textId="28FF13A0"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53" w:history="1">
        <w:r w:rsidRPr="001C7248">
          <w:rPr>
            <w:rStyle w:val="Hyperlink"/>
            <w:noProof/>
          </w:rPr>
          <w:t>9.4 Deployment to Code Engine</w:t>
        </w:r>
        <w:r>
          <w:rPr>
            <w:noProof/>
            <w:webHidden/>
          </w:rPr>
          <w:tab/>
        </w:r>
        <w:r>
          <w:rPr>
            <w:noProof/>
            <w:webHidden/>
          </w:rPr>
          <w:fldChar w:fldCharType="begin"/>
        </w:r>
        <w:r>
          <w:rPr>
            <w:noProof/>
            <w:webHidden/>
          </w:rPr>
          <w:instrText xml:space="preserve"> PAGEREF _Toc155782153 \h </w:instrText>
        </w:r>
        <w:r>
          <w:rPr>
            <w:noProof/>
            <w:webHidden/>
          </w:rPr>
        </w:r>
        <w:r>
          <w:rPr>
            <w:noProof/>
            <w:webHidden/>
          </w:rPr>
          <w:fldChar w:fldCharType="separate"/>
        </w:r>
        <w:r>
          <w:rPr>
            <w:noProof/>
            <w:webHidden/>
          </w:rPr>
          <w:t>40</w:t>
        </w:r>
        <w:r>
          <w:rPr>
            <w:noProof/>
            <w:webHidden/>
          </w:rPr>
          <w:fldChar w:fldCharType="end"/>
        </w:r>
      </w:hyperlink>
    </w:p>
    <w:p w14:paraId="723C4BE9" w14:textId="38E9E5E1" w:rsidR="0031710A" w:rsidRDefault="0031710A">
      <w:pPr>
        <w:pStyle w:val="TOC1"/>
        <w:tabs>
          <w:tab w:val="left" w:pos="660"/>
          <w:tab w:val="right" w:leader="dot" w:pos="9736"/>
        </w:tabs>
        <w:rPr>
          <w:rFonts w:eastAsiaTheme="minorEastAsia" w:cstheme="minorBidi"/>
          <w:b w:val="0"/>
          <w:bCs w:val="0"/>
          <w:i w:val="0"/>
          <w:iCs w:val="0"/>
          <w:noProof/>
          <w:kern w:val="2"/>
          <w:sz w:val="22"/>
          <w:szCs w:val="22"/>
          <w14:ligatures w14:val="standardContextual"/>
        </w:rPr>
      </w:pPr>
      <w:hyperlink w:anchor="_Toc155782154" w:history="1">
        <w:r w:rsidRPr="001C7248">
          <w:rPr>
            <w:rStyle w:val="Hyperlink"/>
            <w:noProof/>
          </w:rPr>
          <w:t>10.</w:t>
        </w:r>
        <w:r>
          <w:rPr>
            <w:rFonts w:eastAsiaTheme="minorEastAsia" w:cstheme="minorBidi"/>
            <w:b w:val="0"/>
            <w:bCs w:val="0"/>
            <w:i w:val="0"/>
            <w:iCs w:val="0"/>
            <w:noProof/>
            <w:kern w:val="2"/>
            <w:sz w:val="22"/>
            <w:szCs w:val="22"/>
            <w14:ligatures w14:val="standardContextual"/>
          </w:rPr>
          <w:tab/>
        </w:r>
        <w:r w:rsidRPr="001C7248">
          <w:rPr>
            <w:rStyle w:val="Hyperlink"/>
            <w:noProof/>
          </w:rPr>
          <w:t>Advanced Lab 3 – Create a Report in React</w:t>
        </w:r>
        <w:r>
          <w:rPr>
            <w:noProof/>
            <w:webHidden/>
          </w:rPr>
          <w:tab/>
        </w:r>
        <w:r>
          <w:rPr>
            <w:noProof/>
            <w:webHidden/>
          </w:rPr>
          <w:fldChar w:fldCharType="begin"/>
        </w:r>
        <w:r>
          <w:rPr>
            <w:noProof/>
            <w:webHidden/>
          </w:rPr>
          <w:instrText xml:space="preserve"> PAGEREF _Toc155782154 \h </w:instrText>
        </w:r>
        <w:r>
          <w:rPr>
            <w:noProof/>
            <w:webHidden/>
          </w:rPr>
        </w:r>
        <w:r>
          <w:rPr>
            <w:noProof/>
            <w:webHidden/>
          </w:rPr>
          <w:fldChar w:fldCharType="separate"/>
        </w:r>
        <w:r>
          <w:rPr>
            <w:noProof/>
            <w:webHidden/>
          </w:rPr>
          <w:t>42</w:t>
        </w:r>
        <w:r>
          <w:rPr>
            <w:noProof/>
            <w:webHidden/>
          </w:rPr>
          <w:fldChar w:fldCharType="end"/>
        </w:r>
      </w:hyperlink>
    </w:p>
    <w:p w14:paraId="0E392042" w14:textId="5FA0046D"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55" w:history="1">
        <w:r w:rsidRPr="001C7248">
          <w:rPr>
            <w:rStyle w:val="Hyperlink"/>
            <w:noProof/>
          </w:rPr>
          <w:t>10.1 Run on local host</w:t>
        </w:r>
        <w:r>
          <w:rPr>
            <w:noProof/>
            <w:webHidden/>
          </w:rPr>
          <w:tab/>
        </w:r>
        <w:r>
          <w:rPr>
            <w:noProof/>
            <w:webHidden/>
          </w:rPr>
          <w:fldChar w:fldCharType="begin"/>
        </w:r>
        <w:r>
          <w:rPr>
            <w:noProof/>
            <w:webHidden/>
          </w:rPr>
          <w:instrText xml:space="preserve"> PAGEREF _Toc155782155 \h </w:instrText>
        </w:r>
        <w:r>
          <w:rPr>
            <w:noProof/>
            <w:webHidden/>
          </w:rPr>
        </w:r>
        <w:r>
          <w:rPr>
            <w:noProof/>
            <w:webHidden/>
          </w:rPr>
          <w:fldChar w:fldCharType="separate"/>
        </w:r>
        <w:r>
          <w:rPr>
            <w:noProof/>
            <w:webHidden/>
          </w:rPr>
          <w:t>42</w:t>
        </w:r>
        <w:r>
          <w:rPr>
            <w:noProof/>
            <w:webHidden/>
          </w:rPr>
          <w:fldChar w:fldCharType="end"/>
        </w:r>
      </w:hyperlink>
    </w:p>
    <w:p w14:paraId="40974C22" w14:textId="6D37387D" w:rsidR="0031710A" w:rsidRDefault="0031710A">
      <w:pPr>
        <w:pStyle w:val="TOC2"/>
        <w:tabs>
          <w:tab w:val="right" w:leader="dot" w:pos="9736"/>
        </w:tabs>
        <w:rPr>
          <w:rFonts w:eastAsiaTheme="minorEastAsia" w:cstheme="minorBidi"/>
          <w:b w:val="0"/>
          <w:bCs w:val="0"/>
          <w:noProof/>
          <w:kern w:val="2"/>
          <w14:ligatures w14:val="standardContextual"/>
        </w:rPr>
      </w:pPr>
      <w:hyperlink w:anchor="_Toc155782156" w:history="1">
        <w:r w:rsidRPr="001C7248">
          <w:rPr>
            <w:rStyle w:val="Hyperlink"/>
            <w:noProof/>
          </w:rPr>
          <w:t>10.2 Deployment to Code Engine</w:t>
        </w:r>
        <w:r>
          <w:rPr>
            <w:noProof/>
            <w:webHidden/>
          </w:rPr>
          <w:tab/>
        </w:r>
        <w:r>
          <w:rPr>
            <w:noProof/>
            <w:webHidden/>
          </w:rPr>
          <w:fldChar w:fldCharType="begin"/>
        </w:r>
        <w:r>
          <w:rPr>
            <w:noProof/>
            <w:webHidden/>
          </w:rPr>
          <w:instrText xml:space="preserve"> PAGEREF _Toc155782156 \h </w:instrText>
        </w:r>
        <w:r>
          <w:rPr>
            <w:noProof/>
            <w:webHidden/>
          </w:rPr>
        </w:r>
        <w:r>
          <w:rPr>
            <w:noProof/>
            <w:webHidden/>
          </w:rPr>
          <w:fldChar w:fldCharType="separate"/>
        </w:r>
        <w:r>
          <w:rPr>
            <w:noProof/>
            <w:webHidden/>
          </w:rPr>
          <w:t>42</w:t>
        </w:r>
        <w:r>
          <w:rPr>
            <w:noProof/>
            <w:webHidden/>
          </w:rPr>
          <w:fldChar w:fldCharType="end"/>
        </w:r>
      </w:hyperlink>
    </w:p>
    <w:p w14:paraId="328801D3" w14:textId="07508B1F"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782135"/>
      <w:r w:rsidRPr="00525DA7">
        <w:lastRenderedPageBreak/>
        <w:t>Introduction</w:t>
      </w:r>
      <w:bookmarkEnd w:id="0"/>
      <w:bookmarkEnd w:id="1"/>
      <w:bookmarkEnd w:id="2"/>
    </w:p>
    <w:p w14:paraId="4DDDDD40" w14:textId="77777777" w:rsidR="007A73AF" w:rsidRDefault="007A73AF" w:rsidP="007A73AF">
      <w:pPr>
        <w:rPr>
          <w:lang w:val="x-none" w:eastAsia="x-none"/>
        </w:rPr>
      </w:pPr>
    </w:p>
    <w:p w14:paraId="0B77CDEA" w14:textId="60F4A763" w:rsidR="007A73AF" w:rsidRDefault="007A73AF" w:rsidP="007A73AF">
      <w:pPr>
        <w:rPr>
          <w:lang w:eastAsia="x-none"/>
        </w:rPr>
      </w:pPr>
      <w:r>
        <w:rPr>
          <w:lang w:eastAsia="x-none"/>
        </w:rPr>
        <w:t xml:space="preserve">In this Lab you connect watsonX Orchestrate using open-source solutions </w:t>
      </w:r>
    </w:p>
    <w:p w14:paraId="788D54A1" w14:textId="77777777" w:rsidR="007A73AF" w:rsidRDefault="007A73AF" w:rsidP="007A73AF">
      <w:pPr>
        <w:rPr>
          <w:lang w:eastAsia="x-none"/>
        </w:rPr>
      </w:pPr>
    </w:p>
    <w:p w14:paraId="140F9C8F" w14:textId="0E233AA4" w:rsidR="007A73AF" w:rsidRDefault="007A73AF" w:rsidP="007A73AF">
      <w:pPr>
        <w:rPr>
          <w:lang w:eastAsia="x-none"/>
        </w:rPr>
      </w:pPr>
      <w:r>
        <w:rPr>
          <w:lang w:eastAsia="x-none"/>
        </w:rPr>
        <w:t>A short video introduction of the use case for this lab is here:</w:t>
      </w:r>
    </w:p>
    <w:p w14:paraId="72931057" w14:textId="77777777" w:rsidR="007A73AF" w:rsidRDefault="007A73AF" w:rsidP="007A73AF">
      <w:pPr>
        <w:rPr>
          <w:lang w:eastAsia="x-none"/>
        </w:rPr>
      </w:pPr>
    </w:p>
    <w:p w14:paraId="7A3A62EF" w14:textId="7AFB169B" w:rsidR="007A73AF" w:rsidRPr="007A73AF" w:rsidRDefault="007A73AF" w:rsidP="007A73AF">
      <w:pPr>
        <w:rPr>
          <w:lang w:eastAsia="x-none"/>
        </w:rPr>
      </w:pPr>
      <w:hyperlink r:id="rId10" w:history="1">
        <w:r w:rsidRPr="001E33B7">
          <w:rPr>
            <w:rStyle w:val="Hyperlink"/>
            <w:lang w:eastAsia="x-none"/>
          </w:rPr>
          <w:t>https://youtu.be/JxjfAQh8ii0</w:t>
        </w:r>
      </w:hyperlink>
    </w:p>
    <w:p w14:paraId="1A97E7AD" w14:textId="77777777" w:rsidR="007A73AF" w:rsidRPr="007A73AF" w:rsidRDefault="007A73AF" w:rsidP="007A73AF">
      <w:pPr>
        <w:rPr>
          <w:lang w:val="x-none" w:eastAsia="x-none"/>
        </w:rPr>
      </w:pPr>
    </w:p>
    <w:p w14:paraId="45A9B4BD" w14:textId="1F8EAFFA" w:rsidR="00BF2642" w:rsidRDefault="007A73AF" w:rsidP="003245D4">
      <w:pPr>
        <w:rPr>
          <w:lang w:eastAsia="x-none"/>
        </w:rPr>
      </w:pPr>
      <w:r>
        <w:rPr>
          <w:lang w:eastAsia="x-none"/>
        </w:rPr>
        <w:t>The</w:t>
      </w:r>
      <w:r w:rsidR="009E2631">
        <w:rPr>
          <w:lang w:eastAsia="x-none"/>
        </w:rPr>
        <w:t xml:space="preserve"> </w:t>
      </w:r>
      <w:r w:rsidR="00C94B56">
        <w:rPr>
          <w:lang w:eastAsia="x-none"/>
        </w:rPr>
        <w:t>three</w:t>
      </w:r>
      <w:r w:rsidR="00BF2642">
        <w:rPr>
          <w:lang w:eastAsia="x-none"/>
        </w:rPr>
        <w:t xml:space="preserve"> open-source solutions</w:t>
      </w:r>
      <w:r>
        <w:rPr>
          <w:lang w:eastAsia="x-none"/>
        </w:rPr>
        <w:t xml:space="preserve"> used in the demo are</w:t>
      </w:r>
      <w:r w:rsidR="00BF2642">
        <w:rPr>
          <w:lang w:eastAsia="x-none"/>
        </w:rPr>
        <w:t>:</w:t>
      </w:r>
    </w:p>
    <w:p w14:paraId="5F857BBD" w14:textId="77777777" w:rsidR="00BF2642" w:rsidRDefault="00BF2642" w:rsidP="003245D4">
      <w:pPr>
        <w:rPr>
          <w:lang w:eastAsia="x-none"/>
        </w:rPr>
      </w:pPr>
    </w:p>
    <w:p w14:paraId="684B4987" w14:textId="616A9489"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w:t>
      </w:r>
      <w:r w:rsidR="007A73AF">
        <w:rPr>
          <w:lang w:eastAsia="x-none"/>
        </w:rPr>
        <w:t xml:space="preserve">the </w:t>
      </w:r>
      <w:r w:rsidR="00C94B56">
        <w:rPr>
          <w:lang w:eastAsia="x-none"/>
        </w:rPr>
        <w:t xml:space="preserve">decision service. </w:t>
      </w:r>
    </w:p>
    <w:p w14:paraId="208E082A" w14:textId="2E64B39D" w:rsidR="00C94B56" w:rsidRDefault="00C94B56" w:rsidP="00C94B56">
      <w:pPr>
        <w:pStyle w:val="ListParagraph"/>
        <w:rPr>
          <w:lang w:eastAsia="x-none"/>
        </w:rPr>
      </w:pPr>
      <w:r>
        <w:rPr>
          <w:lang w:eastAsia="x-none"/>
        </w:rPr>
        <w:t xml:space="preserve">See </w:t>
      </w:r>
      <w:hyperlink r:id="rId11"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3BFC0D81"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w:t>
      </w:r>
      <w:r w:rsidR="007A73AF">
        <w:rPr>
          <w:lang w:eastAsia="x-none"/>
        </w:rPr>
        <w:t xml:space="preserve">ticket </w:t>
      </w:r>
      <w:r w:rsidR="00C94B56">
        <w:rPr>
          <w:lang w:eastAsia="x-none"/>
        </w:rPr>
        <w:t xml:space="preserve">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r w:rsidRPr="00C94B56">
        <w:t>https://www.ibm.com/products/cloudant</w:t>
      </w:r>
    </w:p>
    <w:p w14:paraId="0162102D" w14:textId="77777777" w:rsidR="00C94B56" w:rsidRDefault="00C94B56" w:rsidP="00C94B56">
      <w:pPr>
        <w:pStyle w:val="ListParagraph"/>
        <w:rPr>
          <w:lang w:eastAsia="x-none"/>
        </w:rPr>
      </w:pPr>
    </w:p>
    <w:p w14:paraId="3BEBC646" w14:textId="52B6179C"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–to create </w:t>
      </w:r>
      <w:r w:rsidR="007A73AF">
        <w:rPr>
          <w:lang w:eastAsia="x-none"/>
        </w:rPr>
        <w:t>the ticket report</w:t>
      </w:r>
      <w:r>
        <w:rPr>
          <w:lang w:eastAsia="x-none"/>
        </w:rPr>
        <w:t xml:space="preserve">. </w:t>
      </w:r>
    </w:p>
    <w:p w14:paraId="116FB5F0" w14:textId="0C3A8422" w:rsidR="00C94B56" w:rsidRDefault="00C94B56" w:rsidP="00C94B56">
      <w:pPr>
        <w:pStyle w:val="ListParagraph"/>
        <w:rPr>
          <w:lang w:eastAsia="x-none"/>
        </w:rPr>
      </w:pPr>
      <w:r>
        <w:rPr>
          <w:lang w:eastAsia="x-none"/>
        </w:rPr>
        <w:t xml:space="preserve">See </w:t>
      </w:r>
      <w:hyperlink r:id="rId12"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0DAA5432" w:rsidR="00C94B56" w:rsidRPr="00A8237D" w:rsidRDefault="00C94B56" w:rsidP="005B5149">
      <w:pPr>
        <w:pStyle w:val="ListParagraph"/>
        <w:numPr>
          <w:ilvl w:val="0"/>
          <w:numId w:val="45"/>
        </w:numPr>
        <w:rPr>
          <w:lang w:eastAsia="x-none"/>
        </w:rPr>
      </w:pPr>
      <w:r>
        <w:rPr>
          <w:lang w:eastAsia="x-none"/>
        </w:rPr>
        <w:t xml:space="preserve">Build a skill flow to combine the above and </w:t>
      </w:r>
      <w:r w:rsidR="00AE50CE">
        <w:rPr>
          <w:lang w:eastAsia="x-none"/>
        </w:rPr>
        <w:t>create a report</w:t>
      </w:r>
      <w:r>
        <w:rPr>
          <w:lang w:eastAsia="x-none"/>
        </w:rPr>
        <w:t>.</w:t>
      </w:r>
    </w:p>
    <w:p w14:paraId="5F947485" w14:textId="6179FCC3" w:rsidR="00637C10" w:rsidRDefault="00637C10" w:rsidP="00637C10">
      <w:pPr>
        <w:pStyle w:val="Heading2"/>
      </w:pPr>
      <w:bookmarkStart w:id="3" w:name="_Ref125045697"/>
      <w:bookmarkStart w:id="4" w:name="_Toc155782136"/>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5DB4C51" w14:textId="77777777" w:rsidR="00BF57E2" w:rsidRDefault="00BF57E2" w:rsidP="00072573">
      <w:pPr>
        <w:pStyle w:val="ListParagraph"/>
        <w:numPr>
          <w:ilvl w:val="0"/>
          <w:numId w:val="8"/>
        </w:numPr>
      </w:pPr>
      <w:r>
        <w:t>Microsoft Remote Desktop (RDP)</w:t>
      </w:r>
    </w:p>
    <w:p w14:paraId="5EC2A05A" w14:textId="2A2E861A" w:rsidR="00072573" w:rsidRDefault="00C665B9" w:rsidP="00072573">
      <w:pPr>
        <w:pStyle w:val="ListParagraph"/>
        <w:numPr>
          <w:ilvl w:val="0"/>
          <w:numId w:val="8"/>
        </w:numPr>
      </w:pPr>
      <w:r>
        <w:t>A GitHub Account</w:t>
      </w:r>
      <w:r w:rsidR="00072573">
        <w:t xml:space="preserve">.  See </w:t>
      </w:r>
      <w:r w:rsidR="00072573" w:rsidRPr="00072573">
        <w:t>https://github.com</w:t>
      </w:r>
    </w:p>
    <w:p w14:paraId="4C4BE1F2" w14:textId="3D05B3B6" w:rsidR="0046210F" w:rsidRDefault="0046210F" w:rsidP="005B5149">
      <w:pPr>
        <w:pStyle w:val="ListParagraph"/>
        <w:numPr>
          <w:ilvl w:val="0"/>
          <w:numId w:val="8"/>
        </w:numPr>
      </w:pPr>
      <w:r>
        <w:t>A</w:t>
      </w:r>
      <w:r w:rsidR="00637F86">
        <w:t xml:space="preserve">n </w:t>
      </w:r>
      <w:r w:rsidR="005B5149">
        <w:t xml:space="preserve">IBM watsonx Orchestrate </w:t>
      </w:r>
      <w:r w:rsidR="00BF2642">
        <w:t xml:space="preserve"> Standard account</w:t>
      </w:r>
      <w:r w:rsidR="005B5149">
        <w:t xml:space="preserve"> with Builder role.</w:t>
      </w:r>
    </w:p>
    <w:p w14:paraId="4F72862D" w14:textId="3BB61B7F" w:rsidR="00C665B9" w:rsidRDefault="00BF2642" w:rsidP="00C665B9">
      <w:pPr>
        <w:pStyle w:val="ListParagraph"/>
        <w:numPr>
          <w:ilvl w:val="0"/>
          <w:numId w:val="8"/>
        </w:numPr>
      </w:pPr>
      <w:r>
        <w:t>Techzone BAMOE VM</w:t>
      </w:r>
    </w:p>
    <w:p w14:paraId="1994C469" w14:textId="77777777" w:rsidR="00BF2642" w:rsidRDefault="00BF2642" w:rsidP="00BF2642">
      <w:pPr>
        <w:pStyle w:val="ListParagraph"/>
      </w:pPr>
    </w:p>
    <w:p w14:paraId="4D52B74C" w14:textId="26A71B34" w:rsidR="00BF2642" w:rsidRDefault="00BF2642" w:rsidP="00BF2642">
      <w:r>
        <w:t xml:space="preserve">Alternatively, you can build </w:t>
      </w:r>
      <w:r w:rsidR="00964CB4">
        <w:t xml:space="preserve">a local laptop </w:t>
      </w:r>
      <w:r>
        <w:t>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Ref155358893"/>
      <w:bookmarkStart w:id="6" w:name="_Ref155358900"/>
      <w:bookmarkStart w:id="7" w:name="_Ref155691140"/>
      <w:bookmarkStart w:id="8" w:name="_Toc155782137"/>
      <w:r>
        <w:lastRenderedPageBreak/>
        <w:t>B</w:t>
      </w:r>
      <w:r w:rsidRPr="00207CFF">
        <w:t>uild</w:t>
      </w:r>
      <w:r>
        <w:t xml:space="preserve"> </w:t>
      </w:r>
      <w:r w:rsidRPr="00207CFF">
        <w:t xml:space="preserve">a decision service </w:t>
      </w:r>
      <w:r>
        <w:t>to</w:t>
      </w:r>
      <w:r w:rsidRPr="00207CFF">
        <w:t xml:space="preserve"> </w:t>
      </w:r>
      <w:r>
        <w:t>calculate speeding fines</w:t>
      </w:r>
      <w:bookmarkEnd w:id="5"/>
      <w:bookmarkEnd w:id="6"/>
      <w:bookmarkEnd w:id="7"/>
      <w:bookmarkEnd w:id="8"/>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9" w:name="_Toc155782138"/>
      <w:r>
        <w:lastRenderedPageBreak/>
        <w:t>Before you start</w:t>
      </w:r>
      <w:bookmarkEnd w:id="9"/>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8E386F" w:rsidP="00434933">
      <w:pPr>
        <w:ind w:left="432"/>
      </w:pPr>
      <w:hyperlink r:id="rId13" w:history="1">
        <w:r w:rsidR="006A1A46"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6AE0E7D3" w:rsidR="00195942" w:rsidRDefault="006A1A46" w:rsidP="00434933">
      <w:pPr>
        <w:ind w:left="720"/>
      </w:pPr>
      <w:r w:rsidRPr="006A1A46">
        <w:rPr>
          <w:b/>
          <w:bCs/>
        </w:rPr>
        <w:t>IMPORTANT!</w:t>
      </w:r>
      <w:r>
        <w:t xml:space="preserve">  </w:t>
      </w:r>
      <w:r w:rsidR="00195942">
        <w:t xml:space="preserve">When reserving, ensure </w:t>
      </w:r>
      <w:r w:rsidR="00D03327">
        <w:t>VPN</w:t>
      </w:r>
      <w:r w:rsidR="00195942">
        <w:t xml:space="preserve"> </w:t>
      </w:r>
      <w:r w:rsidR="00D03327">
        <w:t>access</w:t>
      </w:r>
      <w:r w:rsidR="00195942">
        <w:t xml:space="preserve"> is enabled</w:t>
      </w:r>
      <w:r w:rsidR="00BD2AF8">
        <w:t>.  This is required to invoke API calls into the VM</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r>
        <w:t xml:space="preserve"> .</w:t>
      </w:r>
      <w:r w:rsidR="00A322B8">
        <w:t>\</w:t>
      </w:r>
      <w:r>
        <w:t xml:space="preserve">techzone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76C16B2E" w:rsidR="0064425C" w:rsidRDefault="00A33C1F" w:rsidP="00434933">
      <w:pPr>
        <w:ind w:left="720"/>
      </w:pPr>
      <w:r>
        <w:t xml:space="preserve">For further details see the guide here: </w:t>
      </w:r>
      <w:hyperlink r:id="rId16" w:history="1">
        <w:r w:rsidR="00434933" w:rsidRPr="00200154">
          <w:rPr>
            <w:rStyle w:val="Hyperlink"/>
          </w:rPr>
          <w:t>https://ibm.box.com/v/IBM-BAMOE</w:t>
        </w:r>
        <w:r w:rsidR="00434933" w:rsidRPr="00200154">
          <w:rPr>
            <w:rStyle w:val="Hyperlink"/>
          </w:rPr>
          <w:t>-</w:t>
        </w:r>
        <w:r w:rsidR="00434933" w:rsidRPr="00200154">
          <w:rPr>
            <w:rStyle w:val="Hyperlink"/>
          </w:rPr>
          <w:t>ENV</w:t>
        </w:r>
      </w:hyperlink>
    </w:p>
    <w:p w14:paraId="1464DF89" w14:textId="77777777" w:rsidR="00434933" w:rsidRPr="00637F86" w:rsidRDefault="00434933"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58C79FA6" w14:textId="1B109E15" w:rsidR="0064425C" w:rsidRPr="00964CB4" w:rsidRDefault="0010195E" w:rsidP="00964CB4">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11C7CFC7" w14:textId="678D476B" w:rsidR="00775341" w:rsidRPr="00964CB4" w:rsidRDefault="00964CB4" w:rsidP="00964CB4">
      <w:pPr>
        <w:ind w:left="720"/>
      </w:pPr>
      <w:r w:rsidRPr="00964CB4">
        <w:drawing>
          <wp:inline distT="0" distB="0" distL="0" distR="0" wp14:anchorId="6A2B0DB3" wp14:editId="32CBB3BF">
            <wp:extent cx="5477639" cy="1905266"/>
            <wp:effectExtent l="228600" t="228600" r="199390" b="209550"/>
            <wp:docPr id="5896825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8252" name="Picture 1" descr="A computer screen shot of a computer program&#10;&#10;Description automatically generated"/>
                    <pic:cNvPicPr/>
                  </pic:nvPicPr>
                  <pic:blipFill>
                    <a:blip r:embed="rId19"/>
                    <a:stretch>
                      <a:fillRect/>
                    </a:stretch>
                  </pic:blipFill>
                  <pic:spPr>
                    <a:xfrm>
                      <a:off x="0" y="0"/>
                      <a:ext cx="5477639" cy="1905266"/>
                    </a:xfrm>
                    <a:prstGeom prst="rect">
                      <a:avLst/>
                    </a:prstGeom>
                    <a:effectLst>
                      <a:glow rad="228600">
                        <a:schemeClr val="accent5">
                          <a:satMod val="175000"/>
                          <a:alpha val="40000"/>
                        </a:schemeClr>
                      </a:glow>
                    </a:effectLst>
                  </pic:spPr>
                </pic:pic>
              </a:graphicData>
            </a:graphic>
          </wp:inline>
        </w:drawing>
      </w: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code SpeedingDecisionService/</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5573D191" w14:textId="022C2F7A" w:rsidR="004D52AC" w:rsidRPr="00964CB4" w:rsidRDefault="004D52AC" w:rsidP="004D52AC">
      <w:pPr>
        <w:pStyle w:val="NoSpacing"/>
        <w:numPr>
          <w:ilvl w:val="0"/>
          <w:numId w:val="15"/>
        </w:numPr>
      </w:pPr>
      <w:r w:rsidRPr="004D52AC">
        <w:rPr>
          <w:b/>
          <w:bCs/>
        </w:rPr>
        <w:t>IMPORTANT</w:t>
      </w:r>
      <w:r>
        <w:t xml:space="preserve">: </w:t>
      </w:r>
      <w:r>
        <w:t>If you are using the Techzone VM y</w:t>
      </w:r>
      <w:r w:rsidRPr="00C01231">
        <w:rPr>
          <w:lang w:eastAsia="en-US"/>
        </w:rPr>
        <w:t xml:space="preserve">ou </w:t>
      </w:r>
      <w:r>
        <w:rPr>
          <w:lang w:eastAsia="en-US"/>
        </w:rPr>
        <w:t xml:space="preserve">must </w:t>
      </w:r>
      <w:r w:rsidRPr="00C01231">
        <w:rPr>
          <w:lang w:eastAsia="en-US"/>
        </w:rPr>
        <w:t>update</w:t>
      </w:r>
      <w:r>
        <w:rPr>
          <w:lang w:eastAsia="en-US"/>
        </w:rPr>
        <w:t xml:space="preserve"> VSC</w:t>
      </w:r>
      <w:r w:rsidRPr="00C01231">
        <w:rPr>
          <w:lang w:eastAsia="en-US"/>
        </w:rPr>
        <w:t xml:space="preserve">.  </w:t>
      </w:r>
      <w:r>
        <w:rPr>
          <w:lang w:eastAsia="en-US"/>
        </w:rPr>
        <w:t>To do this, select</w:t>
      </w:r>
      <w:r w:rsidRPr="00C01231">
        <w:rPr>
          <w:lang w:eastAsia="en-US"/>
        </w:rPr>
        <w:t xml:space="preserve"> </w:t>
      </w:r>
      <w:r w:rsidRPr="00BF57E2">
        <w:rPr>
          <w:i/>
          <w:iCs/>
          <w:lang w:eastAsia="en-US"/>
        </w:rPr>
        <w:t>Help-&gt;Restart to update.</w:t>
      </w:r>
      <w:r>
        <w:rPr>
          <w:u w:val="single"/>
          <w:lang w:eastAsia="en-US"/>
        </w:rPr>
        <w:t xml:space="preserve"> </w:t>
      </w:r>
      <w:r w:rsidRPr="004D52AC">
        <w:rPr>
          <w:lang w:eastAsia="en-US"/>
        </w:rPr>
        <w:t>This will restart VSC with the latest version.</w:t>
      </w:r>
    </w:p>
    <w:p w14:paraId="3F2604AA" w14:textId="77777777" w:rsidR="004D52AC" w:rsidRDefault="004D52AC" w:rsidP="004D52AC">
      <w:pPr>
        <w:pStyle w:val="ListParagraph"/>
        <w:ind w:left="1069"/>
      </w:pPr>
    </w:p>
    <w:p w14:paraId="35B0D329" w14:textId="59A58D2E"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CE3F6A" w:rsidRPr="00CE3F6A">
        <w:rPr>
          <w:rFonts w:cs="Arial"/>
          <w:i/>
          <w:iCs/>
          <w:szCs w:val="22"/>
        </w:rPr>
        <w:t>TrafficViolation</w:t>
      </w:r>
      <w:r w:rsidRPr="00CE3F6A">
        <w:rPr>
          <w:i/>
          <w:iCs/>
        </w:rPr>
        <w:t>.dmn</w:t>
      </w:r>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64425C">
      <w:pPr>
        <w:pStyle w:val="ListParagraph"/>
        <w:numPr>
          <w:ilvl w:val="0"/>
          <w:numId w:val="15"/>
        </w:numPr>
        <w:rPr>
          <w:rFonts w:cs="Arial"/>
          <w:szCs w:val="22"/>
        </w:rPr>
      </w:pPr>
      <w:r>
        <w:rPr>
          <w:rFonts w:cs="Arial"/>
          <w:szCs w:val="22"/>
        </w:rPr>
        <w:lastRenderedPageBreak/>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rPr>
          <w:noProof/>
        </w:rPr>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7199AFE4"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10" w:name="_Ref155003840"/>
      <w:r>
        <w:t xml:space="preserve">On the far right, select the </w:t>
      </w:r>
      <w:r w:rsidR="00BF57E2">
        <w:t>properties</w:t>
      </w:r>
      <w:r>
        <w:t xml:space="preserve"> icon </w:t>
      </w:r>
      <w:r w:rsidRPr="007F54DF">
        <w:rPr>
          <w:noProof/>
        </w:rPr>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the </w:t>
      </w:r>
      <w:r w:rsidR="00511E30" w:rsidRPr="00511E30">
        <w:rPr>
          <w:i/>
          <w:iCs/>
        </w:rPr>
        <w:t>DMN Model Name,</w:t>
      </w:r>
      <w:r w:rsidR="00511E30">
        <w:t xml:space="preserve"> </w:t>
      </w:r>
      <w:r w:rsidR="001D0723">
        <w:t xml:space="preserve">prepend the name with </w:t>
      </w:r>
      <w:r>
        <w:t xml:space="preserve">your initials.  For example, if your initials are XXX, the </w:t>
      </w:r>
      <w:r w:rsidRPr="00511E30">
        <w:rPr>
          <w:i/>
          <w:iCs/>
        </w:rPr>
        <w:t>DMN Model name</w:t>
      </w:r>
      <w:r>
        <w:t xml:space="preserve"> would be </w:t>
      </w:r>
      <w:r w:rsidRPr="00511E30">
        <w:rPr>
          <w:i/>
          <w:iCs/>
        </w:rPr>
        <w:t>XXXTrafficViolation</w:t>
      </w:r>
      <w:r>
        <w:t>:</w:t>
      </w:r>
      <w:bookmarkEnd w:id="10"/>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noProof/>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309EB6A0" w14:textId="5E82BE03" w:rsidR="00BF57E2" w:rsidRPr="00BF57E2"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w:t>
      </w:r>
      <w:r w:rsidR="00BF57E2">
        <w:t xml:space="preserve">it </w:t>
      </w:r>
      <w:r>
        <w:t xml:space="preserve">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p>
    <w:p w14:paraId="101C16B6" w14:textId="30718CDB" w:rsidR="00BF57E2" w:rsidRPr="00BF57E2" w:rsidRDefault="00BF57E2" w:rsidP="00BF57E2">
      <w:pPr>
        <w:pStyle w:val="ListParagraph"/>
        <w:ind w:left="1069"/>
        <w:rPr>
          <w:rFonts w:asciiTheme="majorHAnsi" w:eastAsiaTheme="majorEastAsia" w:hAnsiTheme="majorHAnsi" w:cstheme="majorBidi"/>
          <w:color w:val="2E74B5" w:themeColor="accent1" w:themeShade="BF"/>
          <w:sz w:val="32"/>
          <w:szCs w:val="32"/>
        </w:rPr>
      </w:pPr>
      <w:r w:rsidRPr="00BF57E2">
        <w:rPr>
          <w:rFonts w:asciiTheme="majorHAnsi" w:eastAsiaTheme="majorEastAsia" w:hAnsiTheme="majorHAnsi" w:cstheme="majorBidi"/>
          <w:color w:val="2E74B5" w:themeColor="accent1" w:themeShade="BF"/>
          <w:sz w:val="32"/>
          <w:szCs w:val="32"/>
        </w:rPr>
        <w:drawing>
          <wp:inline distT="0" distB="0" distL="0" distR="0" wp14:anchorId="0F3578F1" wp14:editId="76CA2453">
            <wp:extent cx="2540000" cy="1824854"/>
            <wp:effectExtent l="228600" t="228600" r="203200" b="213995"/>
            <wp:docPr id="206813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4504" name="Picture 1" descr="A screenshot of a computer&#10;&#10;Description automatically generated"/>
                    <pic:cNvPicPr/>
                  </pic:nvPicPr>
                  <pic:blipFill>
                    <a:blip r:embed="rId26"/>
                    <a:stretch>
                      <a:fillRect/>
                    </a:stretch>
                  </pic:blipFill>
                  <pic:spPr>
                    <a:xfrm>
                      <a:off x="0" y="0"/>
                      <a:ext cx="2548588" cy="1831024"/>
                    </a:xfrm>
                    <a:prstGeom prst="rect">
                      <a:avLst/>
                    </a:prstGeom>
                    <a:effectLst>
                      <a:glow rad="228600">
                        <a:schemeClr val="accent5">
                          <a:satMod val="175000"/>
                          <a:alpha val="40000"/>
                        </a:schemeClr>
                      </a:glow>
                    </a:effectLst>
                  </pic:spPr>
                </pic:pic>
              </a:graphicData>
            </a:graphic>
          </wp:inline>
        </w:drawing>
      </w:r>
    </w:p>
    <w:p w14:paraId="1E23B04C" w14:textId="53D0E633"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You should see the decision table below</w:t>
      </w:r>
      <w:r w:rsidR="00511E30">
        <w:t>:</w:t>
      </w:r>
    </w:p>
    <w:p w14:paraId="5A2F0D27" w14:textId="77777777" w:rsidR="006477A1" w:rsidRDefault="006477A1" w:rsidP="006477A1">
      <w:pPr>
        <w:ind w:left="709"/>
      </w:pPr>
      <w:r w:rsidRPr="006D04AB">
        <w:rPr>
          <w:noProof/>
        </w:rPr>
        <w:lastRenderedPageBreak/>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7"/>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This decision table will be used later in the lab to calculate speeding fines depending on 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(Ctl S)</w:t>
      </w:r>
      <w:r>
        <w:t>.</w:t>
      </w:r>
      <w:r w:rsidR="0064425C">
        <w:br w:type="page"/>
      </w:r>
    </w:p>
    <w:p w14:paraId="55E8E8D5" w14:textId="513D958B" w:rsidR="0064425C" w:rsidRDefault="0064425C" w:rsidP="0064425C">
      <w:pPr>
        <w:pStyle w:val="Heading2"/>
      </w:pPr>
      <w:bookmarkStart w:id="11" w:name="_Toc123212594"/>
      <w:bookmarkStart w:id="12" w:name="_Toc123214819"/>
      <w:bookmarkStart w:id="13" w:name="_Ref155695486"/>
      <w:bookmarkStart w:id="14" w:name="_Toc155782139"/>
      <w:r>
        <w:lastRenderedPageBreak/>
        <w:t>Run the Decision Service</w:t>
      </w:r>
      <w:bookmarkEnd w:id="11"/>
      <w:bookmarkEnd w:id="12"/>
      <w:bookmarkEnd w:id="13"/>
      <w:bookmarkEnd w:id="14"/>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Quarkus. </w:t>
      </w:r>
      <w:r w:rsidR="006F1E53" w:rsidRPr="00FD6216">
        <w:rPr>
          <w:szCs w:val="22"/>
        </w:rPr>
        <w:t xml:space="preserve">For details </w:t>
      </w:r>
      <w:r w:rsidR="00352E0B">
        <w:rPr>
          <w:szCs w:val="22"/>
        </w:rPr>
        <w:t>on Quarkus</w:t>
      </w:r>
      <w:r w:rsidR="00C665B9">
        <w:rPr>
          <w:szCs w:val="22"/>
        </w:rPr>
        <w:t>, visit</w:t>
      </w:r>
      <w:r w:rsidR="006F1E53" w:rsidRPr="00FD6216">
        <w:rPr>
          <w:szCs w:val="22"/>
        </w:rPr>
        <w:t xml:space="preserve"> </w:t>
      </w:r>
      <w:hyperlink r:id="rId28" w:history="1">
        <w:r w:rsidR="006F1E53" w:rsidRPr="00FD6216">
          <w:rPr>
            <w:rStyle w:val="Hyperlink"/>
            <w:szCs w:val="22"/>
          </w:rPr>
          <w:t>https://quarkus.io/</w:t>
        </w:r>
      </w:hyperlink>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BF57E2">
      <w:pPr>
        <w:pStyle w:val="ListParagraph"/>
        <w:numPr>
          <w:ilvl w:val="0"/>
          <w:numId w:val="67"/>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BF57E2">
      <w:pPr>
        <w:pStyle w:val="ListParagraph"/>
        <w:numPr>
          <w:ilvl w:val="0"/>
          <w:numId w:val="67"/>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BF57E2">
      <w:pPr>
        <w:pStyle w:val="ListParagraph"/>
        <w:numPr>
          <w:ilvl w:val="0"/>
          <w:numId w:val="67"/>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r w:rsidR="0040382F" w:rsidRPr="00C01231">
        <w:rPr>
          <w:i/>
          <w:iCs/>
          <w:szCs w:val="22"/>
        </w:rPr>
        <w:t>Speeding</w:t>
      </w:r>
      <w:r w:rsidR="00C665B9">
        <w:rPr>
          <w:i/>
          <w:iCs/>
          <w:szCs w:val="22"/>
        </w:rPr>
        <w:t>Decision</w:t>
      </w:r>
      <w:r w:rsidR="0040382F" w:rsidRPr="00C01231">
        <w:rPr>
          <w:i/>
          <w:iCs/>
          <w:szCs w:val="22"/>
        </w:rPr>
        <w:t>Service</w:t>
      </w:r>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un Mavern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r w:rsidRPr="00704D32">
        <w:t>mvn quarkus:dev</w:t>
      </w:r>
    </w:p>
    <w:p w14:paraId="7EB29929" w14:textId="77777777" w:rsidR="0040382F" w:rsidRPr="00C65C74" w:rsidRDefault="0040382F" w:rsidP="00C65C74">
      <w:pPr>
        <w:rPr>
          <w:sz w:val="24"/>
        </w:rPr>
      </w:pPr>
    </w:p>
    <w:p w14:paraId="6630666D" w14:textId="5AD3F6CE" w:rsidR="009D20DC" w:rsidRPr="009D20DC" w:rsidRDefault="0064425C" w:rsidP="009D20DC">
      <w:pPr>
        <w:pStyle w:val="ListParagraph"/>
        <w:numPr>
          <w:ilvl w:val="0"/>
          <w:numId w:val="19"/>
        </w:numPr>
        <w:ind w:left="357"/>
        <w:rPr>
          <w:sz w:val="24"/>
        </w:rPr>
      </w:pPr>
      <w:r w:rsidRPr="009D20DC">
        <w:rPr>
          <w:szCs w:val="22"/>
          <w:lang w:val="en-GB"/>
        </w:rPr>
        <w:t>Once built, our decision model is deployed to Quarkus and ready to run</w:t>
      </w:r>
      <w:r w:rsidR="00434933">
        <w:rPr>
          <w:szCs w:val="22"/>
          <w:lang w:val="en-GB"/>
        </w:rPr>
        <w:t>. Take note of the URL encircled below.  This is the development URL</w:t>
      </w:r>
      <w:r w:rsidR="00034A4F">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1"/>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5" w:name="_Toc155782140"/>
      <w:r>
        <w:lastRenderedPageBreak/>
        <w:t>Expose the decision service</w:t>
      </w:r>
      <w:bookmarkEnd w:id="15"/>
    </w:p>
    <w:p w14:paraId="315A462D" w14:textId="77777777" w:rsidR="00964CB4" w:rsidRDefault="00964CB4" w:rsidP="004D52AC">
      <w:pPr>
        <w:pStyle w:val="NoSpacing"/>
      </w:pPr>
    </w:p>
    <w:p w14:paraId="1F7A409F" w14:textId="436225C8"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2"/>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76675BB1" w:rsidR="002023AA" w:rsidRDefault="002023AA" w:rsidP="009D20DC">
      <w:pPr>
        <w:pStyle w:val="NoSpacing"/>
        <w:numPr>
          <w:ilvl w:val="0"/>
          <w:numId w:val="58"/>
        </w:numPr>
      </w:pPr>
      <w:r>
        <w:t xml:space="preserve">Select </w:t>
      </w:r>
      <w:r w:rsidRPr="008A6452">
        <w:rPr>
          <w:i/>
          <w:iCs/>
        </w:rPr>
        <w:t>Forward a Port</w:t>
      </w:r>
      <w:r>
        <w:t xml:space="preserve"> </w:t>
      </w:r>
      <w:r w:rsidR="00BF57E2">
        <w:t xml:space="preserve">.  </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kogito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rPr>
          <w:noProof/>
        </w:rPr>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3"/>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35E56CE3" w:rsidR="002023AA" w:rsidRDefault="00034A4F" w:rsidP="009D20DC">
      <w:pPr>
        <w:pStyle w:val="NoSpacing"/>
        <w:numPr>
          <w:ilvl w:val="0"/>
          <w:numId w:val="58"/>
        </w:numPr>
      </w:pPr>
      <w:r>
        <w:t>If successful</w:t>
      </w:r>
      <w:r w:rsidR="008A6452">
        <w:t>, y</w:t>
      </w:r>
      <w:r w:rsidR="002023AA">
        <w:t>ou should</w:t>
      </w:r>
      <w:r>
        <w:t xml:space="preserve"> be returned to VSC and</w:t>
      </w:r>
      <w:r w:rsidR="002023AA">
        <w:t xml:space="preserve"> see this:</w:t>
      </w:r>
    </w:p>
    <w:p w14:paraId="38AF607A" w14:textId="30ABFDFE" w:rsidR="002023AA" w:rsidRDefault="00817D97" w:rsidP="00287B39">
      <w:pPr>
        <w:pStyle w:val="NoSpacing"/>
        <w:ind w:left="360"/>
      </w:pPr>
      <w:r w:rsidRPr="00817D97">
        <w:rPr>
          <w:noProof/>
        </w:rPr>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4"/>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71DE50CC"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w:t>
      </w:r>
      <w:r w:rsidR="00034A4F" w:rsidRPr="00034A4F">
        <w:rPr>
          <w:i/>
          <w:iCs/>
        </w:rPr>
        <w:t xml:space="preserve">Port Visibility </w:t>
      </w:r>
      <w:r>
        <w:t xml:space="preserve">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6"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6"/>
                    <a:stretch>
                      <a:fillRect/>
                    </a:stretch>
                  </pic:blipFill>
                  <pic:spPr>
                    <a:xfrm>
                      <a:off x="0" y="0"/>
                      <a:ext cx="133369" cy="171474"/>
                    </a:xfrm>
                    <a:prstGeom prst="rect">
                      <a:avLst/>
                    </a:prstGeom>
                  </pic:spPr>
                </pic:pic>
              </a:graphicData>
            </a:graphic>
          </wp:inline>
        </w:drawing>
      </w:r>
      <w:r>
        <w:t xml:space="preserve"> to store the exposed URL into your clipboard.</w:t>
      </w:r>
      <w:bookmarkEnd w:id="16"/>
    </w:p>
    <w:p w14:paraId="6575F373" w14:textId="05BEC73E" w:rsidR="00B04E4D" w:rsidRDefault="007B56FF">
      <w:pPr>
        <w:rPr>
          <w:lang w:val="en-US" w:eastAsia="en-US"/>
        </w:rPr>
      </w:pPr>
      <w:r w:rsidRPr="007B56FF">
        <w:rPr>
          <w:noProof/>
          <w:lang w:val="en-US" w:eastAsia="en-US"/>
        </w:rPr>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7"/>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7" w:name="_Ref153043519"/>
      <w:bookmarkStart w:id="18" w:name="_Toc155782141"/>
      <w:r>
        <w:lastRenderedPageBreak/>
        <w:t>Test the Decision Service</w:t>
      </w:r>
      <w:bookmarkEnd w:id="17"/>
      <w:bookmarkEnd w:id="18"/>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01AEE970" w:rsidR="0064425C" w:rsidRDefault="00CE3F6A">
      <w:pPr>
        <w:pStyle w:val="ListParagraph"/>
        <w:numPr>
          <w:ilvl w:val="0"/>
          <w:numId w:val="17"/>
        </w:numPr>
        <w:rPr>
          <w:sz w:val="24"/>
        </w:rPr>
      </w:pPr>
      <w:r>
        <w:rPr>
          <w:szCs w:val="22"/>
        </w:rPr>
        <w:t>Open</w:t>
      </w:r>
      <w:r w:rsidR="0064425C" w:rsidRPr="007B2721">
        <w:rPr>
          <w:szCs w:val="22"/>
        </w:rPr>
        <w:t xml:space="preserve"> </w:t>
      </w:r>
      <w:r w:rsidR="00636CF8">
        <w:rPr>
          <w:szCs w:val="22"/>
        </w:rPr>
        <w:t xml:space="preserve">a </w:t>
      </w:r>
      <w:r w:rsidR="003749AC">
        <w:rPr>
          <w:szCs w:val="22"/>
        </w:rPr>
        <w:t>browser</w:t>
      </w:r>
      <w:r w:rsidR="00636CF8">
        <w:rPr>
          <w:szCs w:val="22"/>
        </w:rPr>
        <w:t>.  This can be any browser anywhere in the world as your Decision Service is public</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8E386F" w:rsidP="008C0D66">
      <w:pPr>
        <w:pStyle w:val="Code"/>
        <w:ind w:left="360"/>
      </w:pPr>
      <w:hyperlink r:id="rId38" w:history="1">
        <w:r w:rsidR="008A6452">
          <w:rPr>
            <w:lang w:val="en-GB"/>
          </w:rPr>
          <w:t>[REMOTE_URL]</w:t>
        </w:r>
        <w:r w:rsidR="008C0D66" w:rsidRPr="00704D32">
          <w:rPr>
            <w:rStyle w:val="Hyperlink"/>
            <w:color w:val="auto"/>
            <w:u w:val="none"/>
          </w:rPr>
          <w:t>/q/swagger-ui</w:t>
        </w:r>
      </w:hyperlink>
    </w:p>
    <w:p w14:paraId="63CEE3F3" w14:textId="77777777" w:rsidR="0064425C" w:rsidRDefault="0064425C" w:rsidP="0064425C">
      <w:pPr>
        <w:pStyle w:val="ListParagraph"/>
        <w:ind w:left="360"/>
        <w:rPr>
          <w:sz w:val="24"/>
        </w:rPr>
      </w:pPr>
    </w:p>
    <w:p w14:paraId="78E74F6B" w14:textId="72EB7A72" w:rsidR="0064425C" w:rsidRPr="003749AC" w:rsidRDefault="008A6452" w:rsidP="003749AC">
      <w:pPr>
        <w:pStyle w:val="ListParagraph"/>
        <w:ind w:left="360"/>
        <w:rPr>
          <w:szCs w:val="22"/>
        </w:rPr>
      </w:pPr>
      <w:r>
        <w:rPr>
          <w:szCs w:val="22"/>
        </w:rPr>
        <w:t>Where [REMOTE_URL] is the url you copied in the last step of the previous section.</w:t>
      </w:r>
      <w:r w:rsidR="00072573">
        <w:rPr>
          <w:szCs w:val="22"/>
        </w:rPr>
        <w:t xml:space="preserve">  A</w:t>
      </w:r>
      <w:r w:rsidR="00B54FF0">
        <w:rPr>
          <w:szCs w:val="22"/>
        </w:rPr>
        <w:t xml:space="preserve">ccept </w:t>
      </w:r>
      <w:r w:rsidR="00072573">
        <w:rPr>
          <w:szCs w:val="22"/>
        </w:rPr>
        <w:t xml:space="preserve">the </w:t>
      </w:r>
      <w:r w:rsidR="00034A4F">
        <w:rPr>
          <w:szCs w:val="22"/>
        </w:rPr>
        <w:t>warning by</w:t>
      </w:r>
      <w:r w:rsidR="00B54FF0">
        <w:rPr>
          <w:szCs w:val="22"/>
        </w:rPr>
        <w:t xml:space="preserve">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636CF8" w:rsidRPr="00636CF8">
        <w:rPr>
          <w:szCs w:val="22"/>
        </w:rPr>
        <w:drawing>
          <wp:inline distT="0" distB="0" distL="0" distR="0" wp14:anchorId="4EC5643E" wp14:editId="79F64123">
            <wp:extent cx="4445000" cy="2305051"/>
            <wp:effectExtent l="228600" t="228600" r="203200" b="209550"/>
            <wp:docPr id="50598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2724" name="Picture 1" descr="A screenshot of a computer&#10;&#10;Description automatically generated"/>
                    <pic:cNvPicPr/>
                  </pic:nvPicPr>
                  <pic:blipFill>
                    <a:blip r:embed="rId39"/>
                    <a:stretch>
                      <a:fillRect/>
                    </a:stretch>
                  </pic:blipFill>
                  <pic:spPr>
                    <a:xfrm>
                      <a:off x="0" y="0"/>
                      <a:ext cx="4450207" cy="2307751"/>
                    </a:xfrm>
                    <a:prstGeom prst="rect">
                      <a:avLst/>
                    </a:prstGeom>
                    <a:effectLst>
                      <a:glow rad="228600">
                        <a:schemeClr val="accent5">
                          <a:satMod val="175000"/>
                          <a:alpha val="40000"/>
                        </a:schemeClr>
                      </a:glow>
                    </a:effectLst>
                  </pic:spPr>
                </pic:pic>
              </a:graphicData>
            </a:graphic>
          </wp:inline>
        </w:drawing>
      </w:r>
    </w:p>
    <w:p w14:paraId="5CDEA84A" w14:textId="4FD0E07A"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your </w:t>
      </w:r>
      <w:r w:rsidR="00D40169">
        <w:rPr>
          <w:rFonts w:cs="Arial"/>
          <w:szCs w:val="22"/>
        </w:rPr>
        <w:t>endpoints</w:t>
      </w:r>
      <w:r>
        <w:rPr>
          <w:rFonts w:cs="Arial"/>
          <w:szCs w:val="22"/>
        </w:rPr>
        <w:t xml:space="preserve"> have your initials prepende</w:t>
      </w:r>
      <w:r w:rsidR="00D40169">
        <w:rPr>
          <w:rFonts w:cs="Arial"/>
          <w:szCs w:val="22"/>
        </w:rPr>
        <w:t>d</w:t>
      </w:r>
      <w:r>
        <w:rPr>
          <w:rFonts w:cs="Arial"/>
          <w:szCs w:val="22"/>
        </w:rPr>
        <w:t xml:space="preserve">.  </w:t>
      </w:r>
      <w:r w:rsidR="00636CF8">
        <w:rPr>
          <w:rFonts w:cs="Arial"/>
          <w:szCs w:val="22"/>
        </w:rPr>
        <w:t>You should s</w:t>
      </w:r>
      <w:r w:rsidR="0064425C" w:rsidRPr="007B2721">
        <w:rPr>
          <w:rFonts w:cs="Arial"/>
          <w:szCs w:val="22"/>
        </w:rPr>
        <w:t xml:space="preserve">ee </w:t>
      </w:r>
      <w:r w:rsidR="004D52AC">
        <w:rPr>
          <w:rFonts w:cs="Arial"/>
          <w:szCs w:val="22"/>
        </w:rPr>
        <w:t>six</w:t>
      </w:r>
      <w:r w:rsidR="0064425C" w:rsidRPr="007B2721">
        <w:rPr>
          <w:rFonts w:cs="Arial"/>
          <w:szCs w:val="22"/>
        </w:rPr>
        <w:t xml:space="preserve"> endpoints</w:t>
      </w:r>
      <w:r w:rsidR="00636CF8">
        <w:rPr>
          <w:rFonts w:cs="Arial"/>
          <w:szCs w:val="22"/>
        </w:rPr>
        <w:t>, but t</w:t>
      </w:r>
      <w:r w:rsidR="0064425C" w:rsidRPr="007B2721">
        <w:rPr>
          <w:rFonts w:cs="Arial"/>
          <w:szCs w:val="22"/>
        </w:rPr>
        <w:t xml:space="preserve">he only </w:t>
      </w:r>
      <w:r w:rsidR="004A4F4D">
        <w:rPr>
          <w:rFonts w:cs="Arial"/>
          <w:szCs w:val="22"/>
        </w:rPr>
        <w:t xml:space="preserve">endpoint we are interested in is </w:t>
      </w:r>
      <w:r w:rsidR="004A4F4D" w:rsidRPr="00287B39">
        <w:rPr>
          <w:b/>
          <w:bCs/>
          <w:szCs w:val="22"/>
        </w:rPr>
        <w:t>POST /TrafficViolation</w:t>
      </w:r>
      <w:r w:rsidR="004A4F4D">
        <w:rPr>
          <w:rFonts w:cs="Arial"/>
          <w:szCs w:val="22"/>
        </w:rPr>
        <w:t xml:space="preserve">.  </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r w:rsidR="00AE5216" w:rsidRPr="00287B39">
        <w:rPr>
          <w:b/>
          <w:bCs/>
          <w:szCs w:val="22"/>
        </w:rPr>
        <w:t>TrafficViolation</w:t>
      </w:r>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40"/>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511A7771" w:rsidR="00556E6B" w:rsidRDefault="008A6452" w:rsidP="0028756C">
      <w:pPr>
        <w:pStyle w:val="ListParagraph"/>
        <w:keepNext/>
        <w:keepLines/>
        <w:numPr>
          <w:ilvl w:val="0"/>
          <w:numId w:val="17"/>
        </w:numPr>
        <w:rPr>
          <w:szCs w:val="22"/>
        </w:rPr>
      </w:pPr>
      <w:r>
        <w:rPr>
          <w:szCs w:val="22"/>
        </w:rPr>
        <w:t>Enter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"SpeedLimit": 20,</w:t>
      </w:r>
    </w:p>
    <w:p w14:paraId="71704BFB" w14:textId="77777777" w:rsidR="008A6452" w:rsidRPr="008A6452" w:rsidRDefault="008A6452" w:rsidP="00211C8B">
      <w:pPr>
        <w:pStyle w:val="Code"/>
        <w:ind w:left="360"/>
      </w:pPr>
      <w:r w:rsidRPr="008A6452">
        <w:t xml:space="preserve">    "ActualSpeed":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"DriverId":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"SpeedLimit"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"ActualSpeed"</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"DriverId"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OpenAPI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r w:rsidR="00211C8B">
        <w:rPr>
          <w:rFonts w:cs="Arial"/>
        </w:rPr>
        <w:t>watsonx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9" w:name="_Toc155782142"/>
      <w:r>
        <w:lastRenderedPageBreak/>
        <w:t>Generate an OpenAPI specification</w:t>
      </w:r>
      <w:bookmarkEnd w:id="19"/>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an Open</w:t>
      </w:r>
      <w:r w:rsidR="004F5A87">
        <w:rPr>
          <w:lang w:eastAsia="x-none"/>
        </w:rPr>
        <w:t>API</w:t>
      </w:r>
      <w:r w:rsidR="0031273D">
        <w:rPr>
          <w:lang w:eastAsia="x-none"/>
        </w:rPr>
        <w:t xml:space="preserve"> specification</w:t>
      </w:r>
      <w:r w:rsidR="004F5A87">
        <w:rPr>
          <w:lang w:eastAsia="x-none"/>
        </w:rPr>
        <w:t xml:space="preserve"> for</w:t>
      </w:r>
      <w:r w:rsidR="001626FE">
        <w:rPr>
          <w:lang w:eastAsia="x-none"/>
        </w:rPr>
        <w:t xml:space="preserve"> watsonx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7D7476D0" w:rsidR="004F5A87" w:rsidRDefault="0031273D" w:rsidP="0065131B">
      <w:pPr>
        <w:rPr>
          <w:lang w:eastAsia="x-none"/>
        </w:rPr>
      </w:pPr>
      <w:r w:rsidRPr="0031273D">
        <w:rPr>
          <w:b/>
          <w:bCs/>
          <w:lang w:eastAsia="x-none"/>
        </w:rPr>
        <w:t>Important!</w:t>
      </w:r>
      <w:r>
        <w:rPr>
          <w:lang w:eastAsia="x-none"/>
        </w:rPr>
        <w:t xml:space="preserve"> </w:t>
      </w:r>
      <w:r w:rsidR="00BD67C8">
        <w:rPr>
          <w:lang w:eastAsia="x-none"/>
        </w:rPr>
        <w:t xml:space="preserve">You must create a new VSC session. </w:t>
      </w:r>
      <w:r w:rsidR="00434933">
        <w:rPr>
          <w:lang w:eastAsia="x-none"/>
        </w:rPr>
        <w:t>T</w:t>
      </w:r>
      <w:r w:rsidR="00854211">
        <w:rPr>
          <w:lang w:eastAsia="x-none"/>
        </w:rPr>
        <w:t>he decision service in the previous section must still be running</w:t>
      </w:r>
      <w:r w:rsidR="00434933">
        <w:rPr>
          <w:lang w:eastAsia="x-none"/>
        </w:rPr>
        <w:t xml:space="preserve"> in a separate VSC session</w:t>
      </w:r>
      <w:r w:rsidR="00854211">
        <w:rPr>
          <w:lang w:eastAsia="x-none"/>
        </w:rPr>
        <w:t xml:space="preserve">.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r>
        <w:rPr>
          <w:szCs w:val="22"/>
        </w:rPr>
        <w:t xml:space="preserve">shell </w:t>
      </w:r>
    </w:p>
    <w:p w14:paraId="4000804C" w14:textId="77777777" w:rsidR="00DD4BA8" w:rsidRPr="007B2721" w:rsidRDefault="00DD4BA8" w:rsidP="00DD4BA8">
      <w:pPr>
        <w:pStyle w:val="ListParagraph"/>
        <w:rPr>
          <w:szCs w:val="22"/>
        </w:rPr>
      </w:pPr>
    </w:p>
    <w:p w14:paraId="6EDBDEBD" w14:textId="1C9AE344" w:rsidR="007367C2" w:rsidRDefault="00DD4BA8" w:rsidP="008E386F">
      <w:pPr>
        <w:pStyle w:val="ListParagraph"/>
        <w:numPr>
          <w:ilvl w:val="0"/>
          <w:numId w:val="61"/>
        </w:numPr>
      </w:pPr>
      <w:r w:rsidRPr="00DD4BA8">
        <w:rPr>
          <w:szCs w:val="22"/>
        </w:rPr>
        <w:t xml:space="preserve">Within the Git Bash shell, </w:t>
      </w:r>
      <w:r>
        <w:rPr>
          <w:szCs w:val="22"/>
        </w:rPr>
        <w:t>o</w:t>
      </w:r>
      <w:r w:rsidR="0065131B" w:rsidRPr="0065131B">
        <w:t xml:space="preserve">pen the </w:t>
      </w:r>
      <w:r w:rsidR="00B02343" w:rsidRPr="00DD4BA8">
        <w:rPr>
          <w:i/>
          <w:iCs/>
        </w:rPr>
        <w:t>Open</w:t>
      </w:r>
      <w:r w:rsidR="00AF3FA2" w:rsidRPr="00DD4BA8">
        <w:rPr>
          <w:i/>
          <w:iCs/>
        </w:rPr>
        <w:t>ApiGenerator</w:t>
      </w:r>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code OpenApiGenerator/</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1"/>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60C0DD9C" w:rsidR="007367C2" w:rsidRDefault="00287B39" w:rsidP="00DD4BA8">
      <w:pPr>
        <w:pStyle w:val="ListParagraph"/>
        <w:numPr>
          <w:ilvl w:val="0"/>
          <w:numId w:val="61"/>
        </w:numPr>
      </w:pPr>
      <w:r>
        <w:t xml:space="preserve">Expand the </w:t>
      </w:r>
      <w:r w:rsidR="004D52AC">
        <w:t>/</w:t>
      </w:r>
      <w:r w:rsidRPr="00287B39">
        <w:rPr>
          <w:i/>
          <w:iCs/>
        </w:rPr>
        <w:t>data</w:t>
      </w:r>
      <w:r>
        <w:t xml:space="preserve"> folder and e</w:t>
      </w:r>
      <w:r w:rsidR="0065131B" w:rsidRPr="0065131B">
        <w:t xml:space="preserve">dit </w:t>
      </w:r>
      <w:r w:rsidR="0065131B" w:rsidRPr="0041088D">
        <w:rPr>
          <w:i/>
          <w:iCs/>
        </w:rPr>
        <w:t>config.json</w:t>
      </w:r>
      <w:r w:rsidR="004F5A87">
        <w:t>.  You should see this:</w:t>
      </w:r>
    </w:p>
    <w:p w14:paraId="6E556AB9" w14:textId="34D24B37" w:rsidR="007367C2" w:rsidRDefault="004F5A87" w:rsidP="004F5A87">
      <w:pPr>
        <w:ind w:left="720"/>
      </w:pPr>
      <w:r w:rsidRPr="006477A1">
        <w:rPr>
          <w:noProof/>
        </w:rPr>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2"/>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r w:rsidRPr="00B13F2E">
        <w:rPr>
          <w:i/>
          <w:iCs/>
        </w:rPr>
        <w:t>decisionId</w:t>
      </w:r>
      <w:r w:rsidRPr="0065131B">
        <w:t xml:space="preserve"> </w:t>
      </w:r>
      <w:r>
        <w:t xml:space="preserve"> by replacing [YOUR_INITIALS] with your initials.  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For example, if your initials are XXX, the DMN Model name would be XXXTrafficViolation.</w:t>
      </w:r>
    </w:p>
    <w:p w14:paraId="2B28615E" w14:textId="77777777" w:rsidR="006477A1" w:rsidRDefault="006477A1" w:rsidP="006477A1">
      <w:pPr>
        <w:pStyle w:val="ListParagraph"/>
      </w:pPr>
    </w:p>
    <w:p w14:paraId="14CCA0B3" w14:textId="5ED0B459" w:rsidR="004F5A87" w:rsidRDefault="004F5A87" w:rsidP="00DD4BA8">
      <w:pPr>
        <w:pStyle w:val="ListParagraph"/>
        <w:numPr>
          <w:ilvl w:val="0"/>
          <w:numId w:val="61"/>
        </w:numPr>
      </w:pPr>
      <w:r>
        <w:t xml:space="preserve">Change </w:t>
      </w:r>
      <w:r w:rsidR="00024CDE" w:rsidRPr="00024CDE">
        <w:rPr>
          <w:i/>
          <w:iCs/>
        </w:rPr>
        <w:t>local</w:t>
      </w:r>
      <w:r w:rsidR="0065131B" w:rsidRPr="00024CDE">
        <w:rPr>
          <w:i/>
          <w:iCs/>
        </w:rPr>
        <w:t>U</w:t>
      </w:r>
      <w:r w:rsidR="00024CDE" w:rsidRPr="00024CDE">
        <w:rPr>
          <w:i/>
          <w:iCs/>
        </w:rPr>
        <w:t>rl</w:t>
      </w:r>
      <w:r w:rsidR="00B13F2E">
        <w:t xml:space="preserve"> to the local URL </w:t>
      </w:r>
      <w:r w:rsidR="0065131B" w:rsidRPr="0065131B">
        <w:t>of your running Kogito service</w:t>
      </w:r>
      <w:r w:rsidR="00DD4BA8">
        <w:t xml:space="preserve">.  If you are using the </w:t>
      </w:r>
      <w:r w:rsidR="008E51CB">
        <w:t xml:space="preserve">Techzone </w:t>
      </w:r>
      <w:r w:rsidR="00DD4BA8">
        <w:t xml:space="preserve">VM this </w:t>
      </w:r>
      <w:r w:rsidR="00BD67C8">
        <w:t>should be already</w:t>
      </w:r>
      <w:r w:rsidR="00024CDE">
        <w:t xml:space="preserve"> correct</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w:t>
      </w:r>
      <w:r w:rsidR="00B02343">
        <w:rPr>
          <w:noProof/>
        </w:rPr>
        <w:t>0</w:t>
      </w:r>
      <w:r w:rsidR="00B02343">
        <w:fldChar w:fldCharType="end"/>
      </w:r>
      <w:r w:rsidR="00DD4BA8">
        <w:t xml:space="preserve">. </w:t>
      </w:r>
    </w:p>
    <w:p w14:paraId="48139A56" w14:textId="77777777" w:rsidR="00B02343" w:rsidRPr="0065131B" w:rsidRDefault="00B02343" w:rsidP="001C4A70">
      <w:pPr>
        <w:ind w:left="720"/>
      </w:pPr>
    </w:p>
    <w:p w14:paraId="7CE37FA7" w14:textId="24D8709B" w:rsidR="0065131B" w:rsidRDefault="0065131B" w:rsidP="00DD4BA8">
      <w:pPr>
        <w:pStyle w:val="ListParagraph"/>
        <w:numPr>
          <w:ilvl w:val="0"/>
          <w:numId w:val="61"/>
        </w:numPr>
      </w:pPr>
      <w:r w:rsidRPr="0065131B">
        <w:t xml:space="preserve">Save </w:t>
      </w:r>
      <w:r w:rsidRPr="001C4A70">
        <w:rPr>
          <w:i/>
          <w:iCs/>
        </w:rPr>
        <w:t>config.json</w:t>
      </w:r>
      <w:r w:rsidRPr="0065131B">
        <w:t xml:space="preserve"> </w:t>
      </w:r>
      <w:r w:rsidR="00434933">
        <w:t>using Ctrl-S</w:t>
      </w:r>
    </w:p>
    <w:p w14:paraId="63F570E8" w14:textId="77777777" w:rsidR="007367C2" w:rsidRPr="0065131B" w:rsidRDefault="007367C2" w:rsidP="0041088D"/>
    <w:p w14:paraId="663772C4" w14:textId="7A8114F5" w:rsidR="001C4A70" w:rsidRDefault="00261349" w:rsidP="008E386F">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r w:rsidR="008E51CB">
        <w:t>/</w:t>
      </w:r>
      <w:proofErr w:type="spellStart"/>
      <w:r w:rsidR="001C4A70" w:rsidRPr="00DD4BA8">
        <w:rPr>
          <w:i/>
          <w:iCs/>
        </w:rPr>
        <w:t>src</w:t>
      </w:r>
      <w:proofErr w:type="spellEnd"/>
      <w:r w:rsidR="001C4A70" w:rsidRPr="00DD4BA8">
        <w:rPr>
          <w:i/>
          <w:iCs/>
        </w:rPr>
        <w:t>/converter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3"/>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DD4BA8">
      <w:pPr>
        <w:pStyle w:val="ListParagraph"/>
        <w:numPr>
          <w:ilvl w:val="0"/>
          <w:numId w:val="61"/>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lastRenderedPageBreak/>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65131B">
      <w:pPr>
        <w:pStyle w:val="ListParagraph"/>
        <w:numPr>
          <w:ilvl w:val="0"/>
          <w:numId w:val="61"/>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5"/>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0267B154" w14:textId="4F22FE26" w:rsidR="008E386F" w:rsidRDefault="008E386F" w:rsidP="0028756C">
      <w:pPr>
        <w:ind w:left="709"/>
      </w:pPr>
      <w:r>
        <w:t xml:space="preserve">If you see an error instead, check that your decision service is still running from section </w:t>
      </w:r>
      <w:r>
        <w:fldChar w:fldCharType="begin"/>
      </w:r>
      <w:r>
        <w:instrText xml:space="preserve"> REF _Ref155695486 \w \h </w:instrText>
      </w:r>
      <w:r>
        <w:fldChar w:fldCharType="separate"/>
      </w:r>
      <w:r>
        <w:t>1.2</w:t>
      </w:r>
      <w:r>
        <w:fldChar w:fldCharType="end"/>
      </w:r>
    </w:p>
    <w:p w14:paraId="2E31E9A1" w14:textId="77777777" w:rsidR="008E386F" w:rsidRPr="0028756C" w:rsidRDefault="008E386F" w:rsidP="0028756C">
      <w:pPr>
        <w:ind w:left="709"/>
      </w:pP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450DF4FD" w:rsidR="00096B3A" w:rsidRDefault="00096B3A" w:rsidP="00096B3A">
      <w:pPr>
        <w:pStyle w:val="ListParagraph"/>
        <w:ind w:left="1069"/>
        <w:rPr>
          <w:i/>
          <w:iCs/>
          <w:lang w:eastAsia="x-none"/>
        </w:rPr>
      </w:pPr>
      <w:r w:rsidRPr="00096B3A">
        <w:rPr>
          <w:rStyle w:val="CodeChar"/>
        </w:rPr>
        <w:t>\generated\[YOUR_INITIALS]</w:t>
      </w:r>
      <w:proofErr w:type="spellStart"/>
      <w:r w:rsidRPr="00096B3A">
        <w:rPr>
          <w:rStyle w:val="CodeChar"/>
        </w:rPr>
        <w:t>TrafficViolation.json</w:t>
      </w:r>
      <w:proofErr w:type="spellEnd"/>
      <w:r w:rsidR="004F5A87" w:rsidRPr="00096B3A">
        <w:rPr>
          <w:i/>
          <w:iCs/>
          <w:lang w:eastAsia="x-none"/>
        </w:rPr>
        <w:t xml:space="preserve"> </w:t>
      </w:r>
    </w:p>
    <w:p w14:paraId="7A4C1ABB" w14:textId="77777777" w:rsidR="00F21AD0" w:rsidRDefault="00F21AD0" w:rsidP="00096B3A">
      <w:pPr>
        <w:pStyle w:val="ListParagraph"/>
        <w:ind w:left="1069"/>
        <w:rPr>
          <w:lang w:eastAsia="x-none"/>
        </w:rPr>
      </w:pPr>
    </w:p>
    <w:p w14:paraId="636FBEA9" w14:textId="4A0F3909" w:rsidR="004D140B" w:rsidRPr="00096B3A" w:rsidRDefault="00F21AD0" w:rsidP="00F21AD0">
      <w:pPr>
        <w:pStyle w:val="ListParagraph"/>
        <w:numPr>
          <w:ilvl w:val="0"/>
          <w:numId w:val="61"/>
        </w:numPr>
        <w:rPr>
          <w:i/>
          <w:iCs/>
          <w:lang w:eastAsia="x-none"/>
        </w:rPr>
      </w:pPr>
      <w:r>
        <w:rPr>
          <w:lang w:eastAsia="x-none"/>
        </w:rPr>
        <w:t xml:space="preserve">Copy </w:t>
      </w:r>
      <w:r w:rsidR="00096B3A">
        <w:rPr>
          <w:lang w:eastAsia="x-none"/>
        </w:rPr>
        <w:t>a</w:t>
      </w:r>
      <w:r w:rsidR="00DF5FCD">
        <w:rPr>
          <w:lang w:eastAsia="x-none"/>
        </w:rPr>
        <w:t>nd paste</w:t>
      </w:r>
      <w:r w:rsidR="00096B3A">
        <w:rPr>
          <w:lang w:eastAsia="x-none"/>
        </w:rPr>
        <w:t xml:space="preserve"> </w:t>
      </w:r>
      <w:r>
        <w:rPr>
          <w:lang w:eastAsia="x-none"/>
        </w:rPr>
        <w:t>(Ctrl-A, Ctrl-C, Ctrl-V) 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6"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3E448D2" w14:textId="68BEB4E2" w:rsidR="008E51CB" w:rsidRDefault="008E51CB" w:rsidP="008E51CB">
      <w:pPr>
        <w:pStyle w:val="ListParagraph"/>
        <w:numPr>
          <w:ilvl w:val="0"/>
          <w:numId w:val="61"/>
        </w:numPr>
        <w:rPr>
          <w:lang w:eastAsia="x-none"/>
        </w:rPr>
      </w:pPr>
      <w:r>
        <w:rPr>
          <w:lang w:eastAsia="x-none"/>
        </w:rPr>
        <w:lastRenderedPageBreak/>
        <w:t>Press OK when you see the convert to YAML message:</w:t>
      </w:r>
    </w:p>
    <w:p w14:paraId="38040B14" w14:textId="77777777" w:rsidR="008E51CB" w:rsidRDefault="008E51CB" w:rsidP="008E51CB">
      <w:pPr>
        <w:pStyle w:val="ListParagraph"/>
        <w:ind w:left="1069"/>
        <w:rPr>
          <w:lang w:eastAsia="x-none"/>
        </w:rPr>
      </w:pPr>
      <w:r w:rsidRPr="008E51CB">
        <w:rPr>
          <w:lang w:eastAsia="x-none"/>
        </w:rPr>
        <w:drawing>
          <wp:inline distT="0" distB="0" distL="0" distR="0" wp14:anchorId="14F1C41B" wp14:editId="18AE828F">
            <wp:extent cx="2508250" cy="781873"/>
            <wp:effectExtent l="228600" t="228600" r="215900" b="208915"/>
            <wp:docPr id="651152416"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52416" name="Picture 1" descr="A black text on a white background&#10;&#10;Description automatically generated"/>
                    <pic:cNvPicPr/>
                  </pic:nvPicPr>
                  <pic:blipFill>
                    <a:blip r:embed="rId47"/>
                    <a:stretch>
                      <a:fillRect/>
                    </a:stretch>
                  </pic:blipFill>
                  <pic:spPr>
                    <a:xfrm>
                      <a:off x="0" y="0"/>
                      <a:ext cx="2514806" cy="783916"/>
                    </a:xfrm>
                    <a:prstGeom prst="rect">
                      <a:avLst/>
                    </a:prstGeom>
                    <a:effectLst>
                      <a:glow rad="228600">
                        <a:schemeClr val="accent5">
                          <a:satMod val="175000"/>
                          <a:alpha val="40000"/>
                        </a:schemeClr>
                      </a:glow>
                    </a:effectLst>
                  </pic:spPr>
                </pic:pic>
              </a:graphicData>
            </a:graphic>
          </wp:inline>
        </w:drawing>
      </w:r>
    </w:p>
    <w:p w14:paraId="0E29DCD4" w14:textId="77777777" w:rsidR="008E51CB" w:rsidRDefault="008E51CB" w:rsidP="008E51CB">
      <w:pPr>
        <w:pStyle w:val="ListParagraph"/>
        <w:rPr>
          <w:lang w:eastAsia="x-none"/>
        </w:rPr>
      </w:pPr>
    </w:p>
    <w:p w14:paraId="44B30031" w14:textId="4BDEA8F1" w:rsidR="00DF5FCD" w:rsidRDefault="00DF5FCD" w:rsidP="00DD4BA8">
      <w:pPr>
        <w:pStyle w:val="ListParagraph"/>
        <w:numPr>
          <w:ilvl w:val="0"/>
          <w:numId w:val="61"/>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8"/>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03A2F1D1" w:rsidR="00842076" w:rsidRDefault="008E51CB" w:rsidP="00DD4BA8">
      <w:pPr>
        <w:pStyle w:val="ListParagraph"/>
        <w:numPr>
          <w:ilvl w:val="0"/>
          <w:numId w:val="61"/>
        </w:numPr>
        <w:rPr>
          <w:lang w:eastAsia="x-none"/>
        </w:rPr>
      </w:pPr>
      <w:r>
        <w:rPr>
          <w:lang w:eastAsia="x-none"/>
        </w:rPr>
        <w:t>But there</w:t>
      </w:r>
      <w:r w:rsidR="00261349">
        <w:rPr>
          <w:lang w:eastAsia="x-none"/>
        </w:rPr>
        <w:t xml:space="preserv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64064012"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27E1D22F" w14:textId="77777777" w:rsidR="008E51CB" w:rsidRDefault="008E51CB" w:rsidP="008E51CB">
      <w:pPr>
        <w:rPr>
          <w:lang w:eastAsia="x-none"/>
        </w:rPr>
      </w:pPr>
    </w:p>
    <w:p w14:paraId="47218F0E" w14:textId="47EB1098" w:rsidR="008E51CB" w:rsidRDefault="008E51CB" w:rsidP="008E51CB">
      <w:pPr>
        <w:pStyle w:val="ListParagraph"/>
        <w:numPr>
          <w:ilvl w:val="0"/>
          <w:numId w:val="61"/>
        </w:numPr>
        <w:rPr>
          <w:lang w:eastAsia="x-none"/>
        </w:rPr>
      </w:pPr>
      <w:r>
        <w:rPr>
          <w:lang w:eastAsia="x-none"/>
        </w:rPr>
        <w:t xml:space="preserve">Test the </w:t>
      </w:r>
      <w:proofErr w:type="spellStart"/>
      <w:r>
        <w:rPr>
          <w:lang w:eastAsia="x-none"/>
        </w:rPr>
        <w:t>OpenAPI</w:t>
      </w:r>
      <w:proofErr w:type="spellEnd"/>
      <w:r>
        <w:rPr>
          <w:lang w:eastAsia="x-none"/>
        </w:rPr>
        <w:t xml:space="preserve"> following the steps specified in section </w:t>
      </w:r>
      <w:r>
        <w:rPr>
          <w:lang w:eastAsia="x-none"/>
        </w:rPr>
        <w:fldChar w:fldCharType="begin"/>
      </w:r>
      <w:r>
        <w:rPr>
          <w:lang w:eastAsia="x-none"/>
        </w:rPr>
        <w:instrText xml:space="preserve"> REF _Ref153043519 \r \h </w:instrText>
      </w:r>
      <w:r>
        <w:rPr>
          <w:lang w:eastAsia="x-none"/>
        </w:rPr>
        <w:fldChar w:fldCharType="separate"/>
      </w:r>
      <w:r>
        <w:rPr>
          <w:lang w:eastAsia="x-none"/>
        </w:rPr>
        <w:t>1.4</w:t>
      </w:r>
      <w:r>
        <w:rPr>
          <w:lang w:eastAsia="x-none"/>
        </w:rPr>
        <w:fldChar w:fldCharType="end"/>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r>
        <w:rPr>
          <w:lang w:eastAsia="x-none"/>
        </w:rPr>
        <w:t xml:space="preserve">OpenAPI is </w:t>
      </w:r>
      <w:r w:rsidR="00842076">
        <w:rPr>
          <w:lang w:eastAsia="x-none"/>
        </w:rPr>
        <w:t xml:space="preserve">now </w:t>
      </w:r>
      <w:r>
        <w:rPr>
          <w:lang w:eastAsia="x-none"/>
        </w:rPr>
        <w:t>ready to be imported into watsonx Orchestrate</w:t>
      </w:r>
      <w:r w:rsidR="00096B3A">
        <w:rPr>
          <w:lang w:eastAsia="x-none"/>
        </w:rPr>
        <w:t>!</w:t>
      </w:r>
    </w:p>
    <w:p w14:paraId="2A231CBE" w14:textId="02C03370" w:rsidR="00E34203" w:rsidRDefault="00E34203" w:rsidP="00E34203">
      <w:pPr>
        <w:pStyle w:val="Heading1"/>
      </w:pPr>
      <w:bookmarkStart w:id="20" w:name="_Ref153047978"/>
      <w:bookmarkStart w:id="21" w:name="_Toc155782143"/>
      <w:r>
        <w:lastRenderedPageBreak/>
        <w:t>Import the OpenAPI into watsonx Orchestrate</w:t>
      </w:r>
      <w:bookmarkEnd w:id="20"/>
      <w:bookmarkEnd w:id="21"/>
      <w:r>
        <w:t xml:space="preserve"> </w:t>
      </w:r>
    </w:p>
    <w:p w14:paraId="38379976" w14:textId="77777777" w:rsidR="0065131B" w:rsidRPr="0065131B" w:rsidRDefault="0065131B" w:rsidP="0065131B">
      <w:pPr>
        <w:rPr>
          <w:lang w:val="x-none" w:eastAsia="x-none"/>
        </w:rPr>
      </w:pPr>
    </w:p>
    <w:p w14:paraId="2448799C" w14:textId="52C0FA74" w:rsidR="00F21AD0" w:rsidRPr="00A83C8A" w:rsidRDefault="0065131B" w:rsidP="008E386F">
      <w:pPr>
        <w:pStyle w:val="ListParagraph"/>
        <w:numPr>
          <w:ilvl w:val="0"/>
          <w:numId w:val="47"/>
        </w:numPr>
        <w:rPr>
          <w:rStyle w:val="Hyperlink"/>
          <w:color w:val="auto"/>
          <w:u w:val="none"/>
        </w:rPr>
      </w:pPr>
      <w:r w:rsidRPr="0065131B">
        <w:t xml:space="preserve">Login to </w:t>
      </w:r>
      <w:r w:rsidR="009E2E9D" w:rsidRPr="00F21AD0">
        <w:rPr>
          <w:b/>
          <w:bCs/>
        </w:rPr>
        <w:t>IBM w</w:t>
      </w:r>
      <w:r w:rsidRPr="00F21AD0">
        <w:rPr>
          <w:b/>
          <w:bCs/>
        </w:rPr>
        <w:t>atson</w:t>
      </w:r>
      <w:r w:rsidR="009E2E9D" w:rsidRPr="00F21AD0">
        <w:rPr>
          <w:b/>
          <w:bCs/>
        </w:rPr>
        <w:t xml:space="preserve">x </w:t>
      </w:r>
      <w:r w:rsidRPr="00F21AD0">
        <w:rPr>
          <w:b/>
          <w:bCs/>
        </w:rPr>
        <w:t>Orchestrate</w:t>
      </w:r>
      <w:r w:rsidR="00F21AD0" w:rsidRPr="00F21AD0">
        <w:rPr>
          <w:b/>
          <w:bCs/>
        </w:rPr>
        <w:t xml:space="preserve">: </w:t>
      </w:r>
      <w:hyperlink r:id="rId49" w:history="1">
        <w:r w:rsidR="00F21AD0" w:rsidRPr="00200154">
          <w:rPr>
            <w:rStyle w:val="Hyperlink"/>
          </w:rPr>
          <w:t>https://dl.watson-orchestrate.ibm.com</w:t>
        </w:r>
      </w:hyperlink>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add skills</w:t>
      </w:r>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From files</w:t>
      </w:r>
    </w:p>
    <w:p w14:paraId="0DA19AFA" w14:textId="65F39250" w:rsidR="001626FE" w:rsidRDefault="00DE4776" w:rsidP="001626FE">
      <w:pPr>
        <w:pStyle w:val="ListParagraph"/>
        <w:numPr>
          <w:ilvl w:val="0"/>
          <w:numId w:val="47"/>
        </w:numPr>
      </w:pPr>
      <w:r>
        <w:t>D</w:t>
      </w:r>
      <w:r w:rsidR="009D438A">
        <w:t xml:space="preserve">rag </w:t>
      </w:r>
      <w:r w:rsidR="001626FE">
        <w:t xml:space="preserve">the </w:t>
      </w:r>
      <w:r>
        <w:t>OpenAPi</w:t>
      </w:r>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4C217243" w:rsidR="009E2E9D" w:rsidRDefault="00F21AD0" w:rsidP="00F21AD0">
      <w:pPr>
        <w:pStyle w:val="ListParagraph"/>
        <w:ind w:left="785"/>
        <w:rPr>
          <w:i/>
          <w:iCs/>
        </w:rPr>
      </w:pPr>
      <w:r w:rsidRPr="00F21AD0">
        <w:rPr>
          <w:i/>
          <w:iCs/>
        </w:rPr>
        <w:t>~/bamoe2wxo/OpenApiGenerator/generated</w:t>
      </w:r>
      <w:r w:rsidR="001626FE" w:rsidRPr="00096B3A">
        <w:rPr>
          <w:i/>
          <w:iCs/>
        </w:rPr>
        <w:t>\</w:t>
      </w:r>
      <w:r w:rsidR="00DE4776" w:rsidRPr="00096B3A">
        <w:rPr>
          <w:i/>
          <w:iCs/>
        </w:rPr>
        <w:t>[YOUR_INITIALS]</w:t>
      </w:r>
      <w:r w:rsidR="001626FE" w:rsidRPr="00096B3A">
        <w:rPr>
          <w:i/>
          <w:iCs/>
        </w:rPr>
        <w:t xml:space="preserve">TrafficViolation.json </w:t>
      </w:r>
    </w:p>
    <w:p w14:paraId="30E3B79D" w14:textId="77777777" w:rsidR="00F21AD0" w:rsidRDefault="00F21AD0" w:rsidP="00F21AD0">
      <w:pPr>
        <w:pStyle w:val="ListParagraph"/>
        <w:ind w:left="785"/>
        <w:rPr>
          <w:i/>
          <w:iCs/>
        </w:rPr>
      </w:pPr>
    </w:p>
    <w:p w14:paraId="6C14B327" w14:textId="3676DD9E" w:rsidR="00F21AD0" w:rsidRDefault="00F21AD0" w:rsidP="00F21AD0">
      <w:pPr>
        <w:pStyle w:val="ListParagraph"/>
        <w:ind w:left="785"/>
      </w:pPr>
      <w:r w:rsidRPr="00A83C8A">
        <w:rPr>
          <w:b/>
          <w:bCs/>
        </w:rPr>
        <w:t>TIP:</w:t>
      </w:r>
      <w:r w:rsidRPr="00F21AD0">
        <w:t xml:space="preserve"> If you are using </w:t>
      </w:r>
      <w:r w:rsidR="00A83C8A">
        <w:t>the TechZone</w:t>
      </w:r>
      <w:r w:rsidRPr="00F21AD0">
        <w:t xml:space="preserve"> VM you need to </w:t>
      </w:r>
      <w:r>
        <w:t>perform</w:t>
      </w:r>
      <w:r w:rsidRPr="00F21AD0">
        <w:t xml:space="preserve"> this in two steps </w:t>
      </w:r>
    </w:p>
    <w:p w14:paraId="4FC4EFCD" w14:textId="02979C79" w:rsidR="00F21AD0" w:rsidRDefault="00BC07BA" w:rsidP="00F21AD0">
      <w:pPr>
        <w:pStyle w:val="ListParagraph"/>
        <w:numPr>
          <w:ilvl w:val="1"/>
          <w:numId w:val="61"/>
        </w:numPr>
      </w:pPr>
      <w:r>
        <w:t>Copy</w:t>
      </w:r>
      <w:r w:rsidR="00F21AD0" w:rsidRPr="00F21AD0">
        <w:t xml:space="preserve"> the </w:t>
      </w:r>
      <w:r w:rsidR="00F21AD0">
        <w:t xml:space="preserve">remote </w:t>
      </w:r>
      <w:r w:rsidR="00F21AD0" w:rsidRPr="00F21AD0">
        <w:t xml:space="preserve">file to your local desktop </w:t>
      </w:r>
    </w:p>
    <w:p w14:paraId="731FEBA2" w14:textId="2260C782" w:rsidR="00F21AD0" w:rsidRPr="00F21AD0" w:rsidRDefault="00F21AD0" w:rsidP="00F21AD0">
      <w:pPr>
        <w:pStyle w:val="ListParagraph"/>
        <w:numPr>
          <w:ilvl w:val="1"/>
          <w:numId w:val="61"/>
        </w:numPr>
      </w:pPr>
      <w:r>
        <w:t>Drag the local file</w:t>
      </w:r>
      <w:r w:rsidRPr="00F21AD0">
        <w:t xml:space="preserve"> to the drop area</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50"/>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[YOUR_INITIALS]</w:t>
      </w:r>
      <w:r w:rsidRPr="00096B3A">
        <w:rPr>
          <w:i/>
          <w:iCs/>
        </w:rPr>
        <w:t>TrafficViolation</w:t>
      </w:r>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51"/>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29303663" w:rsidR="00412E7A" w:rsidRDefault="00A81B8A" w:rsidP="00CA3350">
      <w:pPr>
        <w:pStyle w:val="ListParagraph"/>
        <w:numPr>
          <w:ilvl w:val="0"/>
          <w:numId w:val="47"/>
        </w:numPr>
      </w:pPr>
      <w:r>
        <w:t xml:space="preserve">In </w:t>
      </w:r>
      <w:r w:rsidRPr="00A81B8A">
        <w:drawing>
          <wp:inline distT="0" distB="0" distL="0" distR="0" wp14:anchorId="376C8E0F" wp14:editId="3E7DEB7E">
            <wp:extent cx="539750" cy="164427"/>
            <wp:effectExtent l="0" t="0" r="0" b="0"/>
            <wp:docPr id="850856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856481" name=""/>
                    <pic:cNvPicPr/>
                  </pic:nvPicPr>
                  <pic:blipFill>
                    <a:blip r:embed="rId52"/>
                    <a:stretch>
                      <a:fillRect/>
                    </a:stretch>
                  </pic:blipFill>
                  <pic:spPr>
                    <a:xfrm>
                      <a:off x="0" y="0"/>
                      <a:ext cx="560173" cy="170649"/>
                    </a:xfrm>
                    <a:prstGeom prst="rect">
                      <a:avLst/>
                    </a:prstGeom>
                  </pic:spPr>
                </pic:pic>
              </a:graphicData>
            </a:graphic>
          </wp:inline>
        </w:drawing>
      </w:r>
      <w:r>
        <w:t xml:space="preserve">, type in your </w:t>
      </w:r>
      <w:r w:rsidR="00E966AA">
        <w:t>[YOUR_INITIALS]</w:t>
      </w:r>
      <w:proofErr w:type="spellStart"/>
      <w:r w:rsidR="00412E7A" w:rsidRPr="0041088D">
        <w:rPr>
          <w:i/>
          <w:iCs/>
        </w:rPr>
        <w:t>TrafficViolation</w:t>
      </w:r>
      <w:proofErr w:type="spellEnd"/>
      <w:r w:rsidR="00412E7A">
        <w:t xml:space="preserve"> </w:t>
      </w:r>
      <w:r w:rsidR="009E2E9D">
        <w:t>skill</w:t>
      </w:r>
      <w:r w:rsidR="00412E7A">
        <w:t>.</w:t>
      </w:r>
      <w:r w:rsidR="009E2E9D">
        <w:t xml:space="preserve"> </w:t>
      </w:r>
    </w:p>
    <w:p w14:paraId="3A8782E0" w14:textId="6F0562B3" w:rsidR="009E2E9D" w:rsidRPr="009E2E9D" w:rsidRDefault="00A81B8A" w:rsidP="00CA3350">
      <w:pPr>
        <w:pStyle w:val="ListParagraph"/>
        <w:numPr>
          <w:ilvl w:val="0"/>
          <w:numId w:val="47"/>
        </w:numPr>
      </w:pPr>
      <w:r>
        <w:t>On the far right, c</w:t>
      </w:r>
      <w:r w:rsidR="009E2E9D">
        <w:t xml:space="preserve">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4"/>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7F1C6BED"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1361F45D" w:rsidR="00412E7A" w:rsidRPr="00165B16" w:rsidRDefault="00F91F55" w:rsidP="00CA3350">
      <w:pPr>
        <w:pStyle w:val="ListParagraph"/>
        <w:numPr>
          <w:ilvl w:val="0"/>
          <w:numId w:val="47"/>
        </w:numPr>
      </w:pPr>
      <w:r w:rsidRPr="00F91F55">
        <w:t xml:space="preserve">In the </w:t>
      </w:r>
      <w:r w:rsidRPr="00F91F55">
        <w:rPr>
          <w:i/>
          <w:iCs/>
        </w:rPr>
        <w:t>Find a skill</w:t>
      </w:r>
      <w:r w:rsidRPr="00F91F55">
        <w:t xml:space="preserve"> text field, search for</w:t>
      </w:r>
      <w:r>
        <w:rPr>
          <w:rFonts w:ascii="Arial" w:hAnsi="Arial" w:cs="Arial"/>
          <w:color w:val="1D1C1D"/>
          <w:sz w:val="23"/>
          <w:szCs w:val="23"/>
          <w:shd w:val="clear" w:color="auto" w:fill="F8F8F8"/>
        </w:rPr>
        <w:t xml:space="preserve"> </w:t>
      </w:r>
      <w:r w:rsidR="00E966AA">
        <w:t>[YOUR_INITIALS]</w:t>
      </w:r>
      <w:r w:rsidR="00412E7A" w:rsidRPr="00165B16">
        <w:rPr>
          <w:i/>
          <w:iCs/>
        </w:rPr>
        <w:t>TrafficViolation</w:t>
      </w:r>
      <w:r w:rsidR="00412E7A" w:rsidRPr="00165B16">
        <w:t xml:space="preserve"> skill</w:t>
      </w:r>
      <w:r w:rsidR="001F2C29">
        <w:t xml:space="preserve"> (type in the full name to find it)</w:t>
      </w:r>
      <w:r w:rsidR="00165B16">
        <w:t>.  S</w:t>
      </w:r>
      <w:r w:rsidR="00412E7A" w:rsidRPr="00165B16">
        <w:t xml:space="preserve">elect </w:t>
      </w:r>
      <w:r w:rsidR="00165B16">
        <w:t xml:space="preserve">it and press </w:t>
      </w:r>
      <w:r w:rsidR="00412E7A"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5"/>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D358C91" w:rsidR="00412E7A" w:rsidRDefault="00A81B8A" w:rsidP="00CA3350">
      <w:pPr>
        <w:pStyle w:val="ListParagraph"/>
        <w:numPr>
          <w:ilvl w:val="0"/>
          <w:numId w:val="47"/>
        </w:numPr>
      </w:pPr>
      <w:r>
        <w:t>At the top right, c</w:t>
      </w:r>
      <w:r w:rsidR="00412E7A">
        <w:t xml:space="preserve">lick on Connect app </w:t>
      </w:r>
      <w:r w:rsidR="00412E7A"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6"/>
                    <a:stretch>
                      <a:fillRect/>
                    </a:stretch>
                  </pic:blipFill>
                  <pic:spPr>
                    <a:xfrm>
                      <a:off x="0" y="0"/>
                      <a:ext cx="1075951" cy="219582"/>
                    </a:xfrm>
                    <a:prstGeom prst="rect">
                      <a:avLst/>
                    </a:prstGeom>
                  </pic:spPr>
                </pic:pic>
              </a:graphicData>
            </a:graphic>
          </wp:inline>
        </w:drawing>
      </w:r>
      <w:r w:rsidR="00412E7A">
        <w:t xml:space="preserve"> and enter any username and password (credentials are </w:t>
      </w:r>
      <w:r w:rsidR="00F77E42">
        <w:t>placebos</w:t>
      </w:r>
      <w:r w:rsidR="00412E7A">
        <w:t>).</w:t>
      </w:r>
    </w:p>
    <w:p w14:paraId="4A931AF4" w14:textId="77777777" w:rsidR="00412E7A" w:rsidRDefault="00412E7A" w:rsidP="0065131B"/>
    <w:p w14:paraId="32D30DE8" w14:textId="75E1D980" w:rsidR="00EC7CF9" w:rsidRDefault="00412E7A" w:rsidP="00CA3350">
      <w:pPr>
        <w:pStyle w:val="ListParagraph"/>
        <w:numPr>
          <w:ilvl w:val="0"/>
          <w:numId w:val="47"/>
        </w:numPr>
      </w:pPr>
      <w:r>
        <w:t xml:space="preserve">Go to </w:t>
      </w:r>
      <w:r w:rsidR="00104F5C">
        <w:rPr>
          <w:i/>
          <w:iCs/>
        </w:rPr>
        <w:t>Chat</w:t>
      </w:r>
      <w:r>
        <w:t xml:space="preserve"> and run the skill by typing </w:t>
      </w:r>
      <w:r w:rsidR="00E966AA" w:rsidRPr="00E966AA">
        <w:rPr>
          <w:i/>
          <w:iCs/>
        </w:rPr>
        <w:t>[YOUR_INITIALS]trafficviolation</w:t>
      </w:r>
    </w:p>
    <w:p w14:paraId="17A07DFA" w14:textId="77777777" w:rsidR="00412E7A" w:rsidRDefault="00412E7A" w:rsidP="0065131B"/>
    <w:p w14:paraId="50789BDD" w14:textId="24C5E127" w:rsidR="00EA0A12" w:rsidRDefault="00E966AA" w:rsidP="00CA3350">
      <w:pPr>
        <w:pStyle w:val="ListParagraph"/>
        <w:numPr>
          <w:ilvl w:val="0"/>
          <w:numId w:val="47"/>
        </w:numPr>
      </w:pPr>
      <w:r>
        <w:t>The Traffic Violation data form appear</w:t>
      </w:r>
      <w:r w:rsidR="00096B3A">
        <w:t>s</w:t>
      </w:r>
      <w:r>
        <w:t xml:space="preserve">. </w:t>
      </w:r>
      <w:r w:rsidR="00EA0A12">
        <w:t>Enter the following</w:t>
      </w:r>
      <w:r w:rsidR="00024CDE">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7"/>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0DEF08A2"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w:t>
      </w:r>
      <w:r w:rsidR="00A81B8A">
        <w:rPr>
          <w:lang w:eastAsia="x-none"/>
        </w:rPr>
        <w:t>the</w:t>
      </w:r>
      <w:r w:rsidR="008E6C9F">
        <w:rPr>
          <w:lang w:eastAsia="x-none"/>
        </w:rPr>
        <w:t xml:space="preserve"> decision service </w:t>
      </w:r>
      <w:r w:rsidR="00A81B8A">
        <w:rPr>
          <w:lang w:eastAsia="x-none"/>
        </w:rPr>
        <w:t>you created in the previous steps.</w:t>
      </w:r>
      <w:r w:rsidR="008E6C9F">
        <w:rPr>
          <w:lang w:eastAsia="x-none"/>
        </w:rPr>
        <w:t xml:space="preserve"> </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8"/>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Decision Service from watsonx Orchestrate</w:t>
      </w:r>
      <w:r w:rsidR="00134F84">
        <w:rPr>
          <w:lang w:eastAsia="x-none"/>
        </w:rPr>
        <w:t>.</w:t>
      </w:r>
    </w:p>
    <w:p w14:paraId="7C60E695" w14:textId="176DA9D7" w:rsidR="00E34203" w:rsidRPr="00A8237D" w:rsidRDefault="00991A2A" w:rsidP="00E34203">
      <w:pPr>
        <w:pStyle w:val="Heading1"/>
      </w:pPr>
      <w:bookmarkStart w:id="22" w:name="_Toc155782144"/>
      <w:r>
        <w:rPr>
          <w:lang w:val="en-GB"/>
        </w:rPr>
        <w:lastRenderedPageBreak/>
        <w:t>Persist</w:t>
      </w:r>
      <w:r w:rsidR="00B20882">
        <w:rPr>
          <w:lang w:val="en-GB"/>
        </w:rPr>
        <w:t xml:space="preserve"> Decision</w:t>
      </w:r>
      <w:r w:rsidR="00593D32">
        <w:rPr>
          <w:lang w:val="en-GB"/>
        </w:rPr>
        <w:t>s</w:t>
      </w:r>
      <w:bookmarkEnd w:id="22"/>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r w:rsidR="00EE5F96">
        <w:t>e use a public instance.</w:t>
      </w:r>
      <w:r w:rsidR="003375FE">
        <w:t xml:space="preserve"> </w:t>
      </w:r>
      <w:r w:rsidR="00A420DA">
        <w:t>If you are interested in creating your own</w:t>
      </w:r>
      <w:r w:rsidR="008D1C0C">
        <w:t xml:space="preserve"> private</w:t>
      </w:r>
      <w:r w:rsidR="00A420DA">
        <w:t xml:space="preserve"> </w:t>
      </w:r>
      <w:r w:rsidR="00E966AA">
        <w:t>instance,</w:t>
      </w:r>
      <w:r w:rsidR="00A420DA">
        <w:t xml:space="preserve"> </w:t>
      </w:r>
      <w:r w:rsidR="008D1C0C">
        <w:t>follow</w:t>
      </w:r>
      <w:r w:rsidR="00A420DA">
        <w:t xml:space="preserve"> section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4EEB0B35" w:rsidR="008D1C0C" w:rsidRPr="007B2721" w:rsidRDefault="00551056" w:rsidP="00CA3350">
      <w:pPr>
        <w:pStyle w:val="ListParagraph"/>
        <w:numPr>
          <w:ilvl w:val="0"/>
          <w:numId w:val="65"/>
        </w:numPr>
        <w:rPr>
          <w:szCs w:val="22"/>
        </w:rPr>
      </w:pPr>
      <w:r>
        <w:rPr>
          <w:szCs w:val="22"/>
        </w:rPr>
        <w:t>Back in your TechZone VM, r</w:t>
      </w:r>
      <w:r w:rsidR="008D1C0C">
        <w:rPr>
          <w:szCs w:val="22"/>
        </w:rPr>
        <w:t>eo</w:t>
      </w:r>
      <w:r w:rsidR="008D1C0C" w:rsidRPr="007B2721">
        <w:rPr>
          <w:szCs w:val="22"/>
        </w:rPr>
        <w:t xml:space="preserve">pen Git Bash </w:t>
      </w:r>
      <w:r w:rsidR="008D1C0C">
        <w:rPr>
          <w:szCs w:val="22"/>
        </w:rPr>
        <w:t xml:space="preserve">shell </w:t>
      </w:r>
    </w:p>
    <w:p w14:paraId="3A81C6DA" w14:textId="77777777" w:rsidR="008D1C0C" w:rsidRPr="007B2721" w:rsidRDefault="008D1C0C" w:rsidP="008D1C0C">
      <w:pPr>
        <w:pStyle w:val="ListParagraph"/>
        <w:rPr>
          <w:szCs w:val="22"/>
        </w:rPr>
      </w:pPr>
    </w:p>
    <w:p w14:paraId="4107774E" w14:textId="2E55A6A6" w:rsidR="004D140B" w:rsidRDefault="008D1C0C" w:rsidP="00CA3350">
      <w:pPr>
        <w:pStyle w:val="ListParagraph"/>
        <w:numPr>
          <w:ilvl w:val="0"/>
          <w:numId w:val="65"/>
        </w:numPr>
      </w:pPr>
      <w:r w:rsidRPr="008D1C0C">
        <w:rPr>
          <w:szCs w:val="22"/>
        </w:rPr>
        <w:t>Within the Git Bash shell, o</w:t>
      </w:r>
      <w:r w:rsidRPr="0065131B">
        <w:t>pen the</w:t>
      </w:r>
      <w:r>
        <w:t xml:space="preserve"> </w:t>
      </w:r>
      <w:r w:rsidR="004D140B" w:rsidRPr="008D1C0C">
        <w:rPr>
          <w:i/>
          <w:iCs/>
        </w:rPr>
        <w:t>cloudantFacade</w:t>
      </w:r>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code cloudantFacade/</w:t>
      </w:r>
      <w:r w:rsidR="008D1C0C" w:rsidRPr="00F21AD0">
        <w:t>dataservice</w:t>
      </w:r>
    </w:p>
    <w:p w14:paraId="4FB5A8C6" w14:textId="77777777" w:rsidR="004D140B" w:rsidRDefault="004D140B" w:rsidP="004D140B">
      <w:pPr>
        <w:pStyle w:val="ListParagraph"/>
        <w:ind w:left="349"/>
      </w:pPr>
    </w:p>
    <w:p w14:paraId="0718A54D" w14:textId="7F35E4AB" w:rsidR="004D140B" w:rsidRDefault="004D140B" w:rsidP="00CA3350">
      <w:pPr>
        <w:pStyle w:val="ListParagraph"/>
        <w:numPr>
          <w:ilvl w:val="0"/>
          <w:numId w:val="65"/>
        </w:numPr>
      </w:pPr>
      <w:r>
        <w:t xml:space="preserve">The VSC editor should appear with the </w:t>
      </w:r>
      <w:proofErr w:type="spellStart"/>
      <w:r w:rsidRPr="003375FE">
        <w:rPr>
          <w:i/>
          <w:iCs/>
        </w:rPr>
        <w:t>cloudantFacade</w:t>
      </w:r>
      <w:proofErr w:type="spellEnd"/>
      <w:r w:rsidR="008D1C0C">
        <w:rPr>
          <w:i/>
          <w:iCs/>
        </w:rPr>
        <w:t>/</w:t>
      </w:r>
      <w:proofErr w:type="spellStart"/>
      <w:r w:rsidR="008D1C0C">
        <w:rPr>
          <w:i/>
          <w:iCs/>
        </w:rPr>
        <w:t>Dataservice</w:t>
      </w:r>
      <w:proofErr w:type="spellEnd"/>
      <w:r>
        <w:t xml:space="preserve"> folder.</w:t>
      </w:r>
      <w:r w:rsidR="00551056">
        <w:t xml:space="preserve">  </w:t>
      </w:r>
    </w:p>
    <w:p w14:paraId="7CA4AD61" w14:textId="39AE47A4" w:rsidR="00551056" w:rsidRDefault="00551056" w:rsidP="00CA3350">
      <w:pPr>
        <w:pStyle w:val="ListParagraph"/>
        <w:numPr>
          <w:ilvl w:val="0"/>
          <w:numId w:val="65"/>
        </w:numPr>
      </w:pPr>
      <w:r w:rsidRPr="00551056">
        <w:rPr>
          <w:b/>
          <w:bCs/>
        </w:rPr>
        <w:t>IMPORTANT:</w:t>
      </w:r>
      <w:r>
        <w:t xml:space="preserve"> Do NOT close the other VSC instances as you still need them.</w:t>
      </w:r>
    </w:p>
    <w:p w14:paraId="578A27A1" w14:textId="047FFFB1" w:rsidR="004D140B" w:rsidRPr="0065131B" w:rsidRDefault="008D1C0C" w:rsidP="008D1C0C">
      <w:pPr>
        <w:ind w:left="709"/>
      </w:pPr>
      <w:r w:rsidRPr="008D1C0C">
        <w:rPr>
          <w:noProof/>
        </w:rPr>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9"/>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r w:rsidRPr="003375FE">
        <w:rPr>
          <w:i/>
          <w:iCs/>
        </w:rPr>
        <w:t>openapi</w:t>
      </w:r>
      <w:r>
        <w:t xml:space="preserve"> folder and edit </w:t>
      </w:r>
      <w:r w:rsidRPr="003375FE">
        <w:rPr>
          <w:i/>
          <w:iCs/>
        </w:rPr>
        <w:t>dataApi.yaml</w:t>
      </w:r>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rPr>
          <w:noProof/>
        </w:rPr>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60"/>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04A3ED4B"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proofErr w:type="spellStart"/>
      <w:r w:rsidR="004D140B" w:rsidRPr="003375FE">
        <w:rPr>
          <w:i/>
          <w:iCs/>
        </w:rPr>
        <w:t>dataApi.yaml</w:t>
      </w:r>
      <w:proofErr w:type="spellEnd"/>
      <w:r w:rsidR="004D140B">
        <w:rPr>
          <w:lang w:eastAsia="x-none"/>
        </w:rPr>
        <w:t xml:space="preserve"> </w:t>
      </w:r>
      <w:r w:rsidR="00551056">
        <w:rPr>
          <w:lang w:eastAsia="x-none"/>
        </w:rPr>
        <w:t>(Ctrl-S)</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r w:rsidRPr="003375FE">
        <w:rPr>
          <w:i/>
          <w:iCs/>
        </w:rPr>
        <w:t>dataApi.yaml</w:t>
      </w:r>
      <w:r>
        <w:rPr>
          <w:lang w:eastAsia="x-none"/>
        </w:rPr>
        <w:t xml:space="preserve">  </w:t>
      </w:r>
      <w:r w:rsidR="004D140B">
        <w:rPr>
          <w:lang w:eastAsia="x-none"/>
        </w:rPr>
        <w:t xml:space="preserve">into </w:t>
      </w:r>
      <w:hyperlink r:id="rId61"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7733A9B9"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551056">
        <w:rPr>
          <w:lang w:eastAsia="x-none"/>
        </w:rPr>
        <w:t xml:space="preserve"> (</w:t>
      </w:r>
      <w:r w:rsidR="0025575D">
        <w:rPr>
          <w:lang w:eastAsia="x-none"/>
        </w:rPr>
        <w:t xml:space="preserve">with your initials </w:t>
      </w:r>
      <w:r w:rsidR="005A594A">
        <w:rPr>
          <w:lang w:eastAsia="x-none"/>
        </w:rPr>
        <w:t>instead of XXX</w:t>
      </w:r>
      <w:r w:rsidR="00551056">
        <w:rPr>
          <w:lang w:eastAsia="x-none"/>
        </w:rPr>
        <w:t>)</w:t>
      </w:r>
      <w:r>
        <w:rPr>
          <w:lang w:eastAsia="x-none"/>
        </w:rPr>
        <w:t>:</w:t>
      </w:r>
    </w:p>
    <w:p w14:paraId="2587F102" w14:textId="7E2E95B2" w:rsidR="004D140B" w:rsidRPr="0025575D" w:rsidRDefault="00D742E8" w:rsidP="0028756C">
      <w:pPr>
        <w:ind w:left="709"/>
      </w:pPr>
      <w:r w:rsidRPr="00D742E8">
        <w:rPr>
          <w:noProof/>
        </w:rPr>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62"/>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into watsonx Orchestrate</w:t>
      </w:r>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Login to IBM watsonx Orchestrate</w:t>
      </w:r>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r w:rsidRPr="003375FE">
        <w:rPr>
          <w:i/>
          <w:iCs/>
        </w:rPr>
        <w:t>dataApi.yaml</w:t>
      </w:r>
      <w:r>
        <w:t xml:space="preserve"> </w:t>
      </w:r>
      <w:r w:rsidRPr="0065131B">
        <w:t>API spec</w:t>
      </w:r>
      <w:r>
        <w:t>:</w:t>
      </w:r>
    </w:p>
    <w:p w14:paraId="4207ED07" w14:textId="1947D059" w:rsidR="003375FE" w:rsidRDefault="002763F2" w:rsidP="0028756C">
      <w:pPr>
        <w:ind w:left="709"/>
      </w:pPr>
      <w:r w:rsidRPr="002763F2">
        <w:rPr>
          <w:noProof/>
        </w:rPr>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3"/>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rPr>
          <w:noProof/>
        </w:rPr>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4"/>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r w:rsidRPr="005A594A">
        <w:rPr>
          <w:i/>
          <w:iCs/>
        </w:rPr>
        <w:t>cloudantWxoFacade</w:t>
      </w:r>
      <w:r>
        <w:t xml:space="preserve"> </w:t>
      </w:r>
      <w:r w:rsidR="00593D32">
        <w:t>and added to your catalog</w:t>
      </w:r>
      <w:r>
        <w:t xml:space="preserve">. </w:t>
      </w:r>
    </w:p>
    <w:p w14:paraId="5C513DDF" w14:textId="77777777" w:rsidR="00C2483E" w:rsidRDefault="00C2483E" w:rsidP="00C2483E">
      <w:pPr>
        <w:pStyle w:val="ListParagraph"/>
      </w:pPr>
    </w:p>
    <w:p w14:paraId="208831B8" w14:textId="2EEABD51" w:rsidR="00593D32" w:rsidRDefault="00551056" w:rsidP="00134F84">
      <w:pPr>
        <w:pStyle w:val="ListParagraph"/>
        <w:numPr>
          <w:ilvl w:val="0"/>
          <w:numId w:val="65"/>
        </w:numPr>
      </w:pPr>
      <w:r>
        <w:t xml:space="preserve">Go to Chat. </w:t>
      </w:r>
      <w:r w:rsidR="00356934">
        <w:t>R</w:t>
      </w:r>
      <w:r w:rsidR="00593D32">
        <w:t xml:space="preserve">un the skill </w:t>
      </w:r>
      <w:r w:rsidR="00593D32" w:rsidRPr="005A594A">
        <w:rPr>
          <w:i/>
          <w:iCs/>
        </w:rPr>
        <w:t xml:space="preserve">write a doc to cloudant.  </w:t>
      </w:r>
      <w:r w:rsidR="00593D32" w:rsidRPr="00593D32">
        <w:t xml:space="preserve">Enter </w:t>
      </w:r>
      <w:r w:rsidR="00593D32">
        <w:t xml:space="preserve">a </w:t>
      </w:r>
      <w:r w:rsidR="00593D32" w:rsidRPr="005A594A">
        <w:rPr>
          <w:i/>
          <w:iCs/>
        </w:rPr>
        <w:t>driverId</w:t>
      </w:r>
      <w:r w:rsidR="00593D32">
        <w:t xml:space="preserve"> </w:t>
      </w:r>
      <w:r w:rsidR="00C2483E">
        <w:t>starting with D and then</w:t>
      </w:r>
      <w:r w:rsidR="00593D32">
        <w:t xml:space="preserve"> six numbers</w:t>
      </w:r>
      <w:r>
        <w:t>, and a date following the format YYYY-MM-DD.  Any other values are fine</w:t>
      </w:r>
      <w:r w:rsidR="00593D32" w:rsidRPr="00593D32">
        <w:t>:</w:t>
      </w:r>
    </w:p>
    <w:p w14:paraId="0BB23E2D" w14:textId="765F0423" w:rsidR="00593D32" w:rsidRDefault="00024CDE" w:rsidP="005A594A">
      <w:pPr>
        <w:ind w:left="720"/>
      </w:pPr>
      <w:r w:rsidRPr="00024CDE">
        <w:drawing>
          <wp:inline distT="0" distB="0" distL="0" distR="0" wp14:anchorId="362EBBD6" wp14:editId="521ECAF8">
            <wp:extent cx="2790967" cy="2597150"/>
            <wp:effectExtent l="228600" t="228600" r="219075" b="203200"/>
            <wp:docPr id="85716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8858" name="Picture 1" descr="A screenshot of a computer&#10;&#10;Description automatically generated"/>
                    <pic:cNvPicPr/>
                  </pic:nvPicPr>
                  <pic:blipFill>
                    <a:blip r:embed="rId65"/>
                    <a:stretch>
                      <a:fillRect/>
                    </a:stretch>
                  </pic:blipFill>
                  <pic:spPr>
                    <a:xfrm>
                      <a:off x="0" y="0"/>
                      <a:ext cx="2793174" cy="2599204"/>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131B0A3F" w14:textId="6CEA768D" w:rsidR="00134F84" w:rsidRDefault="00593D32" w:rsidP="00024CDE">
      <w:pPr>
        <w:pStyle w:val="ListParagraph"/>
        <w:numPr>
          <w:ilvl w:val="0"/>
          <w:numId w:val="65"/>
        </w:numPr>
      </w:pPr>
      <w:r>
        <w:t xml:space="preserve">Now run </w:t>
      </w:r>
      <w:r w:rsidR="00C2483E">
        <w:t xml:space="preserve">the </w:t>
      </w:r>
      <w:r w:rsidRPr="00C2483E">
        <w:rPr>
          <w:i/>
          <w:iCs/>
        </w:rPr>
        <w:t xml:space="preserve">get docs from cloudant </w:t>
      </w:r>
      <w:r>
        <w:t xml:space="preserve">skill.  You should see </w:t>
      </w:r>
      <w:r w:rsidR="00C2483E">
        <w:t>all speeding fines</w:t>
      </w:r>
      <w:r>
        <w:t xml:space="preserve"> retrieved from the database. </w:t>
      </w:r>
      <w:r w:rsidR="00134F84">
        <w:t xml:space="preserve"> </w:t>
      </w: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6"/>
                    <a:stretch>
                      <a:fillRect/>
                    </a:stretch>
                  </pic:blipFill>
                  <pic:spPr>
                    <a:xfrm>
                      <a:off x="0" y="0"/>
                      <a:ext cx="304843" cy="228632"/>
                    </a:xfrm>
                    <a:prstGeom prst="rect">
                      <a:avLst/>
                    </a:prstGeom>
                  </pic:spPr>
                </pic:pic>
              </a:graphicData>
            </a:graphic>
          </wp:inline>
        </w:drawing>
      </w:r>
      <w:r>
        <w:t xml:space="preserve"> button:</w:t>
      </w:r>
    </w:p>
    <w:p w14:paraId="1CD61204" w14:textId="303D87D1" w:rsidR="003375FE" w:rsidRDefault="00AF6ACC" w:rsidP="0028756C">
      <w:pPr>
        <w:ind w:left="709"/>
      </w:pPr>
      <w:r w:rsidRPr="00AF6ACC">
        <w:lastRenderedPageBreak/>
        <w:drawing>
          <wp:inline distT="0" distB="0" distL="0" distR="0" wp14:anchorId="43903A49" wp14:editId="49F208AE">
            <wp:extent cx="4743450" cy="1599016"/>
            <wp:effectExtent l="228600" t="228600" r="209550" b="210820"/>
            <wp:docPr id="167289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4454" name="Picture 1" descr="A screenshot of a computer&#10;&#10;Description automatically generated"/>
                    <pic:cNvPicPr/>
                  </pic:nvPicPr>
                  <pic:blipFill>
                    <a:blip r:embed="rId67"/>
                    <a:stretch>
                      <a:fillRect/>
                    </a:stretch>
                  </pic:blipFill>
                  <pic:spPr>
                    <a:xfrm>
                      <a:off x="0" y="0"/>
                      <a:ext cx="4747375" cy="1600339"/>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4C7A462C" w:rsidR="00134F84" w:rsidRDefault="00134F84" w:rsidP="00134F84">
      <w:pPr>
        <w:rPr>
          <w:lang w:eastAsia="x-none"/>
        </w:rPr>
      </w:pPr>
      <w:r>
        <w:rPr>
          <w:lang w:eastAsia="x-none"/>
        </w:rPr>
        <w:t xml:space="preserve">Congratulations! You have run your first Cloudant skill by entering </w:t>
      </w:r>
      <w:r w:rsidR="00551056">
        <w:rPr>
          <w:lang w:eastAsia="x-none"/>
        </w:rPr>
        <w:t xml:space="preserve">and retrieving </w:t>
      </w:r>
      <w:r>
        <w:rPr>
          <w:lang w:eastAsia="x-none"/>
        </w:rPr>
        <w:t xml:space="preserve">data </w:t>
      </w:r>
      <w:r w:rsidR="00551056">
        <w:rPr>
          <w:lang w:eastAsia="x-none"/>
        </w:rPr>
        <w:t>using</w:t>
      </w:r>
      <w:r>
        <w:rPr>
          <w:lang w:eastAsia="x-none"/>
        </w:rPr>
        <w:t xml:space="preserve"> </w:t>
      </w:r>
      <w:proofErr w:type="spellStart"/>
      <w:r>
        <w:rPr>
          <w:lang w:eastAsia="x-none"/>
        </w:rPr>
        <w:t>watsonx</w:t>
      </w:r>
      <w:proofErr w:type="spellEnd"/>
      <w:r>
        <w:rPr>
          <w:lang w:eastAsia="x-none"/>
        </w:rPr>
        <w:t xml:space="preserve"> Orchestrate.</w:t>
      </w:r>
    </w:p>
    <w:p w14:paraId="3B8262A8" w14:textId="77777777" w:rsidR="00134F84" w:rsidRDefault="00134F84" w:rsidP="003375FE"/>
    <w:p w14:paraId="2C4CBA22" w14:textId="6C1EA5BF" w:rsidR="00D742E8" w:rsidRPr="00A8237D" w:rsidRDefault="00D742E8" w:rsidP="00D742E8">
      <w:pPr>
        <w:pStyle w:val="Heading1"/>
      </w:pPr>
      <w:bookmarkStart w:id="23" w:name="_Toc155782145"/>
      <w:r>
        <w:rPr>
          <w:lang w:val="en-GB"/>
        </w:rPr>
        <w:lastRenderedPageBreak/>
        <w:t>Create a Composite Flow using Decisions, Cloudant and React</w:t>
      </w:r>
      <w:bookmarkEnd w:id="23"/>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rPr>
          <w:noProof/>
        </w:rPr>
        <w:drawing>
          <wp:inline distT="0" distB="0" distL="0" distR="0" wp14:anchorId="7CAA6B79" wp14:editId="13ABAC0D">
            <wp:extent cx="1295400" cy="913519"/>
            <wp:effectExtent l="228600" t="228600" r="209550" b="21082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8"/>
                    <a:stretch>
                      <a:fillRect/>
                    </a:stretch>
                  </pic:blipFill>
                  <pic:spPr>
                    <a:xfrm>
                      <a:off x="0" y="0"/>
                      <a:ext cx="1299965" cy="916738"/>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rPr>
          <w:noProof/>
        </w:rPr>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9"/>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3467C13B" w14:textId="24BFEC1B" w:rsidR="002F6EC0" w:rsidRDefault="00862BF6" w:rsidP="00234F3F">
      <w:pPr>
        <w:pStyle w:val="ListParagraph"/>
        <w:numPr>
          <w:ilvl w:val="0"/>
          <w:numId w:val="63"/>
        </w:numPr>
      </w:pPr>
      <w:r>
        <w:t xml:space="preserve"> </w:t>
      </w:r>
      <w:r w:rsidR="002F6EC0">
        <w:t xml:space="preserve">Select the pen </w:t>
      </w:r>
      <w:r w:rsidR="002F6EC0" w:rsidRPr="002F6EC0">
        <w:rPr>
          <w:noProof/>
        </w:rPr>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70"/>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r w:rsidR="00D742E8" w:rsidRPr="00D742E8">
        <w:rPr>
          <w:i/>
          <w:iCs/>
        </w:rPr>
        <w:t>IssueSpeedingTicket</w:t>
      </w:r>
      <w:r w:rsidR="002F6EC0">
        <w:t>, where [YOUR_INITIALS] are your initials.</w:t>
      </w:r>
      <w:r w:rsidR="00D742E8">
        <w:t xml:space="preserve">  </w:t>
      </w:r>
    </w:p>
    <w:p w14:paraId="0D5F2697" w14:textId="6B4C0B43" w:rsidR="00234F3F" w:rsidRDefault="00234F3F" w:rsidP="00234F3F">
      <w:pPr>
        <w:pStyle w:val="ListParagraph"/>
        <w:numPr>
          <w:ilvl w:val="0"/>
          <w:numId w:val="63"/>
        </w:numPr>
      </w:pPr>
      <w:r>
        <w:t>Press Save.</w:t>
      </w:r>
    </w:p>
    <w:p w14:paraId="5DF5E9A8" w14:textId="53A59845" w:rsidR="00CE68B3" w:rsidRDefault="00D742E8" w:rsidP="00CE68B3">
      <w:pPr>
        <w:pStyle w:val="ListParagraph"/>
        <w:numPr>
          <w:ilvl w:val="0"/>
          <w:numId w:val="63"/>
        </w:numPr>
      </w:pPr>
      <w:r>
        <w:t xml:space="preserve">Select the  </w:t>
      </w:r>
      <w:r w:rsidRPr="00D742E8">
        <w:rPr>
          <w:noProof/>
        </w:rPr>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w:t>
      </w:r>
      <w:r w:rsidRPr="00234F3F">
        <w:rPr>
          <w:i/>
          <w:iCs/>
        </w:rPr>
        <w:t>[YOUR_INITIALS]TrafficViolation</w:t>
      </w:r>
      <w:r>
        <w:t xml:space="preserve">.  </w:t>
      </w:r>
      <w:r w:rsidR="00234F3F">
        <w:t xml:space="preserve"> The search requires the </w:t>
      </w:r>
      <w:r w:rsidR="00234F3F" w:rsidRPr="00234F3F">
        <w:t>full</w:t>
      </w:r>
      <w:r w:rsidR="00234F3F">
        <w:t xml:space="preserve"> name.  </w:t>
      </w:r>
      <w:r>
        <w:t xml:space="preserve">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rPr>
          <w:noProof/>
        </w:rPr>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72"/>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rightmost </w:t>
      </w:r>
      <w:r w:rsidRPr="00D742E8">
        <w:rPr>
          <w:noProof/>
        </w:rPr>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sidRPr="00134F84">
        <w:rPr>
          <w:i/>
          <w:iCs/>
        </w:rPr>
        <w:t>[YOUR_INITIALS]write a doc to Cloudant</w:t>
      </w:r>
      <w:r>
        <w:t>. Your flow should look like this:</w:t>
      </w:r>
    </w:p>
    <w:p w14:paraId="7A40AA04" w14:textId="48174ED1" w:rsidR="00CE68B3" w:rsidRDefault="00CE68B3" w:rsidP="00CE68B3">
      <w:pPr>
        <w:ind w:left="709"/>
      </w:pPr>
      <w:r w:rsidRPr="00CE68B3">
        <w:rPr>
          <w:noProof/>
        </w:rPr>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3"/>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rPr>
          <w:noProof/>
        </w:rPr>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4"/>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FF7BA2D" w:rsidR="006F7F6A" w:rsidRDefault="006F7F6A" w:rsidP="00134F84">
      <w:pPr>
        <w:pStyle w:val="ListParagraph"/>
        <w:numPr>
          <w:ilvl w:val="0"/>
          <w:numId w:val="63"/>
        </w:numPr>
      </w:pPr>
      <w:r>
        <w:t xml:space="preserve">At the very bottom of the form, enter </w:t>
      </w:r>
      <w:r w:rsidRPr="00134F84">
        <w:rPr>
          <w:i/>
          <w:iCs/>
        </w:rPr>
        <w:t>Speeding</w:t>
      </w:r>
      <w:r>
        <w:t xml:space="preserve"> as the </w:t>
      </w:r>
      <w:proofErr w:type="spellStart"/>
      <w:r w:rsidR="00234F3F" w:rsidRPr="00234F3F">
        <w:rPr>
          <w:i/>
          <w:iCs/>
        </w:rPr>
        <w:t>offenceType</w:t>
      </w:r>
      <w:proofErr w:type="spellEnd"/>
      <w:r>
        <w:t>:</w:t>
      </w:r>
    </w:p>
    <w:p w14:paraId="4F9D3F38" w14:textId="6BDDEF2E" w:rsidR="006F7F6A" w:rsidRDefault="006F7F6A" w:rsidP="006F7F6A">
      <w:pPr>
        <w:ind w:left="709"/>
      </w:pPr>
      <w:r w:rsidRPr="006F7F6A">
        <w:rPr>
          <w:noProof/>
        </w:rPr>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5"/>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3DAE4D07" w:rsidR="006F7F6A" w:rsidRDefault="006F7F6A" w:rsidP="006F7F6A">
      <w:pPr>
        <w:pStyle w:val="ListParagraph"/>
        <w:numPr>
          <w:ilvl w:val="0"/>
          <w:numId w:val="63"/>
        </w:numPr>
      </w:pPr>
      <w:r>
        <w:t xml:space="preserve">Select the rightmost </w:t>
      </w:r>
      <w:r w:rsidRPr="00D742E8">
        <w:rPr>
          <w:noProof/>
        </w:rPr>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sidRPr="006F7F6A">
        <w:rPr>
          <w:i/>
          <w:iCs/>
        </w:rPr>
        <w:t>[YOUR_INITIALS]</w:t>
      </w:r>
      <w:r>
        <w:rPr>
          <w:i/>
          <w:iCs/>
        </w:rPr>
        <w:t xml:space="preserve">get </w:t>
      </w:r>
      <w:r w:rsidRPr="006F7F6A">
        <w:rPr>
          <w:i/>
          <w:iCs/>
        </w:rPr>
        <w:t>doc</w:t>
      </w:r>
      <w:r>
        <w:rPr>
          <w:i/>
          <w:iCs/>
        </w:rPr>
        <w:t>s from</w:t>
      </w:r>
      <w:r w:rsidRPr="006F7F6A">
        <w:rPr>
          <w:i/>
          <w:iCs/>
        </w:rPr>
        <w:t xml:space="preserve"> Cloudant</w:t>
      </w:r>
      <w:r>
        <w:t>. Your flow should 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rPr>
          <w:noProof/>
        </w:rPr>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6"/>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rPr>
          <w:noProof/>
        </w:rPr>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rPr>
          <w:noProof/>
        </w:rPr>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7"/>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and assign it a type of </w:t>
      </w:r>
      <w:r w:rsidRPr="00243200">
        <w:rPr>
          <w:i/>
          <w:iCs/>
        </w:rPr>
        <w:t>Single line text</w:t>
      </w:r>
      <w:r>
        <w:t>:</w:t>
      </w:r>
    </w:p>
    <w:p w14:paraId="3D6EE77A" w14:textId="77777777" w:rsidR="00243200" w:rsidRDefault="00243200" w:rsidP="00243200">
      <w:pPr>
        <w:ind w:left="709"/>
      </w:pPr>
      <w:r w:rsidRPr="00243200">
        <w:rPr>
          <w:noProof/>
        </w:rPr>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8"/>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6FBD2ED4" w:rsidR="00243200" w:rsidRDefault="00243200" w:rsidP="00134F84">
      <w:pPr>
        <w:pStyle w:val="ListParagraph"/>
        <w:numPr>
          <w:ilvl w:val="0"/>
          <w:numId w:val="63"/>
        </w:numPr>
      </w:pPr>
      <w:r>
        <w:t xml:space="preserve">Press </w:t>
      </w:r>
      <w:r w:rsidRPr="00243200">
        <w:rPr>
          <w:i/>
          <w:iCs/>
        </w:rPr>
        <w:t>Next</w:t>
      </w:r>
      <w:r>
        <w:t xml:space="preserve"> and give it a </w:t>
      </w:r>
      <w:r w:rsidR="00234F3F">
        <w:t>label</w:t>
      </w:r>
      <w:r>
        <w:t xml:space="preserve"> of </w:t>
      </w:r>
      <w:proofErr w:type="spellStart"/>
      <w:r w:rsidRPr="00243200">
        <w:rPr>
          <w:i/>
          <w:iCs/>
        </w:rPr>
        <w:t>TicketURL</w:t>
      </w:r>
      <w:proofErr w:type="spellEnd"/>
      <w:r>
        <w:rPr>
          <w:i/>
          <w:iCs/>
        </w:rPr>
        <w:t xml:space="preserve">.  </w:t>
      </w:r>
      <w:r>
        <w:t>Press Apply.  You should see this:</w:t>
      </w:r>
    </w:p>
    <w:p w14:paraId="2BC4D46B" w14:textId="6724E901" w:rsidR="002B5BA4" w:rsidRDefault="002B5BA4" w:rsidP="002B5BA4">
      <w:pPr>
        <w:pStyle w:val="ListParagraph"/>
      </w:pPr>
      <w:r w:rsidRPr="00243200">
        <w:rPr>
          <w:noProof/>
        </w:rPr>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9"/>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r w:rsidRPr="00243200">
        <w:rPr>
          <w:i/>
          <w:iCs/>
        </w:rPr>
        <w:t>TicketURL</w:t>
      </w:r>
      <w:r>
        <w:t xml:space="preserve"> and map it to </w:t>
      </w:r>
      <w:r w:rsidRPr="004E4ACC">
        <w:rPr>
          <w:i/>
          <w:iCs/>
        </w:rPr>
        <w:t>driverId</w:t>
      </w:r>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r w:rsidRPr="00243200">
        <w:rPr>
          <w:i/>
          <w:iCs/>
        </w:rPr>
        <w:t>driverId</w:t>
      </w:r>
      <w:r>
        <w:t xml:space="preserve"> from </w:t>
      </w:r>
      <w:r w:rsidRPr="00243200">
        <w:rPr>
          <w:i/>
          <w:iCs/>
        </w:rPr>
        <w:t>get docs from Cloudant</w:t>
      </w:r>
      <w:r>
        <w:t xml:space="preserve"> and </w:t>
      </w:r>
      <w:r w:rsidRPr="00243200">
        <w:rPr>
          <w:b/>
          <w:bCs/>
        </w:rPr>
        <w:t>not</w:t>
      </w:r>
      <w:r>
        <w:t xml:space="preserve"> </w:t>
      </w:r>
      <w:r w:rsidRPr="00243200">
        <w:rPr>
          <w:i/>
          <w:iCs/>
        </w:rPr>
        <w:t>write a doc to cloudant</w:t>
      </w:r>
    </w:p>
    <w:p w14:paraId="027D24B8" w14:textId="17180102" w:rsidR="00243200" w:rsidRDefault="00243200" w:rsidP="00243200">
      <w:pPr>
        <w:pStyle w:val="ListParagraph"/>
        <w:ind w:left="1069"/>
      </w:pPr>
      <w:r w:rsidRPr="00243200">
        <w:rPr>
          <w:noProof/>
        </w:rPr>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80"/>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8E386F" w:rsidP="004F0AA9">
      <w:pPr>
        <w:pStyle w:val="Code"/>
        <w:ind w:left="1440"/>
      </w:pPr>
      <w:hyperlink r:id="rId81" w:history="1">
        <w:r w:rsidR="004F0AA9"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rPr>
          <w:noProof/>
        </w:rPr>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82"/>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rPr>
          <w:noProof/>
        </w:rPr>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1"/>
                    <a:stretch>
                      <a:fillRect/>
                    </a:stretch>
                  </pic:blipFill>
                  <pic:spPr>
                    <a:xfrm>
                      <a:off x="0" y="0"/>
                      <a:ext cx="419158" cy="362001"/>
                    </a:xfrm>
                    <a:prstGeom prst="rect">
                      <a:avLst/>
                    </a:prstGeom>
                  </pic:spPr>
                </pic:pic>
              </a:graphicData>
            </a:graphic>
          </wp:inline>
        </w:drawing>
      </w:r>
      <w:r>
        <w:t xml:space="preserve"> symbol and add </w:t>
      </w:r>
      <w:r>
        <w:rPr>
          <w:i/>
          <w:iCs/>
        </w:rPr>
        <w:t>Custom Forms-&gt;Output Form.</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select </w:t>
      </w:r>
      <w:r>
        <w:rPr>
          <w:i/>
          <w:iCs/>
        </w:rPr>
        <w:t xml:space="preserve"> Input form</w:t>
      </w:r>
      <w:r>
        <w:t>-&gt;</w:t>
      </w:r>
      <w:r w:rsidRPr="004F0AA9">
        <w:rPr>
          <w:i/>
          <w:iCs/>
        </w:rPr>
        <w:t>TicketURL</w:t>
      </w:r>
      <w:r>
        <w:t xml:space="preserve"> as the field:</w:t>
      </w:r>
    </w:p>
    <w:p w14:paraId="29ECED8F" w14:textId="765B1A0E" w:rsidR="004F0AA9" w:rsidRDefault="004F0AA9" w:rsidP="004F0AA9">
      <w:pPr>
        <w:ind w:left="709"/>
      </w:pPr>
      <w:r w:rsidRPr="004F0AA9">
        <w:rPr>
          <w:noProof/>
        </w:rPr>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3"/>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5A299230" w:rsidR="004F0AA9" w:rsidRDefault="00234F3F" w:rsidP="00134F84">
      <w:pPr>
        <w:pStyle w:val="ListParagraph"/>
        <w:numPr>
          <w:ilvl w:val="0"/>
          <w:numId w:val="63"/>
        </w:numPr>
      </w:pPr>
      <w:r>
        <w:t xml:space="preserve">Press OK.  </w:t>
      </w:r>
      <w:r w:rsidR="004F0AA9">
        <w:t>You should see this:</w:t>
      </w:r>
    </w:p>
    <w:p w14:paraId="23989454" w14:textId="666C08A9" w:rsidR="004F0AA9" w:rsidRDefault="004F0AA9" w:rsidP="004F0AA9">
      <w:pPr>
        <w:ind w:left="709"/>
      </w:pPr>
      <w:r w:rsidRPr="004F0AA9">
        <w:rPr>
          <w:noProof/>
        </w:rPr>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4"/>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411D8923" w:rsidR="0028756C" w:rsidRDefault="0028756C" w:rsidP="00190AC8">
      <w:pPr>
        <w:pStyle w:val="ListParagraph"/>
        <w:numPr>
          <w:ilvl w:val="0"/>
          <w:numId w:val="63"/>
        </w:numPr>
      </w:pPr>
      <w:r>
        <w:t xml:space="preserve">The completed skill flow should look </w:t>
      </w:r>
      <w:r w:rsidR="00234F3F">
        <w:t>like this</w:t>
      </w:r>
      <w:r>
        <w:t>:</w:t>
      </w:r>
    </w:p>
    <w:p w14:paraId="22B623E9" w14:textId="79A7FCDB" w:rsidR="0028756C" w:rsidRDefault="0099674D" w:rsidP="0099674D">
      <w:pPr>
        <w:pStyle w:val="ListParagraph"/>
        <w:ind w:left="0"/>
      </w:pPr>
      <w:r w:rsidRPr="0099674D">
        <w:rPr>
          <w:noProof/>
        </w:rPr>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5"/>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3C57903B" w14:textId="4B887EFC" w:rsidR="00AF6ACC" w:rsidRDefault="004E4ACC" w:rsidP="00AF6ACC">
      <w:pPr>
        <w:pStyle w:val="ListParagraph"/>
        <w:numPr>
          <w:ilvl w:val="0"/>
          <w:numId w:val="63"/>
        </w:numPr>
      </w:pPr>
      <w:r>
        <w:t xml:space="preserve">Press </w:t>
      </w:r>
      <w:r w:rsidRPr="004E4ACC">
        <w:rPr>
          <w:i/>
          <w:iCs/>
        </w:rPr>
        <w:t>Actions</w:t>
      </w:r>
      <w:r>
        <w:t xml:space="preserve"> and then </w:t>
      </w:r>
      <w:r w:rsidR="003E3F9C" w:rsidRPr="00321414">
        <w:rPr>
          <w:i/>
          <w:iCs/>
        </w:rPr>
        <w:t>S</w:t>
      </w:r>
      <w:r w:rsidRPr="00321414">
        <w:rPr>
          <w:i/>
          <w:iCs/>
        </w:rPr>
        <w:t>ave</w:t>
      </w:r>
      <w:r w:rsidR="00046F74">
        <w:rPr>
          <w:i/>
          <w:iCs/>
        </w:rPr>
        <w:t>, Enhance</w:t>
      </w:r>
      <w:r w:rsidR="00AF6ACC">
        <w:t xml:space="preserve"> and </w:t>
      </w:r>
      <w:r w:rsidR="003E3F9C" w:rsidRPr="00321414">
        <w:rPr>
          <w:i/>
          <w:iCs/>
        </w:rPr>
        <w:t>P</w:t>
      </w:r>
      <w:r w:rsidRPr="00321414">
        <w:rPr>
          <w:i/>
          <w:iCs/>
        </w:rPr>
        <w:t>ublish</w:t>
      </w:r>
    </w:p>
    <w:p w14:paraId="1F8B34E6" w14:textId="77777777" w:rsidR="00AF6ACC" w:rsidRDefault="00AF6ACC" w:rsidP="00AF6ACC">
      <w:pPr>
        <w:pStyle w:val="ListParagraph"/>
        <w:ind w:left="1069"/>
      </w:pPr>
    </w:p>
    <w:p w14:paraId="5DB1308A" w14:textId="77777777" w:rsidR="005358A0" w:rsidRDefault="00AF6ACC" w:rsidP="004709CF">
      <w:pPr>
        <w:pStyle w:val="ListParagraph"/>
        <w:numPr>
          <w:ilvl w:val="0"/>
          <w:numId w:val="63"/>
        </w:numPr>
      </w:pPr>
      <w:r>
        <w:t>A</w:t>
      </w:r>
      <w:r w:rsidR="00356934">
        <w:t xml:space="preserve">dd </w:t>
      </w:r>
      <w:r w:rsidR="004E4ACC">
        <w:t>the skill</w:t>
      </w:r>
      <w:r w:rsidR="00356934">
        <w:t xml:space="preserve"> to your catalog.</w:t>
      </w:r>
      <w:r>
        <w:t xml:space="preserve">  </w:t>
      </w:r>
    </w:p>
    <w:p w14:paraId="71A003A8" w14:textId="77777777" w:rsidR="005358A0" w:rsidRDefault="005358A0" w:rsidP="005358A0">
      <w:pPr>
        <w:pStyle w:val="ListParagraph"/>
      </w:pPr>
    </w:p>
    <w:p w14:paraId="0EB9B547" w14:textId="167FF9F9" w:rsidR="00AF6ACC" w:rsidRDefault="00AF6ACC" w:rsidP="004709CF">
      <w:pPr>
        <w:pStyle w:val="ListParagraph"/>
        <w:numPr>
          <w:ilvl w:val="0"/>
          <w:numId w:val="63"/>
        </w:numPr>
      </w:pPr>
      <w:r>
        <w:t xml:space="preserve">Type the full name of the composite flow </w:t>
      </w:r>
      <w:r w:rsidR="005358A0" w:rsidRPr="005358A0">
        <w:rPr>
          <w:i/>
          <w:iCs/>
        </w:rPr>
        <w:t>[YOUR_INITIALS]</w:t>
      </w:r>
      <w:proofErr w:type="spellStart"/>
      <w:r w:rsidR="005358A0" w:rsidRPr="005358A0">
        <w:rPr>
          <w:i/>
          <w:iCs/>
        </w:rPr>
        <w:t>IssueSpeedingTicket</w:t>
      </w:r>
      <w:proofErr w:type="spellEnd"/>
      <w:r w:rsidR="005358A0" w:rsidRPr="005358A0">
        <w:rPr>
          <w:i/>
          <w:iCs/>
        </w:rPr>
        <w:t xml:space="preserve"> </w:t>
      </w:r>
      <w:r>
        <w:t>in the search bar</w:t>
      </w:r>
      <w:r w:rsidR="00310D57">
        <w:t xml:space="preserve"> of the Skill catalog</w:t>
      </w:r>
      <w:r>
        <w:t>:</w:t>
      </w:r>
    </w:p>
    <w:p w14:paraId="63E7227B" w14:textId="17104260" w:rsidR="004709CF" w:rsidRDefault="005358A0" w:rsidP="00AF6ACC">
      <w:r w:rsidRPr="005358A0">
        <w:drawing>
          <wp:inline distT="0" distB="0" distL="0" distR="0" wp14:anchorId="65CF1871" wp14:editId="045EEDFE">
            <wp:extent cx="1866900" cy="1388901"/>
            <wp:effectExtent l="228600" t="228600" r="209550" b="211455"/>
            <wp:docPr id="20550279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27934" name="Picture 1" descr="A screenshot of a computer program&#10;&#10;Description automatically generated"/>
                    <pic:cNvPicPr/>
                  </pic:nvPicPr>
                  <pic:blipFill>
                    <a:blip r:embed="rId86"/>
                    <a:stretch>
                      <a:fillRect/>
                    </a:stretch>
                  </pic:blipFill>
                  <pic:spPr>
                    <a:xfrm>
                      <a:off x="0" y="0"/>
                      <a:ext cx="1871916" cy="1392632"/>
                    </a:xfrm>
                    <a:prstGeom prst="rect">
                      <a:avLst/>
                    </a:prstGeom>
                    <a:effectLst>
                      <a:glow rad="228600">
                        <a:schemeClr val="accent5">
                          <a:satMod val="175000"/>
                          <a:alpha val="40000"/>
                        </a:schemeClr>
                      </a:glow>
                    </a:effectLst>
                  </pic:spPr>
                </pic:pic>
              </a:graphicData>
            </a:graphic>
          </wp:inline>
        </w:drawing>
      </w:r>
    </w:p>
    <w:p w14:paraId="0E1950A7" w14:textId="12E22136" w:rsidR="004709CF" w:rsidRDefault="004709CF" w:rsidP="004709CF">
      <w:pPr>
        <w:pStyle w:val="ListParagraph"/>
        <w:numPr>
          <w:ilvl w:val="0"/>
          <w:numId w:val="63"/>
        </w:numPr>
      </w:pPr>
      <w:r>
        <w:t xml:space="preserve">Click on </w:t>
      </w:r>
      <w:r w:rsidR="005358A0" w:rsidRPr="005358A0">
        <w:rPr>
          <w:i/>
          <w:iCs/>
        </w:rPr>
        <w:t>Add Skill</w:t>
      </w:r>
      <w:r w:rsidRPr="005358A0">
        <w:rPr>
          <w:i/>
          <w:iCs/>
        </w:rPr>
        <w:t>.</w:t>
      </w:r>
    </w:p>
    <w:p w14:paraId="0B151365" w14:textId="77777777" w:rsidR="004709CF" w:rsidRDefault="004709CF" w:rsidP="00AF6ACC"/>
    <w:p w14:paraId="08278E09" w14:textId="77777777" w:rsidR="004709CF" w:rsidRDefault="004709CF" w:rsidP="00AF6ACC"/>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[YOUR_INITIALS]IssueSpeedingTicket</w:t>
      </w:r>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rPr>
          <w:noProof/>
        </w:rPr>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7"/>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rPr>
          <w:noProof/>
        </w:rPr>
        <w:lastRenderedPageBreak/>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8"/>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6CD15094" w14:textId="77777777" w:rsidR="005358A0" w:rsidRDefault="005358A0" w:rsidP="005358A0">
      <w:pPr>
        <w:pStyle w:val="ListParagraph"/>
        <w:ind w:left="1069"/>
      </w:pP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D9E2C0F" w:rsidR="00BE64CE" w:rsidRDefault="00AE155E" w:rsidP="00BE64CE">
      <w:pPr>
        <w:ind w:left="360"/>
      </w:pPr>
      <w:r w:rsidRPr="00AE155E">
        <w:lastRenderedPageBreak/>
        <w:drawing>
          <wp:inline distT="0" distB="0" distL="0" distR="0" wp14:anchorId="180D1F8E" wp14:editId="538C8DD0">
            <wp:extent cx="3375145" cy="4590892"/>
            <wp:effectExtent l="228600" t="228600" r="206375" b="210185"/>
            <wp:docPr id="1025001684" name="Picture 1" descr="A screenshot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1684" name="Picture 1" descr="A screenshot of a vehicle&#10;&#10;Description automatically generated"/>
                    <pic:cNvPicPr/>
                  </pic:nvPicPr>
                  <pic:blipFill>
                    <a:blip r:embed="rId89"/>
                    <a:stretch>
                      <a:fillRect/>
                    </a:stretch>
                  </pic:blipFill>
                  <pic:spPr>
                    <a:xfrm>
                      <a:off x="0" y="0"/>
                      <a:ext cx="3380905" cy="4598727"/>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83316C9" w14:textId="77777777" w:rsidR="00F36DFE" w:rsidRDefault="00F36DFE" w:rsidP="003375FE"/>
    <w:p w14:paraId="76D299B2" w14:textId="4A367F33" w:rsidR="00F36DFE" w:rsidRDefault="00F36DFE" w:rsidP="003375FE"/>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3D253C6C" w14:textId="77777777" w:rsidR="00F36DFE" w:rsidRDefault="00F36DFE">
      <w:pPr>
        <w:rPr>
          <w:rFonts w:eastAsia="Batang"/>
          <w:b/>
          <w:bCs/>
          <w:kern w:val="32"/>
          <w:sz w:val="32"/>
          <w:szCs w:val="32"/>
          <w:lang w:eastAsia="x-none"/>
        </w:rPr>
      </w:pPr>
      <w:r>
        <w:br w:type="page"/>
      </w:r>
    </w:p>
    <w:p w14:paraId="2C767FB6" w14:textId="588BE302" w:rsidR="00DE1284" w:rsidRPr="009771B9" w:rsidRDefault="00DE1284" w:rsidP="00DE1284">
      <w:pPr>
        <w:pStyle w:val="Heading1"/>
      </w:pPr>
      <w:bookmarkStart w:id="24" w:name="_Toc155782146"/>
      <w:r w:rsidRPr="009771B9">
        <w:rPr>
          <w:lang w:val="en-GB"/>
        </w:rPr>
        <w:lastRenderedPageBreak/>
        <w:t>Conclusion</w:t>
      </w:r>
      <w:bookmarkEnd w:id="24"/>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wastonx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p w14:paraId="55AC37F5" w14:textId="4AEB94FC" w:rsidR="00AF6ACC" w:rsidRDefault="00AF6ACC">
      <w:pPr>
        <w:rPr>
          <w:lang w:eastAsia="x-none"/>
        </w:rPr>
      </w:pPr>
      <w:r>
        <w:rPr>
          <w:lang w:eastAsia="x-none"/>
        </w:rPr>
        <w:br w:type="page"/>
      </w:r>
    </w:p>
    <w:p w14:paraId="5C2EDF04" w14:textId="76218704" w:rsidR="003E05BC" w:rsidRDefault="00AF6ACC" w:rsidP="008E386F">
      <w:pPr>
        <w:pStyle w:val="Heading1"/>
        <w:rPr>
          <w:lang w:val="en-GB"/>
        </w:rPr>
      </w:pPr>
      <w:bookmarkStart w:id="25" w:name="_Ref153046795"/>
      <w:bookmarkStart w:id="26" w:name="_Toc155782147"/>
      <w:r w:rsidRPr="003E05BC">
        <w:rPr>
          <w:lang w:val="en-GB"/>
        </w:rPr>
        <w:lastRenderedPageBreak/>
        <w:t>Advanced Lab</w:t>
      </w:r>
      <w:r w:rsidR="003E05BC" w:rsidRPr="003E05BC">
        <w:rPr>
          <w:lang w:val="en-GB"/>
        </w:rPr>
        <w:t>s</w:t>
      </w:r>
      <w:bookmarkEnd w:id="26"/>
    </w:p>
    <w:p w14:paraId="134168F2" w14:textId="77777777" w:rsidR="003E05BC" w:rsidRDefault="003E05BC" w:rsidP="003E05BC">
      <w:pPr>
        <w:rPr>
          <w:lang w:val="x-none" w:eastAsia="x-none"/>
        </w:rPr>
      </w:pPr>
    </w:p>
    <w:p w14:paraId="1CD37B2E" w14:textId="6595C411" w:rsidR="003E05BC" w:rsidRDefault="003E05BC" w:rsidP="003E05BC">
      <w:r>
        <w:t>In these advanced labs we implement the Cloudant and React skills used in the labs</w:t>
      </w:r>
      <w:r w:rsidR="007027BE">
        <w:t xml:space="preserve"> above</w:t>
      </w:r>
      <w:r>
        <w:t xml:space="preserve">.  These </w:t>
      </w:r>
      <w:r w:rsidR="007027BE">
        <w:t xml:space="preserve">labs </w:t>
      </w:r>
      <w:r>
        <w:t xml:space="preserve">are </w:t>
      </w:r>
      <w:r w:rsidR="007027BE">
        <w:t>aimed at</w:t>
      </w:r>
      <w:r>
        <w:t xml:space="preserve"> experienced </w:t>
      </w:r>
      <w:proofErr w:type="spellStart"/>
      <w:r>
        <w:t>NodeJs</w:t>
      </w:r>
      <w:proofErr w:type="spellEnd"/>
      <w:r>
        <w:t xml:space="preserve"> developers.</w:t>
      </w:r>
    </w:p>
    <w:p w14:paraId="4A13E63E" w14:textId="77777777" w:rsidR="0031710A" w:rsidRDefault="0031710A" w:rsidP="003E05BC"/>
    <w:p w14:paraId="2E8F9B1B" w14:textId="77777777" w:rsidR="0031710A" w:rsidRDefault="0031710A" w:rsidP="003E05BC"/>
    <w:p w14:paraId="69BDF5DD" w14:textId="1647D7FE" w:rsidR="0031710A" w:rsidRDefault="0031710A" w:rsidP="0031710A">
      <w:pPr>
        <w:pStyle w:val="Heading1"/>
      </w:pPr>
      <w:bookmarkStart w:id="27" w:name="_Toc155782148"/>
      <w:r>
        <w:rPr>
          <w:lang w:val="en-GB"/>
        </w:rPr>
        <w:lastRenderedPageBreak/>
        <w:t>Advanced L</w:t>
      </w:r>
      <w:r>
        <w:t>ab</w:t>
      </w:r>
      <w:r>
        <w:rPr>
          <w:lang w:val="en-GB"/>
        </w:rPr>
        <w:t xml:space="preserve"> 1</w:t>
      </w:r>
      <w:bookmarkEnd w:id="27"/>
    </w:p>
    <w:p w14:paraId="378E11A0" w14:textId="77777777" w:rsidR="0031710A" w:rsidRDefault="0031710A" w:rsidP="0031710A"/>
    <w:p w14:paraId="60470801" w14:textId="77777777" w:rsidR="0031710A" w:rsidRDefault="0031710A" w:rsidP="0031710A">
      <w:r>
        <w:t>This challenge lab calculates whether the driver is disqualified based on historical speeding tickets stored in Cloudant.  It is an advanced lab.</w:t>
      </w:r>
    </w:p>
    <w:p w14:paraId="200B093F" w14:textId="77777777" w:rsidR="0031710A" w:rsidRDefault="0031710A" w:rsidP="0031710A"/>
    <w:p w14:paraId="626E8B87" w14:textId="77777777" w:rsidR="0031710A" w:rsidRDefault="0031710A" w:rsidP="0031710A">
      <w:r>
        <w:t xml:space="preserve">Revisit the Speeding Decision Service in section </w:t>
      </w:r>
      <w:r>
        <w:fldChar w:fldCharType="begin"/>
      </w:r>
      <w:r>
        <w:instrText xml:space="preserve"> REF _Ref155691140 \w \h </w:instrText>
      </w:r>
      <w:r>
        <w:fldChar w:fldCharType="separate"/>
      </w:r>
      <w:r>
        <w:t>1</w:t>
      </w:r>
      <w:r>
        <w:fldChar w:fldCharType="end"/>
      </w:r>
      <w:r>
        <w:t xml:space="preserve">. </w:t>
      </w:r>
    </w:p>
    <w:p w14:paraId="45EBAB7C" w14:textId="77777777" w:rsidR="0031710A" w:rsidRDefault="0031710A" w:rsidP="0031710A"/>
    <w:p w14:paraId="7D1E8E08" w14:textId="77777777" w:rsidR="0031710A" w:rsidRDefault="0031710A" w:rsidP="0031710A">
      <w:r>
        <w:t>Copy the file:</w:t>
      </w:r>
    </w:p>
    <w:p w14:paraId="183BCEE1" w14:textId="77777777" w:rsidR="0031710A" w:rsidRDefault="0031710A" w:rsidP="0031710A"/>
    <w:p w14:paraId="497C5EE3" w14:textId="77777777" w:rsidR="0031710A" w:rsidRPr="00882D20" w:rsidRDefault="0031710A" w:rsidP="0031710A">
      <w:r w:rsidRPr="00CE3F6A">
        <w:rPr>
          <w:rFonts w:cs="Arial"/>
          <w:i/>
          <w:iCs/>
          <w:szCs w:val="22"/>
        </w:rPr>
        <w:t>\</w:t>
      </w:r>
      <w:proofErr w:type="spellStart"/>
      <w:r>
        <w:rPr>
          <w:rFonts w:cs="Arial"/>
          <w:i/>
          <w:iCs/>
          <w:szCs w:val="22"/>
        </w:rPr>
        <w:t>isDisqualified</w:t>
      </w:r>
      <w:r w:rsidRPr="00CE3F6A">
        <w:rPr>
          <w:i/>
          <w:iCs/>
        </w:rPr>
        <w:t>.dmn</w:t>
      </w:r>
      <w:proofErr w:type="spellEnd"/>
      <w:r>
        <w:rPr>
          <w:i/>
          <w:iCs/>
        </w:rPr>
        <w:t xml:space="preserve"> </w:t>
      </w:r>
      <w:r>
        <w:t xml:space="preserve">to </w:t>
      </w:r>
      <w:proofErr w:type="spellStart"/>
      <w:r w:rsidRPr="00026E39">
        <w:rPr>
          <w:rFonts w:cs="Arial"/>
          <w:i/>
          <w:iCs/>
          <w:szCs w:val="22"/>
        </w:rPr>
        <w:t>src</w:t>
      </w:r>
      <w:proofErr w:type="spellEnd"/>
      <w:r w:rsidRPr="00026E39">
        <w:rPr>
          <w:rFonts w:cs="Arial"/>
          <w:i/>
          <w:iCs/>
          <w:szCs w:val="22"/>
        </w:rPr>
        <w:t>\main\</w:t>
      </w:r>
      <w:r w:rsidRPr="00CE3F6A">
        <w:rPr>
          <w:rFonts w:cs="Arial"/>
          <w:i/>
          <w:iCs/>
          <w:szCs w:val="22"/>
        </w:rPr>
        <w:t>resources\</w:t>
      </w:r>
      <w:proofErr w:type="spellStart"/>
      <w:r>
        <w:rPr>
          <w:rFonts w:cs="Arial"/>
          <w:i/>
          <w:iCs/>
          <w:szCs w:val="22"/>
        </w:rPr>
        <w:t>isDisqualified</w:t>
      </w:r>
      <w:r w:rsidRPr="00CE3F6A">
        <w:rPr>
          <w:i/>
          <w:iCs/>
        </w:rPr>
        <w:t>.dmn</w:t>
      </w:r>
      <w:proofErr w:type="spellEnd"/>
    </w:p>
    <w:p w14:paraId="4350F970" w14:textId="77777777" w:rsidR="0031710A" w:rsidRDefault="0031710A" w:rsidP="0031710A">
      <w:pPr>
        <w:rPr>
          <w:i/>
          <w:iCs/>
        </w:rPr>
      </w:pPr>
    </w:p>
    <w:p w14:paraId="147E28C3" w14:textId="77777777" w:rsidR="0031710A" w:rsidRPr="001634F7" w:rsidRDefault="0031710A" w:rsidP="0031710A">
      <w:r>
        <w:t xml:space="preserve">Edit it. </w:t>
      </w:r>
      <w:r w:rsidRPr="001634F7">
        <w:t>You should see this:</w:t>
      </w:r>
    </w:p>
    <w:p w14:paraId="46EE89F8" w14:textId="77777777" w:rsidR="0031710A" w:rsidRDefault="0031710A" w:rsidP="0031710A">
      <w:r w:rsidRPr="001634F7">
        <w:drawing>
          <wp:inline distT="0" distB="0" distL="0" distR="0" wp14:anchorId="10B300E1" wp14:editId="3E358151">
            <wp:extent cx="545510" cy="1828800"/>
            <wp:effectExtent l="228600" t="228600" r="216535" b="209550"/>
            <wp:docPr id="17455998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9861" name="Picture 1" descr="A diagram of a flowchart&#10;&#10;Description automatically generated"/>
                    <pic:cNvPicPr/>
                  </pic:nvPicPr>
                  <pic:blipFill>
                    <a:blip r:embed="rId90"/>
                    <a:stretch>
                      <a:fillRect/>
                    </a:stretch>
                  </pic:blipFill>
                  <pic:spPr>
                    <a:xfrm>
                      <a:off x="0" y="0"/>
                      <a:ext cx="545690" cy="1829403"/>
                    </a:xfrm>
                    <a:prstGeom prst="rect">
                      <a:avLst/>
                    </a:prstGeom>
                    <a:effectLst>
                      <a:glow rad="228600">
                        <a:schemeClr val="accent5">
                          <a:satMod val="175000"/>
                          <a:alpha val="40000"/>
                        </a:schemeClr>
                      </a:glow>
                    </a:effectLst>
                  </pic:spPr>
                </pic:pic>
              </a:graphicData>
            </a:graphic>
          </wp:inline>
        </w:drawing>
      </w:r>
    </w:p>
    <w:p w14:paraId="482FD3B9" w14:textId="77777777" w:rsidR="0031710A" w:rsidRDefault="0031710A" w:rsidP="0031710A">
      <w:r>
        <w:t xml:space="preserve">Apply the same lab instructions from section 1 and 2 and 3 to this DMN file.  Once deployed on Orchestrate, invoke the </w:t>
      </w:r>
      <w:r w:rsidRPr="008262F0">
        <w:rPr>
          <w:i/>
          <w:iCs/>
        </w:rPr>
        <w:t>[YOUR_INITIALS]</w:t>
      </w:r>
      <w:proofErr w:type="spellStart"/>
      <w:r w:rsidRPr="008262F0">
        <w:rPr>
          <w:i/>
          <w:iCs/>
        </w:rPr>
        <w:t>IsDisqualified</w:t>
      </w:r>
      <w:proofErr w:type="spellEnd"/>
      <w:r>
        <w:t xml:space="preserve"> skill.  You should see this:</w:t>
      </w:r>
    </w:p>
    <w:p w14:paraId="6DDA37DF" w14:textId="77777777" w:rsidR="0031710A" w:rsidRDefault="0031710A" w:rsidP="0031710A">
      <w:r w:rsidRPr="008262F0">
        <w:drawing>
          <wp:inline distT="0" distB="0" distL="0" distR="0" wp14:anchorId="25AEE881" wp14:editId="421A5BCE">
            <wp:extent cx="4591050" cy="2096262"/>
            <wp:effectExtent l="228600" t="228600" r="209550" b="208915"/>
            <wp:docPr id="35691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5999" name="Picture 1" descr="A screenshot of a computer&#10;&#10;Description automatically generated"/>
                    <pic:cNvPicPr/>
                  </pic:nvPicPr>
                  <pic:blipFill>
                    <a:blip r:embed="rId91"/>
                    <a:stretch>
                      <a:fillRect/>
                    </a:stretch>
                  </pic:blipFill>
                  <pic:spPr>
                    <a:xfrm>
                      <a:off x="0" y="0"/>
                      <a:ext cx="4603629" cy="2102005"/>
                    </a:xfrm>
                    <a:prstGeom prst="rect">
                      <a:avLst/>
                    </a:prstGeom>
                    <a:effectLst>
                      <a:glow rad="228600">
                        <a:schemeClr val="accent5">
                          <a:satMod val="175000"/>
                          <a:alpha val="40000"/>
                        </a:schemeClr>
                      </a:glow>
                    </a:effectLst>
                  </pic:spPr>
                </pic:pic>
              </a:graphicData>
            </a:graphic>
          </wp:inline>
        </w:drawing>
      </w:r>
    </w:p>
    <w:p w14:paraId="679E53C8" w14:textId="77777777" w:rsidR="0031710A" w:rsidRDefault="0031710A" w:rsidP="0031710A">
      <w:r>
        <w:t xml:space="preserve">Press </w:t>
      </w:r>
      <w:r w:rsidRPr="00582438">
        <w:rPr>
          <w:i/>
          <w:iCs/>
        </w:rPr>
        <w:t>Apply</w:t>
      </w:r>
      <w:r>
        <w:t>.  The rules determine that the driver is disqualified.  The driver points accumulated in the last 24 months are equal to or greater than 12.</w:t>
      </w:r>
    </w:p>
    <w:p w14:paraId="4000FD8B" w14:textId="77777777" w:rsidR="0031710A" w:rsidRDefault="0031710A" w:rsidP="0031710A"/>
    <w:p w14:paraId="010B87D4" w14:textId="77777777" w:rsidR="0031710A" w:rsidRDefault="0031710A" w:rsidP="0031710A"/>
    <w:p w14:paraId="32668AB0" w14:textId="77777777" w:rsidR="0031710A" w:rsidRDefault="0031710A" w:rsidP="0031710A"/>
    <w:p w14:paraId="22E33E09" w14:textId="77777777" w:rsidR="0031710A" w:rsidRDefault="0031710A" w:rsidP="0031710A"/>
    <w:p w14:paraId="02CF91D0" w14:textId="77777777" w:rsidR="0031710A" w:rsidRDefault="0031710A" w:rsidP="0031710A"/>
    <w:p w14:paraId="70198CAC" w14:textId="77777777" w:rsidR="0031710A" w:rsidRDefault="0031710A" w:rsidP="0031710A"/>
    <w:p w14:paraId="1F369C36" w14:textId="77777777" w:rsidR="0031710A" w:rsidRDefault="0031710A" w:rsidP="0031710A">
      <w:r>
        <w:t xml:space="preserve">Introduce this new skill to the skill flow to calculate whether the driver is disqualified based on historical speeding tickets.  Pass the disqualification flag into the React URL as a query parameter.  Change the react code </w:t>
      </w:r>
      <w:proofErr w:type="spellStart"/>
      <w:r w:rsidRPr="001634F7">
        <w:rPr>
          <w:i/>
          <w:iCs/>
        </w:rPr>
        <w:t>reactCloudant</w:t>
      </w:r>
      <w:proofErr w:type="spellEnd"/>
      <w:r w:rsidRPr="001634F7">
        <w:rPr>
          <w:i/>
          <w:iCs/>
        </w:rPr>
        <w:t>/</w:t>
      </w:r>
      <w:proofErr w:type="spellStart"/>
      <w:r w:rsidRPr="001634F7">
        <w:rPr>
          <w:i/>
          <w:iCs/>
        </w:rPr>
        <w:t>src</w:t>
      </w:r>
      <w:proofErr w:type="spellEnd"/>
      <w:r w:rsidRPr="001634F7">
        <w:rPr>
          <w:i/>
          <w:iCs/>
        </w:rPr>
        <w:t>/TotalFines.js</w:t>
      </w:r>
      <w:r>
        <w:t>.  Edit line 38 and replace this with the Disqualification query parameter.</w:t>
      </w:r>
    </w:p>
    <w:p w14:paraId="0D137DD7" w14:textId="77777777" w:rsidR="0031710A" w:rsidRDefault="0031710A" w:rsidP="0031710A"/>
    <w:p w14:paraId="2B6556C1" w14:textId="3FCF59C0" w:rsidR="0031710A" w:rsidRDefault="0031710A" w:rsidP="0031710A">
      <w:r>
        <w:t>When building the skill flow you should see there is a problem in passing the list of speeding offences to the DMN skill.  How do we resolve this?</w:t>
      </w:r>
    </w:p>
    <w:p w14:paraId="627D2F88" w14:textId="77777777" w:rsidR="003E05BC" w:rsidRDefault="003E05BC" w:rsidP="003E05BC"/>
    <w:p w14:paraId="3FBAFC1F" w14:textId="77777777" w:rsidR="003E05BC" w:rsidRPr="003E05BC" w:rsidRDefault="003E05BC" w:rsidP="003E05BC">
      <w:pPr>
        <w:rPr>
          <w:lang w:val="x-none" w:eastAsia="x-none"/>
        </w:rPr>
      </w:pPr>
    </w:p>
    <w:p w14:paraId="2ABA4821" w14:textId="7647C213" w:rsidR="00AF6ACC" w:rsidRPr="00A8237D" w:rsidRDefault="00A74DFF" w:rsidP="00AF6ACC">
      <w:pPr>
        <w:pStyle w:val="Heading1"/>
      </w:pPr>
      <w:bookmarkStart w:id="28" w:name="_Toc155782149"/>
      <w:r>
        <w:rPr>
          <w:lang w:val="en-GB"/>
        </w:rPr>
        <w:lastRenderedPageBreak/>
        <w:t xml:space="preserve">Advanced </w:t>
      </w:r>
      <w:r w:rsidR="003E05BC">
        <w:rPr>
          <w:lang w:val="en-GB"/>
        </w:rPr>
        <w:t>Lab</w:t>
      </w:r>
      <w:r w:rsidR="00AF6ACC">
        <w:rPr>
          <w:lang w:val="en-GB"/>
        </w:rPr>
        <w:t xml:space="preserve">  </w:t>
      </w:r>
      <w:r w:rsidR="0031710A">
        <w:rPr>
          <w:lang w:val="en-GB"/>
        </w:rPr>
        <w:t xml:space="preserve">2 </w:t>
      </w:r>
      <w:r w:rsidR="00AF6ACC">
        <w:rPr>
          <w:lang w:val="en-GB"/>
        </w:rPr>
        <w:t xml:space="preserve">– Create </w:t>
      </w:r>
      <w:r w:rsidR="003E05BC">
        <w:rPr>
          <w:lang w:val="en-GB"/>
        </w:rPr>
        <w:t xml:space="preserve">a </w:t>
      </w:r>
      <w:r w:rsidR="00AF6ACC">
        <w:rPr>
          <w:lang w:val="en-GB"/>
        </w:rPr>
        <w:t xml:space="preserve">Cloudant </w:t>
      </w:r>
      <w:r>
        <w:rPr>
          <w:lang w:val="en-GB"/>
        </w:rPr>
        <w:t>Speeding Ticket Service</w:t>
      </w:r>
      <w:bookmarkEnd w:id="28"/>
      <w:r w:rsidR="00AF6ACC">
        <w:rPr>
          <w:lang w:val="en-GB"/>
        </w:rPr>
        <w:t xml:space="preserve"> </w:t>
      </w:r>
      <w:bookmarkEnd w:id="25"/>
    </w:p>
    <w:p w14:paraId="476DEF8E" w14:textId="77777777" w:rsidR="00AF6ACC" w:rsidRDefault="00AF6ACC" w:rsidP="00AF6ACC"/>
    <w:p w14:paraId="19AAEE90" w14:textId="77777777" w:rsidR="00AF6ACC" w:rsidRPr="009771B9" w:rsidRDefault="00AF6ACC" w:rsidP="00AF6ACC">
      <w:pPr>
        <w:pStyle w:val="Heading2"/>
      </w:pPr>
      <w:bookmarkStart w:id="29" w:name="_Toc155782150"/>
      <w:r w:rsidRPr="009771B9">
        <w:t>Local host Prerequisites</w:t>
      </w:r>
      <w:bookmarkEnd w:id="29"/>
    </w:p>
    <w:p w14:paraId="4D8EC32F" w14:textId="77777777" w:rsidR="00AF6ACC" w:rsidRPr="00991A2A" w:rsidRDefault="00AF6ACC" w:rsidP="00AF6ACC">
      <w:pPr>
        <w:rPr>
          <w:rFonts w:ascii="Consolas" w:hAnsi="Consolas"/>
          <w:color w:val="CCCCCC"/>
          <w:sz w:val="21"/>
          <w:szCs w:val="21"/>
        </w:rPr>
      </w:pPr>
    </w:p>
    <w:p w14:paraId="78E2B6BD" w14:textId="77777777" w:rsidR="00AF6ACC" w:rsidRDefault="00AF6ACC" w:rsidP="00AF6ACC">
      <w:pPr>
        <w:pStyle w:val="ListParagraph"/>
        <w:numPr>
          <w:ilvl w:val="0"/>
          <w:numId w:val="51"/>
        </w:numPr>
      </w:pPr>
      <w:r w:rsidRPr="00991A2A">
        <w:t xml:space="preserve">Create </w:t>
      </w:r>
      <w:r>
        <w:t xml:space="preserve">a Cloudant instance in your </w:t>
      </w:r>
      <w:r w:rsidRPr="00991A2A">
        <w:t>IBM Cloud account.  </w:t>
      </w:r>
    </w:p>
    <w:p w14:paraId="31314F39" w14:textId="1F12C494" w:rsidR="00AF6ACC" w:rsidRPr="00991A2A" w:rsidRDefault="00AF6ACC" w:rsidP="00A74DFF">
      <w:pPr>
        <w:pStyle w:val="ListParagraph"/>
        <w:numPr>
          <w:ilvl w:val="0"/>
          <w:numId w:val="51"/>
        </w:numPr>
      </w:pPr>
      <w:r w:rsidRPr="00991A2A">
        <w:t>See</w:t>
      </w:r>
      <w:r>
        <w:t xml:space="preserve">: </w:t>
      </w:r>
      <w:hyperlink r:id="rId92" w:history="1">
        <w:r w:rsidRPr="007D0AF2">
          <w:rPr>
            <w:rStyle w:val="Hyperlink"/>
          </w:rPr>
          <w:t>https://cloud.ibm.com/docs/Cloudant?topic=Cloudant-getting-started-with-cloudant</w:t>
        </w:r>
      </w:hyperlink>
    </w:p>
    <w:p w14:paraId="12373C2C" w14:textId="32FEF11B" w:rsidR="00AF6ACC" w:rsidRPr="00991A2A" w:rsidRDefault="00AF6ACC" w:rsidP="00AF6ACC">
      <w:pPr>
        <w:pStyle w:val="ListParagraph"/>
        <w:numPr>
          <w:ilvl w:val="0"/>
          <w:numId w:val="51"/>
        </w:numPr>
      </w:pPr>
      <w:r w:rsidRPr="00991A2A">
        <w:t xml:space="preserve">Create a Cloudant </w:t>
      </w:r>
      <w:r>
        <w:t>instance</w:t>
      </w:r>
      <w:r w:rsidRPr="00991A2A">
        <w:t xml:space="preserve"> with name </w:t>
      </w:r>
      <w:r w:rsidRPr="0041088D">
        <w:rPr>
          <w:i/>
          <w:iCs/>
        </w:rPr>
        <w:t>wxodb.</w:t>
      </w:r>
    </w:p>
    <w:p w14:paraId="6C0C0C4B" w14:textId="77777777" w:rsidR="00AF6ACC" w:rsidRPr="001A172F" w:rsidRDefault="00AF6ACC" w:rsidP="00AF6ACC">
      <w:pPr>
        <w:pStyle w:val="ListParagraph"/>
        <w:numPr>
          <w:ilvl w:val="0"/>
          <w:numId w:val="51"/>
        </w:numPr>
      </w:pPr>
      <w:r w:rsidRPr="00991A2A">
        <w:t>Create credentials</w:t>
      </w:r>
      <w:r>
        <w:t>.</w:t>
      </w:r>
    </w:p>
    <w:p w14:paraId="25408ECF" w14:textId="77777777" w:rsidR="00AF6ACC" w:rsidRPr="001A172F" w:rsidRDefault="00AF6ACC" w:rsidP="00AF6ACC">
      <w:pPr>
        <w:pStyle w:val="Heading2"/>
      </w:pPr>
      <w:bookmarkStart w:id="30" w:name="_Toc155782151"/>
      <w:r w:rsidRPr="001A172F">
        <w:t>Run on local host</w:t>
      </w:r>
      <w:bookmarkEnd w:id="30"/>
    </w:p>
    <w:p w14:paraId="38B374E4" w14:textId="77777777" w:rsidR="00AF6ACC" w:rsidRPr="00991A2A" w:rsidRDefault="00AF6ACC" w:rsidP="00AF6ACC">
      <w:pPr>
        <w:rPr>
          <w:rFonts w:ascii="Consolas" w:hAnsi="Consolas"/>
          <w:color w:val="CCCCCC"/>
          <w:sz w:val="21"/>
          <w:szCs w:val="21"/>
        </w:rPr>
      </w:pPr>
    </w:p>
    <w:p w14:paraId="223BAC8D" w14:textId="23D739C1" w:rsidR="003E05BC" w:rsidRDefault="003E05BC" w:rsidP="00AF6ACC">
      <w:pPr>
        <w:pStyle w:val="ListParagraph"/>
        <w:numPr>
          <w:ilvl w:val="0"/>
          <w:numId w:val="51"/>
        </w:numPr>
      </w:pPr>
      <w:r>
        <w:t>Clone repo</w:t>
      </w:r>
      <w:r w:rsidR="00BC0508">
        <w:t xml:space="preserve">: </w:t>
      </w:r>
      <w:hyperlink r:id="rId93" w:history="1">
        <w:r w:rsidR="00BC0508" w:rsidRPr="001E33B7">
          <w:rPr>
            <w:rStyle w:val="Hyperlink"/>
          </w:rPr>
          <w:t>https://github.com/ncrowther/bamoe2wxo</w:t>
        </w:r>
      </w:hyperlink>
    </w:p>
    <w:p w14:paraId="65B8DC30" w14:textId="0B5ACECF" w:rsidR="003E05BC" w:rsidRDefault="003E05BC" w:rsidP="003E05BC">
      <w:pPr>
        <w:pStyle w:val="ListParagraph"/>
        <w:numPr>
          <w:ilvl w:val="0"/>
          <w:numId w:val="51"/>
        </w:numPr>
      </w:pPr>
      <w:r>
        <w:t xml:space="preserve">Go to folder: </w:t>
      </w:r>
      <w:r>
        <w:rPr>
          <w:rFonts w:ascii="Lucida Console" w:hAnsi="Lucida Console" w:cs="Lucida Console"/>
          <w:color w:val="C0A000"/>
          <w:sz w:val="18"/>
          <w:szCs w:val="18"/>
        </w:rPr>
        <w:t>bamoe2wxo/cloudantFacade/dataservice</w:t>
      </w:r>
    </w:p>
    <w:p w14:paraId="57981290" w14:textId="30E68908" w:rsidR="00AF6ACC" w:rsidRPr="00991A2A" w:rsidRDefault="00AF6ACC" w:rsidP="00AF6ACC">
      <w:pPr>
        <w:pStyle w:val="ListParagraph"/>
        <w:numPr>
          <w:ilvl w:val="0"/>
          <w:numId w:val="51"/>
        </w:numPr>
      </w:pPr>
      <w:r w:rsidRPr="00991A2A">
        <w:t xml:space="preserve">Edit </w:t>
      </w:r>
      <w:r w:rsidRPr="0041088D">
        <w:rPr>
          <w:i/>
          <w:iCs/>
        </w:rPr>
        <w:t>setenv.bat</w:t>
      </w:r>
      <w:r w:rsidRPr="00991A2A">
        <w:t xml:space="preserve"> </w:t>
      </w:r>
      <w:r>
        <w:t xml:space="preserve">to your </w:t>
      </w:r>
      <w:r w:rsidRPr="00991A2A">
        <w:t>Cloudant credentials</w:t>
      </w:r>
    </w:p>
    <w:p w14:paraId="000CFFF3" w14:textId="77777777" w:rsidR="00AF6ACC" w:rsidRPr="00991A2A" w:rsidRDefault="00AF6ACC" w:rsidP="00AF6ACC">
      <w:pPr>
        <w:pStyle w:val="ListParagraph"/>
        <w:numPr>
          <w:ilvl w:val="0"/>
          <w:numId w:val="51"/>
        </w:numPr>
      </w:pPr>
      <w:r w:rsidRPr="00991A2A">
        <w:t xml:space="preserve">Open </w:t>
      </w:r>
      <w:r>
        <w:t>Command</w:t>
      </w:r>
      <w:r w:rsidRPr="00991A2A">
        <w:t xml:space="preserve"> prompt (NOT powershell).  Enter:</w:t>
      </w:r>
    </w:p>
    <w:p w14:paraId="0DC3B465" w14:textId="77777777" w:rsidR="00AF6ACC" w:rsidRPr="00991A2A" w:rsidRDefault="00AF6ACC" w:rsidP="00AF6ACC"/>
    <w:p w14:paraId="27EC3321" w14:textId="77777777" w:rsidR="00AF6ACC" w:rsidRPr="00991A2A" w:rsidRDefault="00AF6ACC" w:rsidP="00AF6ACC">
      <w:pPr>
        <w:pStyle w:val="Code"/>
      </w:pPr>
      <w:r w:rsidRPr="00991A2A">
        <w:rPr>
          <w:color w:val="D4D4D4"/>
        </w:rPr>
        <w:t>   </w:t>
      </w:r>
      <w:r w:rsidRPr="00991A2A">
        <w:t>setenv.bat</w:t>
      </w:r>
    </w:p>
    <w:p w14:paraId="2B722F1B" w14:textId="77777777" w:rsidR="00AF6ACC" w:rsidRPr="00991A2A" w:rsidRDefault="00AF6ACC" w:rsidP="00AF6ACC"/>
    <w:p w14:paraId="5685F653" w14:textId="01EC3B16" w:rsidR="00AF6ACC" w:rsidRPr="00991A2A" w:rsidRDefault="00AF6ACC" w:rsidP="00AF6ACC">
      <w:r w:rsidRPr="00991A2A">
        <w:t> </w:t>
      </w:r>
      <w:r w:rsidR="00A74DFF">
        <w:t>Install</w:t>
      </w:r>
      <w:r w:rsidRPr="00991A2A">
        <w:t xml:space="preserve"> a local nodejs server: </w:t>
      </w:r>
    </w:p>
    <w:p w14:paraId="6C47ADFC" w14:textId="77777777" w:rsidR="00AF6ACC" w:rsidRPr="00991A2A" w:rsidRDefault="00AF6ACC" w:rsidP="00AF6ACC">
      <w:r w:rsidRPr="00991A2A">
        <w:t> </w:t>
      </w:r>
    </w:p>
    <w:p w14:paraId="32992456" w14:textId="3813CE16" w:rsidR="00A74DFF" w:rsidRDefault="00A74DFF" w:rsidP="00AF6ACC">
      <w:pPr>
        <w:pStyle w:val="Code"/>
        <w:rPr>
          <w:lang w:val="en-GB"/>
        </w:rPr>
      </w:pPr>
      <w:r>
        <w:rPr>
          <w:lang w:val="en-GB"/>
        </w:rPr>
        <w:t>npm install</w:t>
      </w:r>
    </w:p>
    <w:p w14:paraId="03A110B6" w14:textId="77777777" w:rsidR="00AF6ACC" w:rsidRDefault="00AF6ACC" w:rsidP="00AF6ACC">
      <w:pPr>
        <w:rPr>
          <w:rFonts w:ascii="Consolas" w:hAnsi="Consolas"/>
          <w:color w:val="CCCCCC"/>
          <w:sz w:val="21"/>
          <w:szCs w:val="21"/>
        </w:rPr>
      </w:pPr>
    </w:p>
    <w:p w14:paraId="48EA2090" w14:textId="77777777" w:rsidR="00A74DFF" w:rsidRPr="00991A2A" w:rsidRDefault="00A74DFF" w:rsidP="00A74DFF">
      <w:r w:rsidRPr="00991A2A">
        <w:t xml:space="preserve"> Start a local nodejs server: </w:t>
      </w:r>
    </w:p>
    <w:p w14:paraId="58EFFF77" w14:textId="77777777" w:rsidR="00A74DFF" w:rsidRPr="00991A2A" w:rsidRDefault="00A74DFF" w:rsidP="00A74DFF">
      <w:r w:rsidRPr="00991A2A">
        <w:t> </w:t>
      </w:r>
    </w:p>
    <w:p w14:paraId="48F261ED" w14:textId="77777777" w:rsidR="00A74DFF" w:rsidRPr="00991A2A" w:rsidRDefault="00A74DFF" w:rsidP="00A74DFF">
      <w:pPr>
        <w:pStyle w:val="Code"/>
      </w:pPr>
      <w:r w:rsidRPr="009771B9">
        <w:t xml:space="preserve">npm </w:t>
      </w:r>
      <w:r w:rsidRPr="00991A2A">
        <w:t>start</w:t>
      </w:r>
    </w:p>
    <w:p w14:paraId="37450728" w14:textId="77777777" w:rsidR="00A74DFF" w:rsidRDefault="00A74DFF" w:rsidP="00A74DFF">
      <w:pPr>
        <w:rPr>
          <w:rFonts w:ascii="Consolas" w:hAnsi="Consolas"/>
          <w:color w:val="CCCCCC"/>
          <w:sz w:val="21"/>
          <w:szCs w:val="21"/>
        </w:rPr>
      </w:pPr>
    </w:p>
    <w:p w14:paraId="4E857E49" w14:textId="2D80F9C2" w:rsidR="00A74DFF" w:rsidRDefault="00A74DFF" w:rsidP="00A74DFF">
      <w:r>
        <w:t>If the port is in use, change the port on line 32:</w:t>
      </w:r>
    </w:p>
    <w:p w14:paraId="3528C1B6" w14:textId="77777777" w:rsidR="00A74DFF" w:rsidRDefault="00A74DFF" w:rsidP="00A74DFF">
      <w:pPr>
        <w:rPr>
          <w:rFonts w:ascii="Consolas" w:hAnsi="Consolas"/>
          <w:color w:val="CCCCCC"/>
          <w:sz w:val="21"/>
          <w:szCs w:val="21"/>
        </w:rPr>
      </w:pPr>
    </w:p>
    <w:p w14:paraId="20C5D5B5" w14:textId="724AA855" w:rsidR="00A74DFF" w:rsidRPr="007027BE" w:rsidRDefault="00A74DFF" w:rsidP="00A74DFF">
      <w:pPr>
        <w:rPr>
          <w:i/>
          <w:iCs/>
        </w:rPr>
      </w:pPr>
      <w:r>
        <w:rPr>
          <w:rFonts w:ascii="Lucida Console" w:eastAsia="Batang" w:hAnsi="Lucida Console" w:cs="Lucida Console"/>
          <w:color w:val="C0A000"/>
          <w:sz w:val="18"/>
          <w:szCs w:val="18"/>
        </w:rPr>
        <w:t>bamoe2wxo/cloudantFacade/dataservice/app.js</w:t>
      </w:r>
    </w:p>
    <w:p w14:paraId="53DEB6F6" w14:textId="60A43367" w:rsidR="00A74DFF" w:rsidRPr="00991A2A" w:rsidRDefault="00A74DFF" w:rsidP="00AF6ACC">
      <w:pPr>
        <w:rPr>
          <w:rFonts w:ascii="Consolas" w:hAnsi="Consolas"/>
          <w:color w:val="CCCCCC"/>
          <w:sz w:val="21"/>
          <w:szCs w:val="21"/>
        </w:rPr>
      </w:pPr>
    </w:p>
    <w:p w14:paraId="400D9F58" w14:textId="2B97253D" w:rsidR="007027BE" w:rsidRDefault="003E05BC" w:rsidP="00AF6ACC">
      <w:r>
        <w:t xml:space="preserve">A local instance of the </w:t>
      </w:r>
      <w:r w:rsidR="007027BE">
        <w:t>Cloudant</w:t>
      </w:r>
      <w:r>
        <w:t xml:space="preserve"> service should now be running.  </w:t>
      </w:r>
    </w:p>
    <w:p w14:paraId="4D1CDB13" w14:textId="77777777" w:rsidR="007027BE" w:rsidRDefault="007027BE" w:rsidP="00AF6ACC"/>
    <w:p w14:paraId="3807DF8E" w14:textId="670D4A48" w:rsidR="003E05BC" w:rsidRDefault="003E05BC" w:rsidP="00AF6ACC">
      <w:r>
        <w:t>Open the OpenAPI spec:</w:t>
      </w:r>
    </w:p>
    <w:p w14:paraId="324F0868" w14:textId="77777777" w:rsidR="003E05BC" w:rsidRDefault="003E05BC" w:rsidP="00AF6ACC"/>
    <w:p w14:paraId="772283B7" w14:textId="153D935E" w:rsidR="003E05BC" w:rsidRDefault="003E05BC" w:rsidP="00AF6ACC">
      <w:r>
        <w:rPr>
          <w:rFonts w:ascii="Lucida Console" w:eastAsia="Batang" w:hAnsi="Lucida Console" w:cs="Lucida Console"/>
          <w:color w:val="C0A000"/>
          <w:sz w:val="18"/>
          <w:szCs w:val="18"/>
        </w:rPr>
        <w:t>bamoe2wxo/cloudantFacade/dataservice/openapi/</w:t>
      </w:r>
      <w:r w:rsidR="007027BE">
        <w:rPr>
          <w:rFonts w:ascii="Lucida Console" w:eastAsia="Batang" w:hAnsi="Lucida Console" w:cs="Lucida Console"/>
          <w:color w:val="C0A000"/>
          <w:sz w:val="18"/>
          <w:szCs w:val="18"/>
        </w:rPr>
        <w:t>dataApi.yaml</w:t>
      </w:r>
    </w:p>
    <w:p w14:paraId="2F573A56" w14:textId="77777777" w:rsidR="00A74DFF" w:rsidRDefault="00A74DFF" w:rsidP="00AF6ACC"/>
    <w:p w14:paraId="73F9A06E" w14:textId="3A141430" w:rsidR="007027BE" w:rsidRDefault="007027BE" w:rsidP="00AF6ACC">
      <w:r>
        <w:t>Write a ticket</w:t>
      </w:r>
      <w:r w:rsidR="003E05BC">
        <w:t xml:space="preserve"> </w:t>
      </w:r>
      <w:r>
        <w:t>with:</w:t>
      </w:r>
    </w:p>
    <w:p w14:paraId="0E3055F1" w14:textId="77777777" w:rsidR="007027BE" w:rsidRDefault="007027BE" w:rsidP="00AF6ACC"/>
    <w:p w14:paraId="7637B9C4" w14:textId="1D44A8ED" w:rsidR="003E05BC" w:rsidRDefault="007027BE" w:rsidP="00AF6ACC">
      <w:r w:rsidRPr="007027BE">
        <w:rPr>
          <w:i/>
          <w:iCs/>
        </w:rPr>
        <w:t>POST https://localhost:3000/doc</w:t>
      </w:r>
    </w:p>
    <w:p w14:paraId="31C403C8" w14:textId="77777777" w:rsidR="007027BE" w:rsidRDefault="003E05BC" w:rsidP="00AF6ACC">
      <w:r w:rsidRPr="003E05BC">
        <w:lastRenderedPageBreak/>
        <w:drawing>
          <wp:inline distT="0" distB="0" distL="0" distR="0" wp14:anchorId="5DFB0FB8" wp14:editId="21EC9203">
            <wp:extent cx="3624337" cy="1936750"/>
            <wp:effectExtent l="228600" t="228600" r="205105" b="215900"/>
            <wp:docPr id="211513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8531" name="Picture 1" descr="A screenshot of a computer program&#10;&#10;Description automatically generated"/>
                    <pic:cNvPicPr/>
                  </pic:nvPicPr>
                  <pic:blipFill>
                    <a:blip r:embed="rId94"/>
                    <a:stretch>
                      <a:fillRect/>
                    </a:stretch>
                  </pic:blipFill>
                  <pic:spPr>
                    <a:xfrm>
                      <a:off x="0" y="0"/>
                      <a:ext cx="3649574" cy="1950236"/>
                    </a:xfrm>
                    <a:prstGeom prst="rect">
                      <a:avLst/>
                    </a:prstGeom>
                    <a:effectLst>
                      <a:glow rad="228600">
                        <a:schemeClr val="accent5">
                          <a:satMod val="175000"/>
                          <a:alpha val="40000"/>
                        </a:schemeClr>
                      </a:glow>
                    </a:effectLst>
                  </pic:spPr>
                </pic:pic>
              </a:graphicData>
            </a:graphic>
          </wp:inline>
        </w:drawing>
      </w:r>
    </w:p>
    <w:p w14:paraId="5984AF7E" w14:textId="77777777" w:rsidR="007027BE" w:rsidRDefault="007027BE" w:rsidP="00AF6ACC"/>
    <w:p w14:paraId="39A50DA7" w14:textId="526B5D09" w:rsidR="007027BE" w:rsidRDefault="007027BE" w:rsidP="007027BE">
      <w:r>
        <w:t>Read the tickets with:</w:t>
      </w:r>
    </w:p>
    <w:p w14:paraId="68BFF179" w14:textId="77777777" w:rsidR="007027BE" w:rsidRDefault="007027BE" w:rsidP="007027BE"/>
    <w:p w14:paraId="4A321873" w14:textId="1371CB5E" w:rsidR="007027BE" w:rsidRDefault="007027BE" w:rsidP="007027BE">
      <w:r>
        <w:t>GET</w:t>
      </w:r>
      <w:r w:rsidRPr="007027BE">
        <w:rPr>
          <w:i/>
          <w:iCs/>
        </w:rPr>
        <w:t xml:space="preserve"> </w:t>
      </w:r>
      <w:hyperlink r:id="rId95" w:history="1">
        <w:r w:rsidRPr="001E33B7">
          <w:rPr>
            <w:rStyle w:val="Hyperlink"/>
            <w:i/>
            <w:iCs/>
          </w:rPr>
          <w:t>https://localhost:3000/docs</w:t>
        </w:r>
      </w:hyperlink>
      <w:r>
        <w:t>:</w:t>
      </w:r>
    </w:p>
    <w:p w14:paraId="45984052" w14:textId="5970CAD1" w:rsidR="007027BE" w:rsidRDefault="007027BE" w:rsidP="007027BE">
      <w:pPr>
        <w:rPr>
          <w:i/>
          <w:iCs/>
        </w:rPr>
      </w:pPr>
      <w:r w:rsidRPr="007027BE">
        <w:rPr>
          <w:i/>
          <w:iCs/>
        </w:rPr>
        <w:drawing>
          <wp:inline distT="0" distB="0" distL="0" distR="0" wp14:anchorId="572195C9" wp14:editId="6CABDF1D">
            <wp:extent cx="2266950" cy="2812523"/>
            <wp:effectExtent l="228600" t="228600" r="209550" b="216535"/>
            <wp:docPr id="170611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654" name="Picture 1" descr="A screenshot of a computer&#10;&#10;Description automatically generated"/>
                    <pic:cNvPicPr/>
                  </pic:nvPicPr>
                  <pic:blipFill>
                    <a:blip r:embed="rId96"/>
                    <a:stretch>
                      <a:fillRect/>
                    </a:stretch>
                  </pic:blipFill>
                  <pic:spPr>
                    <a:xfrm>
                      <a:off x="0" y="0"/>
                      <a:ext cx="2271694" cy="2818408"/>
                    </a:xfrm>
                    <a:prstGeom prst="rect">
                      <a:avLst/>
                    </a:prstGeom>
                    <a:effectLst>
                      <a:glow rad="228600">
                        <a:schemeClr val="accent5">
                          <a:satMod val="175000"/>
                          <a:alpha val="40000"/>
                        </a:schemeClr>
                      </a:glow>
                    </a:effectLst>
                  </pic:spPr>
                </pic:pic>
              </a:graphicData>
            </a:graphic>
          </wp:inline>
        </w:drawing>
      </w:r>
    </w:p>
    <w:p w14:paraId="6EB6CCD8" w14:textId="77777777" w:rsidR="007027BE" w:rsidRDefault="007027BE" w:rsidP="007027BE">
      <w:pPr>
        <w:rPr>
          <w:i/>
          <w:iCs/>
        </w:rPr>
      </w:pPr>
    </w:p>
    <w:p w14:paraId="5D81326A" w14:textId="77777777" w:rsidR="007027BE" w:rsidRDefault="007027BE" w:rsidP="007027BE">
      <w:pPr>
        <w:rPr>
          <w:rFonts w:ascii="Lucida Console" w:eastAsia="Batang" w:hAnsi="Lucida Console" w:cs="Lucida Console"/>
          <w:color w:val="C0A000"/>
          <w:sz w:val="18"/>
          <w:szCs w:val="18"/>
        </w:rPr>
      </w:pPr>
    </w:p>
    <w:p w14:paraId="54E91DB1" w14:textId="77777777" w:rsidR="007027BE" w:rsidRDefault="007027BE" w:rsidP="007027BE"/>
    <w:p w14:paraId="4920139D" w14:textId="51FE1F19" w:rsidR="007027BE" w:rsidRPr="007027BE" w:rsidRDefault="007027BE" w:rsidP="007027BE">
      <w:pPr>
        <w:rPr>
          <w:i/>
          <w:iCs/>
        </w:rPr>
      </w:pPr>
    </w:p>
    <w:p w14:paraId="550AC386" w14:textId="6F7884AE" w:rsidR="00AF6ACC" w:rsidRDefault="00AF6ACC" w:rsidP="00AF6ACC">
      <w:r>
        <w:br w:type="page"/>
      </w:r>
    </w:p>
    <w:p w14:paraId="2C099B7C" w14:textId="77777777" w:rsidR="007027BE" w:rsidRDefault="007027BE" w:rsidP="00AF6ACC"/>
    <w:p w14:paraId="523E348F" w14:textId="77777777" w:rsidR="003E05BC" w:rsidRDefault="003E05BC" w:rsidP="00AF6ACC">
      <w:pPr>
        <w:rPr>
          <w:rFonts w:eastAsia="Batang" w:cs="Arial"/>
          <w:b/>
          <w:bCs/>
          <w:iCs/>
          <w:sz w:val="28"/>
          <w:szCs w:val="28"/>
          <w:lang w:val="en-US" w:eastAsia="en-US"/>
        </w:rPr>
      </w:pPr>
    </w:p>
    <w:p w14:paraId="18FBC85E" w14:textId="77777777" w:rsidR="00AF6ACC" w:rsidRPr="009771B9" w:rsidRDefault="00AF6ACC" w:rsidP="00AF6ACC">
      <w:pPr>
        <w:pStyle w:val="Heading2"/>
      </w:pPr>
      <w:bookmarkStart w:id="31" w:name="_Toc155782152"/>
      <w:r w:rsidRPr="009771B9">
        <w:t>Code Engine Hosting Prerequisites</w:t>
      </w:r>
      <w:bookmarkEnd w:id="31"/>
    </w:p>
    <w:p w14:paraId="0E428C14" w14:textId="4D4A4CA1" w:rsidR="00AF6ACC" w:rsidRDefault="00AF6ACC" w:rsidP="00AF6ACC">
      <w:pPr>
        <w:rPr>
          <w:rFonts w:ascii="Consolas" w:hAnsi="Consolas"/>
          <w:color w:val="CCCCCC"/>
          <w:sz w:val="21"/>
          <w:szCs w:val="21"/>
        </w:rPr>
      </w:pPr>
    </w:p>
    <w:p w14:paraId="2A048B25" w14:textId="339EEA06" w:rsidR="00AF6ACC" w:rsidRPr="00991A2A" w:rsidRDefault="007027BE" w:rsidP="007027BE">
      <w:r>
        <w:t>This section describes how you can host your Cloudant service on IBM Code Engine.</w:t>
      </w:r>
    </w:p>
    <w:p w14:paraId="0B5AE6E8" w14:textId="77777777" w:rsidR="00AF6ACC" w:rsidRPr="00991A2A" w:rsidRDefault="00AF6ACC" w:rsidP="00AF6ACC">
      <w:pPr>
        <w:ind w:firstLine="45"/>
      </w:pPr>
    </w:p>
    <w:p w14:paraId="39590B4D" w14:textId="77777777" w:rsidR="00AF6ACC" w:rsidRDefault="00AF6ACC" w:rsidP="00AF6ACC">
      <w:pPr>
        <w:pStyle w:val="ListParagraph"/>
        <w:numPr>
          <w:ilvl w:val="0"/>
          <w:numId w:val="52"/>
        </w:numPr>
      </w:pPr>
      <w:r w:rsidRPr="00991A2A">
        <w:t xml:space="preserve">Create </w:t>
      </w:r>
      <w:r>
        <w:t xml:space="preserve">a </w:t>
      </w:r>
      <w:r w:rsidRPr="0041088D">
        <w:rPr>
          <w:i/>
          <w:iCs/>
        </w:rPr>
        <w:t>Code Engine</w:t>
      </w:r>
      <w:r w:rsidRPr="00991A2A">
        <w:t xml:space="preserve"> </w:t>
      </w:r>
      <w:r>
        <w:t xml:space="preserve">instance in </w:t>
      </w:r>
      <w:r w:rsidRPr="00991A2A">
        <w:t xml:space="preserve">IBM Cloud account. </w:t>
      </w:r>
      <w:r>
        <w:t xml:space="preserve">  If using TechZone, reserve the following: </w:t>
      </w:r>
    </w:p>
    <w:p w14:paraId="28136B94" w14:textId="77777777" w:rsidR="00AF6ACC" w:rsidRPr="00991A2A" w:rsidRDefault="00AF6ACC" w:rsidP="00AF6ACC">
      <w:pPr>
        <w:pStyle w:val="ListParagraph"/>
      </w:pPr>
      <w:r w:rsidRPr="00683DB2">
        <w:rPr>
          <w:noProof/>
        </w:rPr>
        <w:drawing>
          <wp:inline distT="0" distB="0" distL="0" distR="0" wp14:anchorId="1B5E8D41" wp14:editId="155DA4FF">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97"/>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0C12E81B" w14:textId="77777777" w:rsidR="00AF6ACC" w:rsidRDefault="00AF6ACC" w:rsidP="00AF6ACC">
      <w:pPr>
        <w:pStyle w:val="ListParagraph"/>
        <w:numPr>
          <w:ilvl w:val="0"/>
          <w:numId w:val="52"/>
        </w:numPr>
      </w:pPr>
      <w:r>
        <w:t>Login to the provisioned environment.</w:t>
      </w:r>
    </w:p>
    <w:p w14:paraId="4C5F1765" w14:textId="77777777" w:rsidR="00AF6ACC" w:rsidRDefault="00AF6ACC" w:rsidP="00AF6ACC">
      <w:pPr>
        <w:pStyle w:val="ListParagraph"/>
      </w:pPr>
    </w:p>
    <w:p w14:paraId="77115162" w14:textId="77777777" w:rsidR="00AF6ACC" w:rsidRPr="000B5C75" w:rsidRDefault="00AF6ACC" w:rsidP="00AF6ACC">
      <w:pPr>
        <w:pStyle w:val="ListParagraph"/>
        <w:numPr>
          <w:ilvl w:val="0"/>
          <w:numId w:val="52"/>
        </w:numPr>
      </w:pPr>
      <w:r w:rsidRPr="000B5C75">
        <w:t xml:space="preserve">Create a code engine project called </w:t>
      </w:r>
      <w:r w:rsidRPr="000B5C75">
        <w:rPr>
          <w:rStyle w:val="Emphasis"/>
        </w:rPr>
        <w:t>cloudant-fa</w:t>
      </w:r>
      <w:r>
        <w:rPr>
          <w:rStyle w:val="Emphasis"/>
        </w:rPr>
        <w:t>c</w:t>
      </w:r>
      <w:r w:rsidRPr="000B5C75">
        <w:rPr>
          <w:rStyle w:val="Emphasis"/>
        </w:rPr>
        <w:t>ade</w:t>
      </w:r>
      <w:r w:rsidRPr="000B5C75">
        <w:t>, with the image referenc</w:t>
      </w:r>
      <w:r>
        <w:t>ing</w:t>
      </w:r>
      <w:r w:rsidRPr="000B5C75">
        <w:t xml:space="preserve"> your docker image</w:t>
      </w:r>
      <w:r>
        <w:t xml:space="preserve">.  </w:t>
      </w:r>
    </w:p>
    <w:p w14:paraId="6E6C18AE" w14:textId="77777777" w:rsidR="00AF6ACC" w:rsidRPr="00991A2A" w:rsidRDefault="00AF6ACC" w:rsidP="00AF6ACC">
      <w:r w:rsidRPr="000B5C75">
        <w:rPr>
          <w:noProof/>
        </w:rPr>
        <w:drawing>
          <wp:inline distT="0" distB="0" distL="0" distR="0" wp14:anchorId="448F8ED2" wp14:editId="5266F35E">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98"/>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3FBC39F" w14:textId="77777777" w:rsidR="00AF6ACC" w:rsidRDefault="00AF6ACC" w:rsidP="00AF6ACC">
      <w:pPr>
        <w:pStyle w:val="ListParagraph"/>
        <w:numPr>
          <w:ilvl w:val="0"/>
          <w:numId w:val="53"/>
        </w:numPr>
      </w:pPr>
      <w:r>
        <w:t>Within your CodeEngine project, select Secrets and configmaps.  Press Create.</w:t>
      </w:r>
    </w:p>
    <w:p w14:paraId="2C8C80B5" w14:textId="77777777" w:rsidR="00AF6ACC" w:rsidRDefault="00AF6ACC" w:rsidP="00AF6ACC"/>
    <w:p w14:paraId="25326058" w14:textId="77777777" w:rsidR="00AF6ACC" w:rsidRPr="0041088D" w:rsidRDefault="00AF6ACC" w:rsidP="00AF6ACC">
      <w:pPr>
        <w:pStyle w:val="ListParagraph"/>
        <w:numPr>
          <w:ilvl w:val="0"/>
          <w:numId w:val="53"/>
        </w:numPr>
        <w:rPr>
          <w:i/>
          <w:iCs/>
        </w:rPr>
      </w:pPr>
      <w:r>
        <w:t xml:space="preserve">Create a configmap with name </w:t>
      </w:r>
      <w:r w:rsidRPr="0041088D">
        <w:rPr>
          <w:i/>
          <w:iCs/>
        </w:rPr>
        <w:t xml:space="preserve">dataserviceconfig </w:t>
      </w:r>
      <w:r w:rsidRPr="0041088D">
        <w:t>and press</w:t>
      </w:r>
      <w:r w:rsidRPr="0041088D">
        <w:rPr>
          <w:i/>
          <w:iCs/>
        </w:rPr>
        <w:t xml:space="preserve"> Create.</w:t>
      </w:r>
    </w:p>
    <w:p w14:paraId="18A6D97A" w14:textId="77777777" w:rsidR="00AF6ACC" w:rsidRDefault="00AF6ACC" w:rsidP="00AF6ACC"/>
    <w:p w14:paraId="53F1D810" w14:textId="77777777" w:rsidR="00AF6ACC" w:rsidRDefault="00AF6ACC" w:rsidP="00AF6ACC">
      <w:pPr>
        <w:pStyle w:val="ListParagraph"/>
        <w:numPr>
          <w:ilvl w:val="0"/>
          <w:numId w:val="53"/>
        </w:numPr>
      </w:pPr>
      <w:r w:rsidRPr="00991A2A">
        <w:t xml:space="preserve">Create a code engine </w:t>
      </w:r>
      <w:r w:rsidRPr="0041088D">
        <w:rPr>
          <w:i/>
          <w:iCs/>
        </w:rPr>
        <w:t>configmap configuration</w:t>
      </w:r>
      <w:r w:rsidRPr="00991A2A">
        <w:t xml:space="preserve"> </w:t>
      </w:r>
      <w:r>
        <w:t>with</w:t>
      </w:r>
      <w:r w:rsidRPr="00991A2A">
        <w:t xml:space="preserve"> </w:t>
      </w:r>
      <w:r>
        <w:t xml:space="preserve">your </w:t>
      </w:r>
      <w:r w:rsidRPr="00991A2A">
        <w:t>Cloudant credentials:</w:t>
      </w:r>
    </w:p>
    <w:p w14:paraId="7FFAC73C" w14:textId="77777777" w:rsidR="00AF6ACC" w:rsidRDefault="00AF6ACC" w:rsidP="00AF6ACC"/>
    <w:p w14:paraId="58FB9DDB" w14:textId="4E9F6A0F" w:rsidR="007027BE" w:rsidRPr="00BC0508" w:rsidRDefault="00AF6ACC" w:rsidP="00AF6ACC">
      <w:r w:rsidRPr="0041088D">
        <w:rPr>
          <w:noProof/>
        </w:rPr>
        <w:lastRenderedPageBreak/>
        <w:drawing>
          <wp:inline distT="0" distB="0" distL="0" distR="0" wp14:anchorId="52933843" wp14:editId="21C2F0DF">
            <wp:extent cx="3606800" cy="2509882"/>
            <wp:effectExtent l="228600" t="228600" r="203200" b="214630"/>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99"/>
                    <a:stretch>
                      <a:fillRect/>
                    </a:stretch>
                  </pic:blipFill>
                  <pic:spPr>
                    <a:xfrm>
                      <a:off x="0" y="0"/>
                      <a:ext cx="3613335" cy="2514430"/>
                    </a:xfrm>
                    <a:prstGeom prst="rect">
                      <a:avLst/>
                    </a:prstGeom>
                    <a:effectLst>
                      <a:glow rad="228600">
                        <a:schemeClr val="accent5">
                          <a:satMod val="175000"/>
                          <a:alpha val="40000"/>
                        </a:schemeClr>
                      </a:glow>
                    </a:effectLst>
                  </pic:spPr>
                </pic:pic>
              </a:graphicData>
            </a:graphic>
          </wp:inline>
        </w:drawing>
      </w:r>
    </w:p>
    <w:p w14:paraId="2B843F92" w14:textId="67F3E4C5" w:rsidR="00AF6ACC" w:rsidRPr="009771B9" w:rsidRDefault="00AF6ACC" w:rsidP="00AF6ACC">
      <w:pPr>
        <w:pStyle w:val="Heading2"/>
      </w:pPr>
      <w:bookmarkStart w:id="32" w:name="_Toc155782153"/>
      <w:r w:rsidRPr="009771B9">
        <w:t xml:space="preserve">Deployment to </w:t>
      </w:r>
      <w:r w:rsidR="007027BE">
        <w:t>C</w:t>
      </w:r>
      <w:r w:rsidRPr="009771B9">
        <w:t xml:space="preserve">ode </w:t>
      </w:r>
      <w:r w:rsidR="007027BE">
        <w:t>E</w:t>
      </w:r>
      <w:r w:rsidRPr="009771B9">
        <w:t>ngine</w:t>
      </w:r>
      <w:bookmarkEnd w:id="32"/>
      <w:r w:rsidRPr="009771B9">
        <w:t xml:space="preserve"> </w:t>
      </w:r>
    </w:p>
    <w:p w14:paraId="0B879B8F" w14:textId="77777777" w:rsidR="00AF6ACC" w:rsidRPr="00991A2A" w:rsidRDefault="00AF6ACC" w:rsidP="00AF6ACC">
      <w:pPr>
        <w:rPr>
          <w:rFonts w:ascii="Consolas" w:hAnsi="Consolas"/>
          <w:color w:val="CCCCCC"/>
          <w:sz w:val="21"/>
          <w:szCs w:val="21"/>
        </w:rPr>
      </w:pPr>
    </w:p>
    <w:p w14:paraId="6C67766B" w14:textId="77777777" w:rsidR="00AF6ACC" w:rsidRPr="009771B9" w:rsidRDefault="00AF6ACC" w:rsidP="00AF6ACC">
      <w:pPr>
        <w:pStyle w:val="ListParagraph"/>
        <w:numPr>
          <w:ilvl w:val="0"/>
          <w:numId w:val="54"/>
        </w:numPr>
      </w:pPr>
      <w:r w:rsidRPr="009771B9">
        <w:t>Open Git Bash shell from VSC</w:t>
      </w:r>
    </w:p>
    <w:p w14:paraId="5836CCEC" w14:textId="77777777" w:rsidR="00AF6ACC" w:rsidRPr="00991A2A" w:rsidRDefault="00AF6ACC" w:rsidP="00AF6ACC"/>
    <w:p w14:paraId="496062DC" w14:textId="77777777" w:rsidR="00AF6ACC" w:rsidRPr="009771B9" w:rsidRDefault="00AF6ACC" w:rsidP="00AF6ACC">
      <w:pPr>
        <w:pStyle w:val="ListParagraph"/>
        <w:numPr>
          <w:ilvl w:val="0"/>
          <w:numId w:val="54"/>
        </w:numPr>
      </w:pPr>
      <w:r w:rsidRPr="009771B9">
        <w:t>Login to IBM Cloud.</w:t>
      </w:r>
    </w:p>
    <w:p w14:paraId="11BD65B2" w14:textId="77777777" w:rsidR="00AF6ACC" w:rsidRPr="009771B9" w:rsidRDefault="00AF6ACC" w:rsidP="00AF6ACC"/>
    <w:p w14:paraId="29F313FD" w14:textId="77777777" w:rsidR="00AF6ACC" w:rsidRPr="009771B9" w:rsidRDefault="00AF6ACC" w:rsidP="00AF6ACC">
      <w:pPr>
        <w:pStyle w:val="Code"/>
        <w:ind w:left="720"/>
      </w:pPr>
      <w:r w:rsidRPr="009771B9">
        <w:t>ibmcloud login --sso</w:t>
      </w:r>
    </w:p>
    <w:p w14:paraId="6D529ED5" w14:textId="77777777" w:rsidR="00AF6ACC" w:rsidRPr="009771B9" w:rsidRDefault="00AF6ACC" w:rsidP="00AF6ACC"/>
    <w:p w14:paraId="15A44DFD" w14:textId="77777777" w:rsidR="00AF6ACC" w:rsidRPr="009771B9" w:rsidRDefault="00AF6ACC" w:rsidP="00AF6ACC">
      <w:pPr>
        <w:pStyle w:val="ListParagraph"/>
        <w:numPr>
          <w:ilvl w:val="0"/>
          <w:numId w:val="54"/>
        </w:numPr>
      </w:pPr>
      <w:r>
        <w:rPr>
          <w:rStyle w:val="hgkelc"/>
          <w:lang w:val="en"/>
        </w:rPr>
        <w:t xml:space="preserve">In the IBM Cloud console, go to </w:t>
      </w:r>
      <w:r>
        <w:rPr>
          <w:rStyle w:val="hgkelc"/>
          <w:b/>
          <w:bCs/>
          <w:lang w:val="en"/>
        </w:rPr>
        <w:t xml:space="preserve">Manage &gt; Account &gt; Account resources &gt; Resource groups.  </w:t>
      </w:r>
      <w:r w:rsidRPr="009771B9">
        <w:t xml:space="preserve">Select </w:t>
      </w:r>
      <w:r>
        <w:t>the</w:t>
      </w:r>
      <w:r w:rsidRPr="009771B9">
        <w:t xml:space="preserve"> </w:t>
      </w:r>
      <w:r>
        <w:t xml:space="preserve">resource group for Code Engine. </w:t>
      </w:r>
      <w:r w:rsidRPr="009771B9">
        <w:t xml:space="preserve">E.g. </w:t>
      </w:r>
      <w:r w:rsidRPr="0041088D">
        <w:rPr>
          <w:i/>
          <w:iCs/>
        </w:rPr>
        <w:t>default</w:t>
      </w:r>
    </w:p>
    <w:p w14:paraId="5B509915" w14:textId="77777777" w:rsidR="00AF6ACC" w:rsidRDefault="00AF6ACC" w:rsidP="00AF6ACC"/>
    <w:p w14:paraId="3E0DA0FB" w14:textId="77777777" w:rsidR="00AF6ACC" w:rsidRDefault="00AF6ACC" w:rsidP="00AF6ACC">
      <w:pPr>
        <w:pStyle w:val="Code"/>
        <w:ind w:left="720"/>
      </w:pPr>
      <w:r>
        <w:t>ibmcloud target -g default</w:t>
      </w:r>
    </w:p>
    <w:p w14:paraId="2BE59BAB" w14:textId="77777777" w:rsidR="00AF6ACC" w:rsidRPr="009771B9" w:rsidRDefault="00AF6ACC" w:rsidP="00AF6ACC"/>
    <w:p w14:paraId="2291CAD6" w14:textId="77777777" w:rsidR="00AF6ACC" w:rsidRPr="009771B9" w:rsidRDefault="00AF6ACC" w:rsidP="00AF6ACC">
      <w:pPr>
        <w:pStyle w:val="ListParagraph"/>
        <w:numPr>
          <w:ilvl w:val="0"/>
          <w:numId w:val="54"/>
        </w:numPr>
      </w:pPr>
      <w:r w:rsidRPr="009771B9">
        <w:t xml:space="preserve">Select the code engine project:  </w:t>
      </w:r>
    </w:p>
    <w:p w14:paraId="4E1F33CE" w14:textId="77777777" w:rsidR="00AF6ACC" w:rsidRPr="009771B9" w:rsidRDefault="00AF6ACC" w:rsidP="00AF6ACC"/>
    <w:p w14:paraId="1E134B4B" w14:textId="77777777" w:rsidR="00AF6ACC" w:rsidRPr="009771B9" w:rsidRDefault="00AF6ACC" w:rsidP="00AF6ACC">
      <w:pPr>
        <w:pStyle w:val="Code"/>
        <w:ind w:left="720"/>
      </w:pPr>
      <w:r w:rsidRPr="009771B9">
        <w:t>ibmcloud ce project select -n [PROJECT_NAME]</w:t>
      </w:r>
    </w:p>
    <w:p w14:paraId="653C2D79" w14:textId="77777777" w:rsidR="00AF6ACC" w:rsidRPr="009771B9" w:rsidRDefault="00AF6ACC" w:rsidP="00AF6ACC"/>
    <w:p w14:paraId="50A961C2" w14:textId="77777777" w:rsidR="00AF6ACC" w:rsidRDefault="00AF6ACC" w:rsidP="00AF6ACC">
      <w:pPr>
        <w:pStyle w:val="ListParagraph"/>
        <w:numPr>
          <w:ilvl w:val="0"/>
          <w:numId w:val="54"/>
        </w:numPr>
      </w:pPr>
      <w:r w:rsidRPr="009771B9">
        <w:t>Start Docker Desktop</w:t>
      </w:r>
    </w:p>
    <w:p w14:paraId="0D183169" w14:textId="77777777" w:rsidR="00AF6ACC" w:rsidRPr="009771B9" w:rsidRDefault="00AF6ACC" w:rsidP="00AF6ACC"/>
    <w:p w14:paraId="742C4C21" w14:textId="77777777" w:rsidR="00AF6ACC" w:rsidRDefault="00AF6ACC" w:rsidP="00AF6ACC">
      <w:pPr>
        <w:pStyle w:val="ListParagraph"/>
        <w:numPr>
          <w:ilvl w:val="0"/>
          <w:numId w:val="54"/>
        </w:numPr>
      </w:pPr>
      <w:r>
        <w:t xml:space="preserve">In Bash Shell, go to the dataservice folder e.g: </w:t>
      </w:r>
      <w:r w:rsidRPr="0041088D">
        <w:rPr>
          <w:rStyle w:val="CodeChar"/>
        </w:rPr>
        <w:t>/bamoe2wxo/cloudantFacade/dataservice</w:t>
      </w:r>
    </w:p>
    <w:p w14:paraId="627176A9" w14:textId="77777777" w:rsidR="00AF6ACC" w:rsidRDefault="00AF6ACC" w:rsidP="00AF6ACC">
      <w:pPr>
        <w:pStyle w:val="ListParagraph"/>
      </w:pPr>
    </w:p>
    <w:p w14:paraId="35E22828" w14:textId="77777777" w:rsidR="00AF6ACC" w:rsidRPr="009771B9" w:rsidRDefault="00AF6ACC" w:rsidP="00AF6ACC">
      <w:pPr>
        <w:pStyle w:val="ListParagraph"/>
        <w:numPr>
          <w:ilvl w:val="0"/>
          <w:numId w:val="54"/>
        </w:numPr>
      </w:pPr>
      <w:r>
        <w:t>Within this folder, edit</w:t>
      </w:r>
      <w:r w:rsidRPr="009771B9">
        <w:t xml:space="preserve"> </w:t>
      </w:r>
      <w:r w:rsidRPr="0041088D">
        <w:rPr>
          <w:i/>
          <w:iCs/>
        </w:rPr>
        <w:t>build.sh</w:t>
      </w:r>
      <w:r w:rsidRPr="009771B9">
        <w:t xml:space="preserve"> and </w:t>
      </w:r>
      <w:r w:rsidRPr="0041088D">
        <w:rPr>
          <w:i/>
          <w:iCs/>
        </w:rPr>
        <w:t>run.sh</w:t>
      </w:r>
      <w:r w:rsidRPr="009771B9">
        <w:t xml:space="preserve"> and </w:t>
      </w:r>
      <w:r>
        <w:t>change</w:t>
      </w:r>
      <w:r w:rsidRPr="009771B9">
        <w:t xml:space="preserve"> the </w:t>
      </w:r>
      <w:r>
        <w:t>REGISTRY</w:t>
      </w:r>
      <w:r w:rsidRPr="009771B9">
        <w:t xml:space="preserve"> to your Docker </w:t>
      </w:r>
      <w:r>
        <w:t>registry.</w:t>
      </w:r>
    </w:p>
    <w:p w14:paraId="402B5C8D" w14:textId="77777777" w:rsidR="00AF6ACC" w:rsidRPr="009771B9" w:rsidRDefault="00AF6ACC" w:rsidP="00AF6ACC"/>
    <w:p w14:paraId="5A8A54C7" w14:textId="77777777" w:rsidR="00AF6ACC" w:rsidRPr="009771B9" w:rsidRDefault="00AF6ACC" w:rsidP="00AF6ACC">
      <w:pPr>
        <w:pStyle w:val="ListParagraph"/>
        <w:numPr>
          <w:ilvl w:val="0"/>
          <w:numId w:val="54"/>
        </w:numPr>
      </w:pPr>
      <w:r>
        <w:t xml:space="preserve">Run </w:t>
      </w:r>
      <w:r w:rsidRPr="00D577A2">
        <w:rPr>
          <w:i/>
          <w:iCs/>
        </w:rPr>
        <w:t>build.sh</w:t>
      </w:r>
      <w:r>
        <w:t xml:space="preserve"> to build</w:t>
      </w:r>
      <w:r w:rsidRPr="009771B9">
        <w:t xml:space="preserve"> the sample application </w:t>
      </w:r>
      <w:r>
        <w:t>in</w:t>
      </w:r>
      <w:r w:rsidRPr="009771B9">
        <w:t xml:space="preserve"> your docker repo:</w:t>
      </w:r>
    </w:p>
    <w:p w14:paraId="07E3420B" w14:textId="77777777" w:rsidR="00AF6ACC" w:rsidRPr="009771B9" w:rsidRDefault="00AF6ACC" w:rsidP="00AF6ACC"/>
    <w:p w14:paraId="34695B1E" w14:textId="77777777" w:rsidR="00AF6ACC" w:rsidRPr="009771B9" w:rsidRDefault="00AF6ACC" w:rsidP="00AF6ACC">
      <w:pPr>
        <w:pStyle w:val="Code"/>
        <w:ind w:left="720"/>
      </w:pPr>
      <w:r w:rsidRPr="009771B9">
        <w:t>./build</w:t>
      </w:r>
    </w:p>
    <w:p w14:paraId="48D94D70" w14:textId="77777777" w:rsidR="00AF6ACC" w:rsidRDefault="00AF6ACC" w:rsidP="00AF6ACC"/>
    <w:p w14:paraId="537C9CB9" w14:textId="77777777" w:rsidR="00AF6ACC" w:rsidRPr="009771B9" w:rsidRDefault="00AF6ACC" w:rsidP="00AF6ACC">
      <w:pPr>
        <w:pStyle w:val="ListParagraph"/>
        <w:numPr>
          <w:ilvl w:val="0"/>
          <w:numId w:val="54"/>
        </w:numPr>
      </w:pPr>
      <w:r>
        <w:t>Run run.sh to d</w:t>
      </w:r>
      <w:r w:rsidRPr="009771B9">
        <w:t>eploy the application to Code Engine on IBM Cloud</w:t>
      </w:r>
      <w:r>
        <w:t>:</w:t>
      </w:r>
    </w:p>
    <w:p w14:paraId="6E9559A5" w14:textId="77777777" w:rsidR="00AF6ACC" w:rsidRPr="009771B9" w:rsidRDefault="00AF6ACC" w:rsidP="00AF6ACC"/>
    <w:p w14:paraId="729CF31E" w14:textId="77777777" w:rsidR="00AF6ACC" w:rsidRPr="009771B9" w:rsidRDefault="00AF6ACC" w:rsidP="00AF6ACC">
      <w:pPr>
        <w:pStyle w:val="Code"/>
        <w:ind w:left="720"/>
      </w:pPr>
      <w:r w:rsidRPr="009771B9">
        <w:t>./run</w:t>
      </w:r>
    </w:p>
    <w:p w14:paraId="0A27C08F" w14:textId="77777777" w:rsidR="00AF6ACC" w:rsidRPr="009771B9" w:rsidRDefault="00AF6ACC" w:rsidP="00AF6ACC"/>
    <w:p w14:paraId="3212EEC3" w14:textId="0AD85501" w:rsidR="00AF6ACC" w:rsidRDefault="00AF6ACC" w:rsidP="00AF6ACC">
      <w:pPr>
        <w:pStyle w:val="ListParagraph"/>
        <w:numPr>
          <w:ilvl w:val="0"/>
          <w:numId w:val="54"/>
        </w:numPr>
      </w:pPr>
      <w:r w:rsidRPr="009771B9">
        <w:t xml:space="preserve">Open </w:t>
      </w:r>
      <w:r w:rsidR="00B60ED6">
        <w:t>the Code Engine console and copy the Cloudant service URL.</w:t>
      </w:r>
    </w:p>
    <w:p w14:paraId="5F1FE024" w14:textId="77777777" w:rsidR="00B60ED6" w:rsidRDefault="00B60ED6" w:rsidP="00B60ED6">
      <w:pPr>
        <w:pStyle w:val="ListParagraph"/>
      </w:pPr>
    </w:p>
    <w:p w14:paraId="458B6CA9" w14:textId="77777777" w:rsidR="00B60ED6" w:rsidRDefault="00B60ED6" w:rsidP="00B60ED6">
      <w:pPr>
        <w:pStyle w:val="ListParagraph"/>
        <w:numPr>
          <w:ilvl w:val="0"/>
          <w:numId w:val="54"/>
        </w:numPr>
      </w:pPr>
      <w:r>
        <w:t>Edit the openAPI spec</w:t>
      </w:r>
    </w:p>
    <w:p w14:paraId="10D45C0D" w14:textId="77777777" w:rsidR="00B60ED6" w:rsidRDefault="00B60ED6" w:rsidP="00B60ED6">
      <w:pPr>
        <w:pStyle w:val="ListParagraph"/>
      </w:pPr>
    </w:p>
    <w:p w14:paraId="3DDC0B3B" w14:textId="77777777" w:rsidR="00B60ED6" w:rsidRDefault="00B60ED6" w:rsidP="00B60ED6">
      <w:pPr>
        <w:pStyle w:val="ListParagraph"/>
      </w:pPr>
      <w:r w:rsidRPr="00B60ED6">
        <w:rPr>
          <w:rFonts w:ascii="Lucida Console" w:hAnsi="Lucida Console" w:cs="Lucida Console"/>
          <w:color w:val="C0A000"/>
          <w:sz w:val="18"/>
          <w:szCs w:val="18"/>
        </w:rPr>
        <w:t>bamoe2wxo/cloudantFacade/dataservice/openapi/dataApi.yaml</w:t>
      </w:r>
    </w:p>
    <w:p w14:paraId="3DA7AC3A" w14:textId="77777777" w:rsidR="00B60ED6" w:rsidRPr="00B60ED6" w:rsidRDefault="00B60ED6" w:rsidP="00B60ED6">
      <w:pPr>
        <w:pStyle w:val="ListParagraph"/>
        <w:rPr>
          <w:rFonts w:ascii="Lucida Console" w:hAnsi="Lucida Console" w:cs="Lucida Console"/>
          <w:color w:val="C0A000"/>
          <w:sz w:val="18"/>
          <w:szCs w:val="18"/>
        </w:rPr>
      </w:pPr>
    </w:p>
    <w:p w14:paraId="64870615" w14:textId="475054E2" w:rsidR="00B60ED6" w:rsidRPr="00B60ED6" w:rsidRDefault="00B60ED6" w:rsidP="00B60ED6">
      <w:pPr>
        <w:pStyle w:val="ListParagraph"/>
        <w:numPr>
          <w:ilvl w:val="0"/>
          <w:numId w:val="54"/>
        </w:numPr>
      </w:pPr>
      <w:r w:rsidRPr="00B60ED6">
        <w:t xml:space="preserve">Change the server URL so that it points to your Cloudant service URL </w:t>
      </w:r>
    </w:p>
    <w:p w14:paraId="2B014BBE" w14:textId="77777777" w:rsidR="00B60ED6" w:rsidRPr="00B60ED6" w:rsidRDefault="00B60ED6" w:rsidP="00B60ED6">
      <w:pPr>
        <w:pStyle w:val="ListParagraph"/>
      </w:pPr>
    </w:p>
    <w:p w14:paraId="6BC37204" w14:textId="77777777" w:rsidR="00B60ED6" w:rsidRPr="00B60ED6" w:rsidRDefault="00B60ED6" w:rsidP="00B60ED6">
      <w:pPr>
        <w:pStyle w:val="ListParagraph"/>
        <w:numPr>
          <w:ilvl w:val="0"/>
          <w:numId w:val="54"/>
        </w:numPr>
        <w:rPr>
          <w:rFonts w:eastAsia="Times New Roman"/>
          <w:i/>
          <w:iCs/>
        </w:rPr>
      </w:pPr>
      <w:r w:rsidRPr="00B60ED6">
        <w:t xml:space="preserve">Import the </w:t>
      </w:r>
      <w:r w:rsidRPr="00B60ED6">
        <w:rPr>
          <w:i/>
          <w:iCs/>
        </w:rPr>
        <w:t>dataApi.yaml</w:t>
      </w:r>
      <w:r w:rsidRPr="00B60ED6">
        <w:t xml:space="preserve"> as a skill in IBM Watson x orchestrate and run the skill.</w:t>
      </w:r>
    </w:p>
    <w:p w14:paraId="4ED7028E" w14:textId="77777777" w:rsidR="00B60ED6" w:rsidRDefault="00B60ED6" w:rsidP="00B60ED6"/>
    <w:p w14:paraId="6BA7F6E7" w14:textId="77777777" w:rsidR="00A74DFF" w:rsidRDefault="00A74DFF" w:rsidP="00A74DFF"/>
    <w:p w14:paraId="7B903E7D" w14:textId="1E352E04" w:rsidR="00A74DFF" w:rsidRPr="00A8237D" w:rsidRDefault="00A74DFF" w:rsidP="00A74DFF">
      <w:pPr>
        <w:pStyle w:val="Heading1"/>
      </w:pPr>
      <w:bookmarkStart w:id="33" w:name="_Toc155782154"/>
      <w:r>
        <w:rPr>
          <w:lang w:val="en-GB"/>
        </w:rPr>
        <w:lastRenderedPageBreak/>
        <w:t xml:space="preserve">Advanced Lab </w:t>
      </w:r>
      <w:r w:rsidR="0031710A">
        <w:rPr>
          <w:lang w:val="en-GB"/>
        </w:rPr>
        <w:t>3</w:t>
      </w:r>
      <w:r>
        <w:rPr>
          <w:lang w:val="en-GB"/>
        </w:rPr>
        <w:t xml:space="preserve"> – Create a Report </w:t>
      </w:r>
      <w:r w:rsidR="00BC0508">
        <w:rPr>
          <w:lang w:val="en-GB"/>
        </w:rPr>
        <w:t>in React</w:t>
      </w:r>
      <w:bookmarkEnd w:id="33"/>
    </w:p>
    <w:p w14:paraId="67BA33AC" w14:textId="77777777" w:rsidR="00A74DFF" w:rsidRDefault="00A74DFF" w:rsidP="00A74DFF"/>
    <w:p w14:paraId="722EEBB4" w14:textId="77777777" w:rsidR="00A74DFF" w:rsidRPr="001A172F" w:rsidRDefault="00A74DFF" w:rsidP="00A74DFF">
      <w:pPr>
        <w:pStyle w:val="Heading2"/>
      </w:pPr>
      <w:bookmarkStart w:id="34" w:name="_Toc155782155"/>
      <w:r w:rsidRPr="001A172F">
        <w:t>Run on local host</w:t>
      </w:r>
      <w:bookmarkEnd w:id="34"/>
    </w:p>
    <w:p w14:paraId="0D155C91" w14:textId="77777777" w:rsidR="00A74DFF" w:rsidRPr="00991A2A" w:rsidRDefault="00A74DFF" w:rsidP="00A74DFF">
      <w:pPr>
        <w:rPr>
          <w:rFonts w:ascii="Consolas" w:hAnsi="Consolas"/>
          <w:color w:val="CCCCCC"/>
          <w:sz w:val="21"/>
          <w:szCs w:val="21"/>
        </w:rPr>
      </w:pPr>
    </w:p>
    <w:p w14:paraId="078CEA0A" w14:textId="4E2EF66C" w:rsidR="00A74DFF" w:rsidRDefault="00A74DFF" w:rsidP="00BC0508">
      <w:pPr>
        <w:pStyle w:val="ListParagraph"/>
        <w:ind w:left="0"/>
      </w:pPr>
      <w:r>
        <w:t>Clone repo</w:t>
      </w:r>
      <w:r w:rsidR="00BC0508">
        <w:t>:</w:t>
      </w:r>
      <w:r>
        <w:t xml:space="preserve"> </w:t>
      </w:r>
      <w:hyperlink r:id="rId100" w:history="1">
        <w:r w:rsidRPr="001E33B7">
          <w:rPr>
            <w:rStyle w:val="Hyperlink"/>
          </w:rPr>
          <w:t>https://github.com/ncrowther/bamoe2wxo</w:t>
        </w:r>
      </w:hyperlink>
    </w:p>
    <w:p w14:paraId="43FB406C" w14:textId="6E43725A" w:rsidR="00A74DFF" w:rsidRDefault="00A74DFF" w:rsidP="00BC0508">
      <w:pPr>
        <w:pStyle w:val="ListParagraph"/>
        <w:ind w:left="0"/>
        <w:rPr>
          <w:rFonts w:ascii="Lucida Console" w:hAnsi="Lucida Console" w:cs="Lucida Console"/>
          <w:color w:val="C0A000"/>
          <w:sz w:val="18"/>
          <w:szCs w:val="18"/>
        </w:rPr>
      </w:pPr>
      <w:r>
        <w:t xml:space="preserve">Go to folder: </w:t>
      </w:r>
      <w:r>
        <w:rPr>
          <w:rFonts w:ascii="Lucida Console" w:hAnsi="Lucida Console" w:cs="Lucida Console"/>
          <w:color w:val="C0A000"/>
          <w:sz w:val="18"/>
          <w:szCs w:val="18"/>
        </w:rPr>
        <w:t>bamoe2wxo/</w:t>
      </w:r>
      <w:r w:rsidR="00BC0508">
        <w:rPr>
          <w:rFonts w:ascii="Lucida Console" w:hAnsi="Lucida Console" w:cs="Lucida Console"/>
          <w:color w:val="C0A000"/>
          <w:sz w:val="18"/>
          <w:szCs w:val="18"/>
        </w:rPr>
        <w:t>reactCloudant</w:t>
      </w:r>
    </w:p>
    <w:p w14:paraId="29C8A5EB" w14:textId="77777777" w:rsidR="00BC0508" w:rsidRDefault="00BC0508" w:rsidP="00BC0508">
      <w:pPr>
        <w:pStyle w:val="ListParagraph"/>
        <w:ind w:left="0"/>
      </w:pPr>
    </w:p>
    <w:p w14:paraId="5811F856" w14:textId="77777777" w:rsidR="00BC0508" w:rsidRDefault="00A74DFF" w:rsidP="00BC0508">
      <w:pPr>
        <w:pStyle w:val="ListParagraph"/>
        <w:ind w:left="0"/>
      </w:pPr>
      <w:r w:rsidRPr="00991A2A">
        <w:t xml:space="preserve">Open </w:t>
      </w:r>
      <w:r>
        <w:t>Command</w:t>
      </w:r>
      <w:r w:rsidRPr="00991A2A">
        <w:t xml:space="preserve"> prompt</w:t>
      </w:r>
      <w:r w:rsidR="00BC0508">
        <w:t xml:space="preserve">. </w:t>
      </w:r>
      <w:r w:rsidRPr="00991A2A">
        <w:t>Enter:</w:t>
      </w:r>
    </w:p>
    <w:p w14:paraId="5BB2D724" w14:textId="77777777" w:rsidR="00BC0508" w:rsidRPr="00991A2A" w:rsidRDefault="00BC0508" w:rsidP="00BC0508">
      <w:r w:rsidRPr="00991A2A">
        <w:t> </w:t>
      </w:r>
    </w:p>
    <w:p w14:paraId="76F479E9" w14:textId="77777777" w:rsidR="00BC0508" w:rsidRDefault="00BC0508" w:rsidP="00BC0508">
      <w:pPr>
        <w:pStyle w:val="Code"/>
        <w:rPr>
          <w:lang w:val="en-GB"/>
        </w:rPr>
      </w:pPr>
      <w:r>
        <w:rPr>
          <w:lang w:val="en-GB"/>
        </w:rPr>
        <w:t>npm install</w:t>
      </w:r>
    </w:p>
    <w:p w14:paraId="1BF5C6D3" w14:textId="77777777" w:rsidR="00BC0508" w:rsidRDefault="00BC0508" w:rsidP="00BC0508">
      <w:pPr>
        <w:rPr>
          <w:rFonts w:ascii="Consolas" w:hAnsi="Consolas"/>
          <w:color w:val="CCCCCC"/>
          <w:sz w:val="21"/>
          <w:szCs w:val="21"/>
        </w:rPr>
      </w:pPr>
    </w:p>
    <w:p w14:paraId="3ED944C6" w14:textId="77777777" w:rsidR="00BC0508" w:rsidRPr="00991A2A" w:rsidRDefault="00BC0508" w:rsidP="00BC0508">
      <w:r w:rsidRPr="00991A2A">
        <w:t xml:space="preserve"> Start a local nodejs server: </w:t>
      </w:r>
    </w:p>
    <w:p w14:paraId="30303BA5" w14:textId="77777777" w:rsidR="00BC0508" w:rsidRPr="00991A2A" w:rsidRDefault="00BC0508" w:rsidP="00BC0508">
      <w:r w:rsidRPr="00991A2A">
        <w:t> </w:t>
      </w:r>
    </w:p>
    <w:p w14:paraId="456CE901" w14:textId="77777777" w:rsidR="00BC0508" w:rsidRPr="00991A2A" w:rsidRDefault="00BC0508" w:rsidP="00BC0508">
      <w:pPr>
        <w:pStyle w:val="Code"/>
      </w:pPr>
      <w:r w:rsidRPr="009771B9">
        <w:t xml:space="preserve">npm </w:t>
      </w:r>
      <w:r w:rsidRPr="00991A2A">
        <w:t>start</w:t>
      </w:r>
    </w:p>
    <w:p w14:paraId="20131985" w14:textId="119200CA" w:rsidR="00BC0508" w:rsidRDefault="00BC0508" w:rsidP="00BC0508"/>
    <w:p w14:paraId="722A4B59" w14:textId="1915AAC8" w:rsidR="00BC0508" w:rsidRDefault="00BC0508" w:rsidP="00BC0508">
      <w:r>
        <w:t>The React reporting tool should appear.  Enter the following URL, supplying a driver id that exists in the Cloudant database:</w:t>
      </w:r>
    </w:p>
    <w:p w14:paraId="7DBF566A" w14:textId="77777777" w:rsidR="000C4437" w:rsidRDefault="000C4437" w:rsidP="00BC0508"/>
    <w:p w14:paraId="66779173" w14:textId="543C80C9" w:rsidR="000C4437" w:rsidRDefault="000C4437" w:rsidP="00BC0508">
      <w:r w:rsidRPr="000C4437">
        <w:t>http://localhost:</w:t>
      </w:r>
      <w:r>
        <w:t>[PORT]</w:t>
      </w:r>
      <w:r w:rsidRPr="000C4437">
        <w:t>/?driverId=D123456</w:t>
      </w:r>
    </w:p>
    <w:p w14:paraId="569BD4A4" w14:textId="77777777" w:rsidR="00BC0508" w:rsidRDefault="00BC0508" w:rsidP="00BC0508"/>
    <w:p w14:paraId="2C3A9155" w14:textId="09A02142" w:rsidR="000C4437" w:rsidRDefault="000C4437" w:rsidP="00BC0508">
      <w:r>
        <w:t>If successful, this should display a Speeding report like the one below:</w:t>
      </w:r>
    </w:p>
    <w:p w14:paraId="64E64558" w14:textId="0C5E4CD8" w:rsidR="000C4437" w:rsidRDefault="000C4437" w:rsidP="00BC0508">
      <w:r w:rsidRPr="000C4437">
        <w:drawing>
          <wp:inline distT="0" distB="0" distL="0" distR="0" wp14:anchorId="18B6A0D6" wp14:editId="302EAC98">
            <wp:extent cx="2311400" cy="2088940"/>
            <wp:effectExtent l="228600" t="228600" r="203200" b="216535"/>
            <wp:docPr id="120284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7202" name="Picture 1" descr="A screenshot of a computer&#10;&#10;Description automatically generated"/>
                    <pic:cNvPicPr/>
                  </pic:nvPicPr>
                  <pic:blipFill>
                    <a:blip r:embed="rId101"/>
                    <a:stretch>
                      <a:fillRect/>
                    </a:stretch>
                  </pic:blipFill>
                  <pic:spPr>
                    <a:xfrm>
                      <a:off x="0" y="0"/>
                      <a:ext cx="2316868" cy="2093882"/>
                    </a:xfrm>
                    <a:prstGeom prst="rect">
                      <a:avLst/>
                    </a:prstGeom>
                    <a:effectLst>
                      <a:glow rad="228600">
                        <a:schemeClr val="accent5">
                          <a:satMod val="175000"/>
                          <a:alpha val="40000"/>
                        </a:schemeClr>
                      </a:glow>
                    </a:effectLst>
                  </pic:spPr>
                </pic:pic>
              </a:graphicData>
            </a:graphic>
          </wp:inline>
        </w:drawing>
      </w:r>
    </w:p>
    <w:p w14:paraId="4FEE9EC9" w14:textId="77777777" w:rsidR="000C4437" w:rsidRDefault="000C4437" w:rsidP="00BC0508"/>
    <w:p w14:paraId="0CE3CC38" w14:textId="77777777" w:rsidR="00E32FF6" w:rsidRPr="009771B9" w:rsidRDefault="00E32FF6" w:rsidP="00E32FF6">
      <w:pPr>
        <w:pStyle w:val="Heading2"/>
      </w:pPr>
      <w:bookmarkStart w:id="35" w:name="_Toc155782156"/>
      <w:r w:rsidRPr="009771B9">
        <w:t xml:space="preserve">Deployment to </w:t>
      </w:r>
      <w:r>
        <w:t>C</w:t>
      </w:r>
      <w:r w:rsidRPr="009771B9">
        <w:t xml:space="preserve">ode </w:t>
      </w:r>
      <w:r>
        <w:t>E</w:t>
      </w:r>
      <w:r w:rsidRPr="009771B9">
        <w:t>ngine</w:t>
      </w:r>
      <w:bookmarkEnd w:id="35"/>
      <w:r w:rsidRPr="009771B9">
        <w:t xml:space="preserve"> </w:t>
      </w:r>
    </w:p>
    <w:p w14:paraId="3D7A0377" w14:textId="77777777" w:rsidR="00E32FF6" w:rsidRDefault="00E32FF6" w:rsidP="00BC0508"/>
    <w:p w14:paraId="2E955A30" w14:textId="0E4EF5F9" w:rsidR="00BC0508" w:rsidRDefault="000C4437" w:rsidP="00BC0508">
      <w:r>
        <w:t xml:space="preserve">To deploy on Code Engine, follow the README instructions in  </w:t>
      </w:r>
    </w:p>
    <w:p w14:paraId="37120AB9" w14:textId="77777777" w:rsidR="000C4437" w:rsidRDefault="000C4437" w:rsidP="00BC0508"/>
    <w:p w14:paraId="7F920869" w14:textId="2E2E1E49" w:rsidR="000C4437" w:rsidRDefault="000C4437" w:rsidP="00BC0508">
      <w:r>
        <w:rPr>
          <w:rFonts w:ascii="Lucida Console" w:eastAsia="Batang" w:hAnsi="Lucida Console" w:cs="Lucida Console"/>
          <w:color w:val="C0A000"/>
          <w:sz w:val="18"/>
          <w:szCs w:val="18"/>
        </w:rPr>
        <w:t>bamoe2wxo/</w:t>
      </w:r>
      <w:r>
        <w:rPr>
          <w:rFonts w:ascii="Lucida Console" w:hAnsi="Lucida Console" w:cs="Lucida Console"/>
          <w:color w:val="C0A000"/>
          <w:sz w:val="18"/>
          <w:szCs w:val="18"/>
        </w:rPr>
        <w:t>reactCloudant/README.md</w:t>
      </w:r>
    </w:p>
    <w:p w14:paraId="6510BCFC" w14:textId="77777777" w:rsidR="00BC0508" w:rsidRDefault="00BC0508" w:rsidP="00BC0508"/>
    <w:p w14:paraId="4ABF5F5D" w14:textId="77777777" w:rsidR="00AF6ACC" w:rsidRPr="009771B9" w:rsidRDefault="00AF6ACC" w:rsidP="00DF3711">
      <w:pPr>
        <w:rPr>
          <w:lang w:eastAsia="x-none"/>
        </w:rPr>
      </w:pPr>
    </w:p>
    <w:sectPr w:rsidR="00AF6ACC" w:rsidRPr="009771B9" w:rsidSect="00472111">
      <w:headerReference w:type="default" r:id="rId102"/>
      <w:footerReference w:type="even" r:id="rId103"/>
      <w:footerReference w:type="default" r:id="rId104"/>
      <w:headerReference w:type="first" r:id="rId105"/>
      <w:footerReference w:type="first" r:id="rId10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F86319" w14:textId="77777777" w:rsidR="0096087B" w:rsidRDefault="0096087B">
      <w:r>
        <w:separator/>
      </w:r>
    </w:p>
    <w:p w14:paraId="19FEA295" w14:textId="77777777" w:rsidR="0096087B" w:rsidRDefault="0096087B"/>
  </w:endnote>
  <w:endnote w:type="continuationSeparator" w:id="0">
    <w:p w14:paraId="6E85C7F1" w14:textId="77777777" w:rsidR="0096087B" w:rsidRDefault="0096087B">
      <w:r>
        <w:continuationSeparator/>
      </w:r>
    </w:p>
    <w:p w14:paraId="1D546DB3" w14:textId="77777777" w:rsidR="0096087B" w:rsidRDefault="0096087B"/>
  </w:endnote>
  <w:endnote w:type="continuationNotice" w:id="1">
    <w:p w14:paraId="099A7611" w14:textId="77777777" w:rsidR="0096087B" w:rsidRDefault="0096087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49AE7A42-BC09-44FF-AC20-D32490BADE68}"/>
    <w:embedBold r:id="rId2" w:fontKey="{39E00973-737E-403C-8D30-93EDE54FF35A}"/>
    <w:embedItalic r:id="rId3" w:fontKey="{BF3FD3CD-5C43-46B7-BF9E-F3E907A59FE0}"/>
    <w:embedBoldItalic r:id="rId4" w:fontKey="{8C19D46E-079B-4762-B2B7-B06579DB0E1E}"/>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E23270A1-B8EB-4CB2-95F1-AA9EC00A921B}"/>
    <w:embedBold r:id="rId6" w:fontKey="{7F89CDA5-2F37-4C84-8B6C-D8C6C68AC95C}"/>
    <w:embedBoldItalic r:id="rId7" w:fontKey="{19EADE16-C862-4CF3-98AB-9516B2B75218}"/>
  </w:font>
  <w:font w:name="Tahoma">
    <w:panose1 w:val="020B0604030504040204"/>
    <w:charset w:val="00"/>
    <w:family w:val="swiss"/>
    <w:pitch w:val="variable"/>
    <w:sig w:usb0="E1002EFF" w:usb1="C000605B" w:usb2="00000029" w:usb3="00000000" w:csb0="000101FF" w:csb1="00000000"/>
    <w:embedRegular r:id="rId8" w:fontKey="{112B4B4D-2D34-4E17-95CD-FB5482CC4906}"/>
  </w:font>
  <w:font w:name="Cambria">
    <w:panose1 w:val="02040503050406030204"/>
    <w:charset w:val="00"/>
    <w:family w:val="roman"/>
    <w:pitch w:val="variable"/>
    <w:sig w:usb0="E00006FF" w:usb1="420024FF" w:usb2="02000000" w:usb3="00000000" w:csb0="0000019F" w:csb1="00000000"/>
    <w:embedBold r:id="rId9" w:fontKey="{C9D06DAA-7332-48D3-94EF-E9B5D8F32014}"/>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E51B8A99-7FC9-4E4A-8FF7-3BADA77B4645}"/>
    <w:embedBold r:id="rId11" w:fontKey="{00525EA8-2CE9-4CE5-BBBF-21FA859BA746}"/>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49964C53-DF3F-4789-84A2-9646FBFDD1DF}"/>
  </w:font>
  <w:font w:name="IBM Plex Sans SemiBold">
    <w:panose1 w:val="020B0703050203000203"/>
    <w:charset w:val="00"/>
    <w:family w:val="swiss"/>
    <w:pitch w:val="variable"/>
    <w:sig w:usb0="A00002EF" w:usb1="5000207B" w:usb2="00000000" w:usb3="00000000" w:csb0="0000019F" w:csb1="00000000"/>
    <w:embedBold r:id="rId13" w:fontKey="{06A80A25-CF1A-4773-B352-F416D8D8744C}"/>
  </w:font>
  <w:font w:name="IBM Plex Sans Light">
    <w:panose1 w:val="020B0403050203000203"/>
    <w:charset w:val="00"/>
    <w:family w:val="swiss"/>
    <w:pitch w:val="variable"/>
    <w:sig w:usb0="A00002EF" w:usb1="5000207B" w:usb2="00000000" w:usb3="00000000" w:csb0="0000019F" w:csb1="00000000"/>
    <w:embedRegular r:id="rId14" w:fontKey="{0EF20FB4-80CD-49F2-BB56-547D59164865}"/>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4808D9E7-C0E0-411D-9257-B1DCA9D5A026}"/>
  </w:font>
  <w:font w:name="Consolas">
    <w:panose1 w:val="020B0609020204030204"/>
    <w:charset w:val="00"/>
    <w:family w:val="modern"/>
    <w:pitch w:val="fixed"/>
    <w:sig w:usb0="E00006FF" w:usb1="0000FCFF" w:usb2="00000001" w:usb3="00000000" w:csb0="0000019F" w:csb1="00000000"/>
    <w:embedRegular r:id="rId16" w:fontKey="{B5C38B05-B9A6-42F9-8FBB-3B1290B8E5CD}"/>
    <w:embedBold r:id="rId17" w:fontKey="{72D78952-F36E-453A-9E01-D20E0CCB39A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36" w:author="Reinhold Engelbrecht, IBM" w:date="2023-02-02T15:09:00Z"/>
  <w:sdt>
    <w:sdtPr>
      <w:rPr>
        <w:rStyle w:val="PageNumber"/>
      </w:rPr>
      <w:id w:val="-1905529302"/>
      <w:docPartObj>
        <w:docPartGallery w:val="Page Numbers (Bottom of Page)"/>
        <w:docPartUnique/>
      </w:docPartObj>
    </w:sdtPr>
    <w:sdtContent>
      <w:customXmlDelRangeEnd w:id="36"/>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37" w:author="Reinhold Engelbrecht, IBM" w:date="2023-02-02T15:09:00Z"/>
    </w:sdtContent>
  </w:sdt>
  <w:customXmlDelRangeEnd w:id="37"/>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350537" w14:textId="77777777" w:rsidR="0096087B" w:rsidRDefault="0096087B">
      <w:r>
        <w:separator/>
      </w:r>
    </w:p>
    <w:p w14:paraId="4815F555" w14:textId="77777777" w:rsidR="0096087B" w:rsidRDefault="0096087B"/>
  </w:footnote>
  <w:footnote w:type="continuationSeparator" w:id="0">
    <w:p w14:paraId="5A8E373D" w14:textId="77777777" w:rsidR="0096087B" w:rsidRDefault="0096087B">
      <w:r>
        <w:continuationSeparator/>
      </w:r>
    </w:p>
    <w:p w14:paraId="1CE9FD59" w14:textId="77777777" w:rsidR="0096087B" w:rsidRDefault="0096087B"/>
  </w:footnote>
  <w:footnote w:type="continuationNotice" w:id="1">
    <w:p w14:paraId="09520B89" w14:textId="77777777" w:rsidR="0096087B" w:rsidRDefault="0096087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8E386F"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100495"/>
    <w:multiLevelType w:val="hybridMultilevel"/>
    <w:tmpl w:val="E45636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9"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0"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E062B06"/>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5"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9"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1"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5"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6"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5"/>
  </w:num>
  <w:num w:numId="2" w16cid:durableId="171115478">
    <w:abstractNumId w:val="58"/>
  </w:num>
  <w:num w:numId="3" w16cid:durableId="956368792">
    <w:abstractNumId w:val="35"/>
  </w:num>
  <w:num w:numId="4" w16cid:durableId="79183276">
    <w:abstractNumId w:val="1"/>
  </w:num>
  <w:num w:numId="5" w16cid:durableId="981496620">
    <w:abstractNumId w:val="49"/>
  </w:num>
  <w:num w:numId="6" w16cid:durableId="2138444939">
    <w:abstractNumId w:val="62"/>
  </w:num>
  <w:num w:numId="7" w16cid:durableId="579876020">
    <w:abstractNumId w:val="7"/>
  </w:num>
  <w:num w:numId="8" w16cid:durableId="642079183">
    <w:abstractNumId w:val="57"/>
  </w:num>
  <w:num w:numId="9" w16cid:durableId="1924608827">
    <w:abstractNumId w:val="2"/>
  </w:num>
  <w:num w:numId="10" w16cid:durableId="2027828858">
    <w:abstractNumId w:val="39"/>
  </w:num>
  <w:num w:numId="11" w16cid:durableId="626009540">
    <w:abstractNumId w:val="43"/>
  </w:num>
  <w:num w:numId="12" w16cid:durableId="1800339870">
    <w:abstractNumId w:val="31"/>
  </w:num>
  <w:num w:numId="13" w16cid:durableId="839659514">
    <w:abstractNumId w:val="24"/>
  </w:num>
  <w:num w:numId="14" w16cid:durableId="260383139">
    <w:abstractNumId w:val="47"/>
  </w:num>
  <w:num w:numId="15" w16cid:durableId="790435293">
    <w:abstractNumId w:val="23"/>
  </w:num>
  <w:num w:numId="16" w16cid:durableId="1195384386">
    <w:abstractNumId w:val="19"/>
  </w:num>
  <w:num w:numId="17" w16cid:durableId="1111700873">
    <w:abstractNumId w:val="53"/>
  </w:num>
  <w:num w:numId="18" w16cid:durableId="2049211043">
    <w:abstractNumId w:val="45"/>
  </w:num>
  <w:num w:numId="19" w16cid:durableId="1299149355">
    <w:abstractNumId w:val="32"/>
  </w:num>
  <w:num w:numId="20" w16cid:durableId="395057311">
    <w:abstractNumId w:val="48"/>
  </w:num>
  <w:num w:numId="21" w16cid:durableId="1160119605">
    <w:abstractNumId w:val="21"/>
  </w:num>
  <w:num w:numId="22" w16cid:durableId="1087577301">
    <w:abstractNumId w:val="65"/>
  </w:num>
  <w:num w:numId="23" w16cid:durableId="1896578779">
    <w:abstractNumId w:val="51"/>
  </w:num>
  <w:num w:numId="24" w16cid:durableId="1193031522">
    <w:abstractNumId w:val="5"/>
  </w:num>
  <w:num w:numId="25" w16cid:durableId="2095856829">
    <w:abstractNumId w:val="25"/>
  </w:num>
  <w:num w:numId="26" w16cid:durableId="1970746880">
    <w:abstractNumId w:val="14"/>
  </w:num>
  <w:num w:numId="27" w16cid:durableId="2138529606">
    <w:abstractNumId w:val="10"/>
  </w:num>
  <w:num w:numId="28" w16cid:durableId="1649557175">
    <w:abstractNumId w:val="6"/>
  </w:num>
  <w:num w:numId="29" w16cid:durableId="1843275662">
    <w:abstractNumId w:val="22"/>
  </w:num>
  <w:num w:numId="30" w16cid:durableId="1837107792">
    <w:abstractNumId w:val="27"/>
  </w:num>
  <w:num w:numId="31" w16cid:durableId="1067145897">
    <w:abstractNumId w:val="63"/>
  </w:num>
  <w:num w:numId="32" w16cid:durableId="1879196253">
    <w:abstractNumId w:val="40"/>
  </w:num>
  <w:num w:numId="33" w16cid:durableId="1496922791">
    <w:abstractNumId w:val="55"/>
  </w:num>
  <w:num w:numId="34" w16cid:durableId="1867937698">
    <w:abstractNumId w:val="37"/>
  </w:num>
  <w:num w:numId="35" w16cid:durableId="1484658736">
    <w:abstractNumId w:val="33"/>
  </w:num>
  <w:num w:numId="36" w16cid:durableId="302005918">
    <w:abstractNumId w:val="20"/>
  </w:num>
  <w:num w:numId="37" w16cid:durableId="1017082161">
    <w:abstractNumId w:val="50"/>
  </w:num>
  <w:num w:numId="38" w16cid:durableId="500201746">
    <w:abstractNumId w:val="4"/>
  </w:num>
  <w:num w:numId="39" w16cid:durableId="925309542">
    <w:abstractNumId w:val="41"/>
  </w:num>
  <w:num w:numId="40" w16cid:durableId="1106657816">
    <w:abstractNumId w:val="36"/>
  </w:num>
  <w:num w:numId="41" w16cid:durableId="190336771">
    <w:abstractNumId w:val="54"/>
  </w:num>
  <w:num w:numId="42" w16cid:durableId="1350910372">
    <w:abstractNumId w:val="11"/>
  </w:num>
  <w:num w:numId="43" w16cid:durableId="294870028">
    <w:abstractNumId w:val="64"/>
  </w:num>
  <w:num w:numId="44" w16cid:durableId="1543253566">
    <w:abstractNumId w:val="38"/>
  </w:num>
  <w:num w:numId="45" w16cid:durableId="283853039">
    <w:abstractNumId w:val="42"/>
  </w:num>
  <w:num w:numId="46" w16cid:durableId="456333544">
    <w:abstractNumId w:val="28"/>
  </w:num>
  <w:num w:numId="47" w16cid:durableId="1458797008">
    <w:abstractNumId w:val="60"/>
  </w:num>
  <w:num w:numId="48" w16cid:durableId="1947618488">
    <w:abstractNumId w:val="52"/>
  </w:num>
  <w:num w:numId="49" w16cid:durableId="1630671221">
    <w:abstractNumId w:val="59"/>
  </w:num>
  <w:num w:numId="50" w16cid:durableId="2043896430">
    <w:abstractNumId w:val="46"/>
  </w:num>
  <w:num w:numId="51" w16cid:durableId="1947499201">
    <w:abstractNumId w:val="3"/>
  </w:num>
  <w:num w:numId="52" w16cid:durableId="1810049809">
    <w:abstractNumId w:val="61"/>
  </w:num>
  <w:num w:numId="53" w16cid:durableId="788816258">
    <w:abstractNumId w:val="12"/>
  </w:num>
  <w:num w:numId="54" w16cid:durableId="1974214891">
    <w:abstractNumId w:val="8"/>
  </w:num>
  <w:num w:numId="55" w16cid:durableId="682629732">
    <w:abstractNumId w:val="13"/>
  </w:num>
  <w:num w:numId="56" w16cid:durableId="647630836">
    <w:abstractNumId w:val="29"/>
  </w:num>
  <w:num w:numId="57" w16cid:durableId="1717389786">
    <w:abstractNumId w:val="67"/>
  </w:num>
  <w:num w:numId="58" w16cid:durableId="299313745">
    <w:abstractNumId w:val="26"/>
  </w:num>
  <w:num w:numId="59" w16cid:durableId="20864306">
    <w:abstractNumId w:val="9"/>
  </w:num>
  <w:num w:numId="60" w16cid:durableId="1804931096">
    <w:abstractNumId w:val="16"/>
  </w:num>
  <w:num w:numId="61" w16cid:durableId="795416638">
    <w:abstractNumId w:val="56"/>
  </w:num>
  <w:num w:numId="62" w16cid:durableId="1879470284">
    <w:abstractNumId w:val="18"/>
  </w:num>
  <w:num w:numId="63" w16cid:durableId="1969315938">
    <w:abstractNumId w:val="30"/>
  </w:num>
  <w:num w:numId="64" w16cid:durableId="67532984">
    <w:abstractNumId w:val="66"/>
  </w:num>
  <w:num w:numId="65" w16cid:durableId="1062480958">
    <w:abstractNumId w:val="44"/>
  </w:num>
  <w:num w:numId="66" w16cid:durableId="1343094851">
    <w:abstractNumId w:val="17"/>
  </w:num>
  <w:num w:numId="67" w16cid:durableId="104270479">
    <w:abstractNumId w:val="34"/>
  </w:num>
  <w:num w:numId="68" w16cid:durableId="19554211">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4CDE"/>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A4F"/>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6F74"/>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678"/>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37"/>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4F7"/>
    <w:rsid w:val="001637DD"/>
    <w:rsid w:val="00163879"/>
    <w:rsid w:val="00163D31"/>
    <w:rsid w:val="00163F48"/>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344"/>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723"/>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5EE"/>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3F"/>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A45"/>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AF6"/>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0D57"/>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10A"/>
    <w:rsid w:val="00317559"/>
    <w:rsid w:val="003176A6"/>
    <w:rsid w:val="00317C9D"/>
    <w:rsid w:val="00317DD3"/>
    <w:rsid w:val="003201F1"/>
    <w:rsid w:val="00320207"/>
    <w:rsid w:val="0032027F"/>
    <w:rsid w:val="0032057C"/>
    <w:rsid w:val="0032063B"/>
    <w:rsid w:val="00320B3A"/>
    <w:rsid w:val="003210F3"/>
    <w:rsid w:val="00321414"/>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5BC"/>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9C"/>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9CF"/>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2A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8A0"/>
    <w:rsid w:val="00535B94"/>
    <w:rsid w:val="00535C54"/>
    <w:rsid w:val="00535FBE"/>
    <w:rsid w:val="00536532"/>
    <w:rsid w:val="005367B3"/>
    <w:rsid w:val="00537028"/>
    <w:rsid w:val="00537277"/>
    <w:rsid w:val="00537518"/>
    <w:rsid w:val="005376B0"/>
    <w:rsid w:val="00537906"/>
    <w:rsid w:val="005409B3"/>
    <w:rsid w:val="00540E61"/>
    <w:rsid w:val="00540F14"/>
    <w:rsid w:val="005414AF"/>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05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38"/>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9E7"/>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CF8"/>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7BE"/>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3AF"/>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0"/>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6DF"/>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D20"/>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CAF"/>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86F"/>
    <w:rsid w:val="008E396F"/>
    <w:rsid w:val="008E3A13"/>
    <w:rsid w:val="008E3C5C"/>
    <w:rsid w:val="008E3CC8"/>
    <w:rsid w:val="008E4258"/>
    <w:rsid w:val="008E477E"/>
    <w:rsid w:val="008E4AE1"/>
    <w:rsid w:val="008E4EA3"/>
    <w:rsid w:val="008E4EB8"/>
    <w:rsid w:val="008E51CB"/>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087B"/>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4CB4"/>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5FF9"/>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DFF"/>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1B8A"/>
    <w:rsid w:val="00A82371"/>
    <w:rsid w:val="00A8237D"/>
    <w:rsid w:val="00A82C6C"/>
    <w:rsid w:val="00A82FA5"/>
    <w:rsid w:val="00A832F1"/>
    <w:rsid w:val="00A83C8A"/>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55E"/>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6ACC"/>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4E"/>
    <w:rsid w:val="00B10F92"/>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ED6"/>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508"/>
    <w:rsid w:val="00BC0726"/>
    <w:rsid w:val="00BC0799"/>
    <w:rsid w:val="00BC07BA"/>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7C8"/>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7E2"/>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327"/>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3DE4"/>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2FF6"/>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6DFE"/>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C2B"/>
    <w:rsid w:val="00F91ED4"/>
    <w:rsid w:val="00F91EDB"/>
    <w:rsid w:val="00F91F55"/>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23F434F9-8399-462E-8AF4-E302AFD60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882D20"/>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ibm.box.com/v/IBM-BAMOE-ENV" TargetMode="External"/><Relationship Id="rId107" Type="http://schemas.openxmlformats.org/officeDocument/2006/relationships/fontTable" Target="fontTable.xml"/><Relationship Id="rId11" Type="http://schemas.openxmlformats.org/officeDocument/2006/relationships/hyperlink" Target="https://www.ibm.com/products/business-automation-manager-open-editions"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hyperlink" Target="https://localhost:3000/docs"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1.png"/><Relationship Id="rId85" Type="http://schemas.openxmlformats.org/officeDocument/2006/relationships/image" Target="media/image65.png"/><Relationship Id="rId12" Type="http://schemas.openxmlformats.org/officeDocument/2006/relationships/hyperlink" Target="https://react.dev/"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hyperlink" Target="localhost:8123/q/swagger-ui" TargetMode="External"/><Relationship Id="rId59" Type="http://schemas.openxmlformats.org/officeDocument/2006/relationships/image" Target="media/image41.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quarkus.io/" TargetMode="External"/><Relationship Id="rId36" Type="http://schemas.openxmlformats.org/officeDocument/2006/relationships/image" Target="media/image21.png"/><Relationship Id="rId49" Type="http://schemas.openxmlformats.org/officeDocument/2006/relationships/hyperlink" Target="https://dl.watson-orchestrate.ibm.com" TargetMode="External"/><Relationship Id="rId57" Type="http://schemas.openxmlformats.org/officeDocument/2006/relationships/image" Target="media/image39.png"/><Relationship Id="rId106" Type="http://schemas.openxmlformats.org/officeDocument/2006/relationships/footer" Target="footer3.xml"/><Relationship Id="rId10" Type="http://schemas.openxmlformats.org/officeDocument/2006/relationships/hyperlink" Target="https://youtu.be/JxjfAQh8ii0"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s://fineui.1apbmbk49s5e.eu-gb.codeengine.appdomain.cloud/?driverId=D" TargetMode="External"/><Relationship Id="rId86" Type="http://schemas.openxmlformats.org/officeDocument/2006/relationships/image" Target="media/image66.png"/><Relationship Id="rId94" Type="http://schemas.openxmlformats.org/officeDocument/2006/relationships/image" Target="media/image72.png"/><Relationship Id="rId99" Type="http://schemas.openxmlformats.org/officeDocument/2006/relationships/image" Target="media/image76.png"/><Relationship Id="rId101" Type="http://schemas.openxmlformats.org/officeDocument/2006/relationships/image" Target="media/image77.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hyperlink" Target="https://cloud.ibm.com/docs/Cloudant?topic=Cloudant-getting-started-with-cloudant"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hyperlink" Target="https://editor.swagger.io" TargetMode="External"/><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yperlink" Target="https://github.com/ncrowther/bamoe2wxo" TargetMode="External"/><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github.com/ncrowther/bamoe2wxo" TargetMode="External"/><Relationship Id="rId98" Type="http://schemas.openxmlformats.org/officeDocument/2006/relationships/image" Target="media/image75.png"/><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editor.swagger.io" TargetMode="External"/><Relationship Id="rId67"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78.png"/></Relationships>
</file>

<file path=word/_rels/footer3.xml.rels><?xml version="1.0" encoding="UTF-8" standalone="yes"?>
<Relationships xmlns="http://schemas.openxmlformats.org/package/2006/relationships"><Relationship Id="rId1" Type="http://schemas.openxmlformats.org/officeDocument/2006/relationships/image" Target="media/image7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16780</TotalTime>
  <Pages>42</Pages>
  <Words>3986</Words>
  <Characters>22724</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13</cp:revision>
  <cp:lastPrinted>2018-02-12T14:05:00Z</cp:lastPrinted>
  <dcterms:created xsi:type="dcterms:W3CDTF">2023-12-13T10:10:00Z</dcterms:created>
  <dcterms:modified xsi:type="dcterms:W3CDTF">2024-01-10T12:40:00Z</dcterms:modified>
</cp:coreProperties>
</file>